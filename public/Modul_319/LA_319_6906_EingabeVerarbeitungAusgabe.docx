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075C82B1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LA_319_69</w:t>
      </w:r>
      <w:r w:rsidR="005517C6">
        <w:rPr>
          <w:i/>
          <w:noProof/>
          <w:lang w:val="de-CH"/>
        </w:rPr>
        <w:t>06</w:t>
      </w:r>
      <w:r w:rsidR="00B507E4">
        <w:rPr>
          <w:i/>
          <w:noProof/>
          <w:lang w:val="de-CH"/>
        </w:rPr>
        <w:t>_</w:t>
      </w:r>
      <w:r w:rsidR="00822763">
        <w:rPr>
          <w:i/>
          <w:noProof/>
          <w:lang w:val="de-CH"/>
        </w:rPr>
        <w:t>EingabeVerarbeitungAusgabe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0896A6BB" w:rsidR="0022267B" w:rsidRPr="00894913" w:rsidRDefault="004F49C3" w:rsidP="00A15A68">
            <w:pPr>
              <w:pStyle w:val="tabellenkopf"/>
              <w:rPr>
                <w:sz w:val="22"/>
                <w:szCs w:val="22"/>
              </w:rPr>
            </w:pPr>
            <w:r w:rsidRPr="00894913">
              <w:rPr>
                <w:sz w:val="22"/>
                <w:szCs w:val="22"/>
              </w:rPr>
              <w:t>Eingabe – Verarbeitung – Ausgabe (EVA)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003A3EAE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</w:t>
            </w:r>
            <w:r w:rsidR="00210F21">
              <w:t>1</w:t>
            </w:r>
          </w:p>
        </w:tc>
      </w:tr>
      <w:tr w:rsidR="00A95AC9" w:rsidRPr="001959C0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342762E" w14:textId="140DD561" w:rsidR="006E236E" w:rsidRDefault="006E236E" w:rsidP="000B3B60">
            <w:pPr>
              <w:pStyle w:val="tabelleninhalt"/>
            </w:pPr>
            <w:r w:rsidRPr="006E236E">
              <w:t>PR_319_</w:t>
            </w:r>
            <w:r w:rsidR="008D33AB">
              <w:t>EingabeVerarbeitungAusgabe</w:t>
            </w:r>
            <w:r w:rsidRPr="006E236E">
              <w:t>.pptx</w:t>
            </w:r>
          </w:p>
          <w:p w14:paraId="18F16C28" w14:textId="7484F625" w:rsidR="00397DCA" w:rsidRPr="00C97381" w:rsidRDefault="00C97381" w:rsidP="000B3B60">
            <w:pPr>
              <w:pStyle w:val="tabelleninhalt"/>
            </w:pPr>
            <w:r w:rsidRPr="00C97381">
              <w:t>C# E</w:t>
            </w:r>
            <w:r>
              <w:t>ntwicklungsumgebung</w:t>
            </w:r>
          </w:p>
        </w:tc>
      </w:tr>
      <w:tr w:rsidR="00FA34E7" w:rsidRPr="001959C0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1D5573E6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  <w:r w:rsidR="00DC22A0">
              <w:t xml:space="preserve"> / Partnerarbeit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5F490588" w:rsidR="00F538F5" w:rsidRPr="004D4F7B" w:rsidRDefault="00120920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LZ 2.5</w:t>
            </w:r>
          </w:p>
        </w:tc>
      </w:tr>
    </w:tbl>
    <w:p w14:paraId="1D099226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773A2D04" w14:textId="38B145D8" w:rsidR="00FA34E7" w:rsidRDefault="00822763" w:rsidP="00E766A9">
      <w:pPr>
        <w:rPr>
          <w:lang w:val="de-CH"/>
        </w:rPr>
      </w:pPr>
      <w:r>
        <w:rPr>
          <w:lang w:val="de-CH"/>
        </w:rPr>
        <w:t>Die Modulnoten an der BBB in Berufskunde Informatik setzen sich folgendermassen zusammen:</w:t>
      </w:r>
    </w:p>
    <w:p w14:paraId="03D13754" w14:textId="77777777" w:rsidR="00793922" w:rsidRDefault="00793922" w:rsidP="00E766A9">
      <w:pPr>
        <w:rPr>
          <w:lang w:val="de-CH"/>
        </w:rPr>
      </w:pPr>
    </w:p>
    <w:p w14:paraId="387B30AF" w14:textId="327995B2" w:rsidR="00822763" w:rsidRPr="00793922" w:rsidRDefault="00793922" w:rsidP="00E766A9">
      <w:pPr>
        <w:rPr>
          <w:b/>
          <w:bCs/>
          <w:lang w:val="de-CH"/>
        </w:rPr>
      </w:pPr>
      <w:r w:rsidRPr="00793922">
        <w:rPr>
          <w:b/>
          <w:bCs/>
          <w:lang w:val="de-CH"/>
        </w:rPr>
        <w:t>Zusammenstellung Modulnote</w:t>
      </w:r>
    </w:p>
    <w:p w14:paraId="7D709B96" w14:textId="6E9A456B" w:rsidR="00793922" w:rsidRDefault="00793922" w:rsidP="00793922">
      <w:pPr>
        <w:pStyle w:val="Listenabsatz"/>
        <w:numPr>
          <w:ilvl w:val="0"/>
          <w:numId w:val="6"/>
        </w:numPr>
        <w:tabs>
          <w:tab w:val="left" w:pos="4962"/>
        </w:tabs>
        <w:rPr>
          <w:lang w:val="de-CH"/>
        </w:rPr>
      </w:pPr>
      <w:r>
        <w:rPr>
          <w:lang w:val="de-CH"/>
        </w:rPr>
        <w:t xml:space="preserve">LB auf 0.1 (Zehntel) gerundet </w:t>
      </w:r>
      <w:r>
        <w:rPr>
          <w:lang w:val="de-CH"/>
        </w:rPr>
        <w:tab/>
        <w:t>zählt zu 80%</w:t>
      </w:r>
    </w:p>
    <w:p w14:paraId="38DDD730" w14:textId="42994D20" w:rsidR="00793922" w:rsidRDefault="00793922" w:rsidP="00793922">
      <w:pPr>
        <w:pStyle w:val="Listenabsatz"/>
        <w:numPr>
          <w:ilvl w:val="0"/>
          <w:numId w:val="6"/>
        </w:numPr>
        <w:tabs>
          <w:tab w:val="left" w:pos="4962"/>
        </w:tabs>
        <w:rPr>
          <w:lang w:val="de-CH"/>
        </w:rPr>
      </w:pPr>
      <w:r>
        <w:rPr>
          <w:lang w:val="de-CH"/>
        </w:rPr>
        <w:t xml:space="preserve">OBA auf 0.1 (Zehntel) gerundet </w:t>
      </w:r>
      <w:r>
        <w:rPr>
          <w:lang w:val="de-CH"/>
        </w:rPr>
        <w:tab/>
        <w:t>zählt zu 20%</w:t>
      </w:r>
    </w:p>
    <w:p w14:paraId="0E30A6A2" w14:textId="086D9DF7" w:rsidR="00793922" w:rsidRDefault="00793922" w:rsidP="00793922">
      <w:pPr>
        <w:pStyle w:val="Listenabsatz"/>
        <w:numPr>
          <w:ilvl w:val="0"/>
          <w:numId w:val="6"/>
        </w:numPr>
        <w:tabs>
          <w:tab w:val="left" w:pos="4962"/>
        </w:tabs>
        <w:rPr>
          <w:lang w:val="de-CH"/>
        </w:rPr>
      </w:pPr>
      <w:r>
        <w:rPr>
          <w:lang w:val="de-CH"/>
        </w:rPr>
        <w:t>Rundung der Gesamtnote auf 0.5</w:t>
      </w:r>
    </w:p>
    <w:p w14:paraId="7051AF6B" w14:textId="029F4970" w:rsidR="00793922" w:rsidRDefault="00793922" w:rsidP="00793922">
      <w:pPr>
        <w:tabs>
          <w:tab w:val="left" w:pos="4962"/>
        </w:tabs>
        <w:rPr>
          <w:lang w:val="de-CH"/>
        </w:rPr>
      </w:pPr>
    </w:p>
    <w:p w14:paraId="33D0EDAF" w14:textId="4EDA303A" w:rsidR="00793922" w:rsidRPr="00793922" w:rsidRDefault="00793922" w:rsidP="00793922">
      <w:pPr>
        <w:tabs>
          <w:tab w:val="left" w:pos="4962"/>
        </w:tabs>
        <w:rPr>
          <w:b/>
          <w:bCs/>
          <w:lang w:val="de-CH"/>
        </w:rPr>
      </w:pPr>
      <w:r w:rsidRPr="00793922">
        <w:rPr>
          <w:b/>
          <w:bCs/>
          <w:lang w:val="de-CH"/>
        </w:rPr>
        <w:t>Zusammenstellung OBA</w:t>
      </w:r>
    </w:p>
    <w:p w14:paraId="23790999" w14:textId="258A038D" w:rsidR="00793922" w:rsidRPr="00793922" w:rsidRDefault="00793922" w:rsidP="00793922">
      <w:pPr>
        <w:pStyle w:val="Listenabsatz"/>
        <w:numPr>
          <w:ilvl w:val="0"/>
          <w:numId w:val="6"/>
        </w:numPr>
        <w:tabs>
          <w:tab w:val="left" w:pos="4962"/>
        </w:tabs>
        <w:rPr>
          <w:lang w:val="de-CH"/>
        </w:rPr>
      </w:pPr>
      <w:r>
        <w:rPr>
          <w:lang w:val="de-CH"/>
        </w:rPr>
        <w:t>Aufgabenkontrolle oder Aufgabenlog</w:t>
      </w:r>
      <w:r>
        <w:rPr>
          <w:lang w:val="de-CH"/>
        </w:rPr>
        <w:tab/>
        <w:t>zählt zu 25%</w:t>
      </w:r>
    </w:p>
    <w:p w14:paraId="27874D2C" w14:textId="3685D27F" w:rsidR="00793922" w:rsidRPr="00793922" w:rsidRDefault="00793922" w:rsidP="00793922">
      <w:pPr>
        <w:pStyle w:val="Listenabsatz"/>
        <w:numPr>
          <w:ilvl w:val="0"/>
          <w:numId w:val="6"/>
        </w:numPr>
        <w:tabs>
          <w:tab w:val="left" w:pos="4962"/>
        </w:tabs>
        <w:rPr>
          <w:lang w:val="de-CH"/>
        </w:rPr>
      </w:pPr>
      <w:r>
        <w:rPr>
          <w:lang w:val="de-CH"/>
        </w:rPr>
        <w:t xml:space="preserve">Aufgabenkontrolle oder </w:t>
      </w:r>
      <w:r>
        <w:rPr>
          <w:lang w:val="de-CH"/>
        </w:rPr>
        <w:t>Kurztest</w:t>
      </w:r>
      <w:r>
        <w:rPr>
          <w:lang w:val="de-CH"/>
        </w:rPr>
        <w:tab/>
        <w:t>zählt zu 25%</w:t>
      </w:r>
    </w:p>
    <w:p w14:paraId="4FF9BF89" w14:textId="41D4A2DF" w:rsidR="00793922" w:rsidRDefault="00793922" w:rsidP="00793922">
      <w:pPr>
        <w:pStyle w:val="Listenabsatz"/>
        <w:numPr>
          <w:ilvl w:val="0"/>
          <w:numId w:val="6"/>
        </w:numPr>
        <w:tabs>
          <w:tab w:val="left" w:pos="4962"/>
        </w:tabs>
        <w:rPr>
          <w:lang w:val="de-CH"/>
        </w:rPr>
      </w:pPr>
      <w:r>
        <w:rPr>
          <w:lang w:val="de-CH"/>
        </w:rPr>
        <w:t>Mahara Portfolio-Artikel</w:t>
      </w:r>
      <w:r>
        <w:rPr>
          <w:lang w:val="de-CH"/>
        </w:rPr>
        <w:tab/>
        <w:t xml:space="preserve">zählt zu </w:t>
      </w:r>
      <w:r>
        <w:rPr>
          <w:lang w:val="de-CH"/>
        </w:rPr>
        <w:t>50</w:t>
      </w:r>
      <w:r>
        <w:rPr>
          <w:lang w:val="de-CH"/>
        </w:rPr>
        <w:t>%</w:t>
      </w:r>
    </w:p>
    <w:p w14:paraId="15791244" w14:textId="275C1196" w:rsidR="00793922" w:rsidRDefault="00793922" w:rsidP="00793922">
      <w:pPr>
        <w:rPr>
          <w:lang w:val="de-CH"/>
        </w:rPr>
      </w:pPr>
    </w:p>
    <w:p w14:paraId="121B8036" w14:textId="1A7D4062" w:rsidR="00793922" w:rsidRPr="00793922" w:rsidRDefault="00793922" w:rsidP="00793922">
      <w:pPr>
        <w:rPr>
          <w:b/>
          <w:bCs/>
          <w:lang w:val="de-CH"/>
        </w:rPr>
      </w:pPr>
      <w:r w:rsidRPr="00793922">
        <w:rPr>
          <w:b/>
          <w:bCs/>
          <w:lang w:val="de-CH"/>
        </w:rPr>
        <w:t>Punkte pro OBA-Bewertung</w:t>
      </w:r>
    </w:p>
    <w:p w14:paraId="521BB117" w14:textId="3ACC10D8" w:rsidR="00793922" w:rsidRDefault="00793922" w:rsidP="0079392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0-3 Punkte</w:t>
      </w:r>
    </w:p>
    <w:p w14:paraId="41AEF161" w14:textId="6DF109DE" w:rsidR="00793922" w:rsidRDefault="00793922" w:rsidP="0079392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76% - 100% </w:t>
      </w:r>
      <w:r>
        <w:rPr>
          <w:lang w:val="de-CH"/>
        </w:rPr>
        <w:tab/>
        <w:t>ergeben 3 Punkte</w:t>
      </w:r>
    </w:p>
    <w:p w14:paraId="55162C15" w14:textId="42C5DF38" w:rsidR="00793922" w:rsidRPr="00793922" w:rsidRDefault="00793922" w:rsidP="0079392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51</w:t>
      </w:r>
      <w:r>
        <w:rPr>
          <w:lang w:val="de-CH"/>
        </w:rPr>
        <w:t xml:space="preserve">% - </w:t>
      </w:r>
      <w:r>
        <w:rPr>
          <w:lang w:val="de-CH"/>
        </w:rPr>
        <w:t>75</w:t>
      </w:r>
      <w:r>
        <w:rPr>
          <w:lang w:val="de-CH"/>
        </w:rPr>
        <w:t xml:space="preserve">% </w:t>
      </w:r>
      <w:r>
        <w:rPr>
          <w:lang w:val="de-CH"/>
        </w:rPr>
        <w:tab/>
        <w:t xml:space="preserve">ergeben </w:t>
      </w:r>
      <w:r>
        <w:rPr>
          <w:lang w:val="de-CH"/>
        </w:rPr>
        <w:t>2</w:t>
      </w:r>
      <w:r>
        <w:rPr>
          <w:lang w:val="de-CH"/>
        </w:rPr>
        <w:t xml:space="preserve"> Punkte</w:t>
      </w:r>
    </w:p>
    <w:p w14:paraId="07699EE8" w14:textId="1B3202DA" w:rsidR="00793922" w:rsidRPr="00793922" w:rsidRDefault="00793922" w:rsidP="0079392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2</w:t>
      </w:r>
      <w:r>
        <w:rPr>
          <w:lang w:val="de-CH"/>
        </w:rPr>
        <w:t xml:space="preserve">6% - </w:t>
      </w:r>
      <w:r>
        <w:rPr>
          <w:lang w:val="de-CH"/>
        </w:rPr>
        <w:t>5</w:t>
      </w:r>
      <w:r>
        <w:rPr>
          <w:lang w:val="de-CH"/>
        </w:rPr>
        <w:t xml:space="preserve">0% </w:t>
      </w:r>
      <w:r>
        <w:rPr>
          <w:lang w:val="de-CH"/>
        </w:rPr>
        <w:tab/>
        <w:t xml:space="preserve">ergeben </w:t>
      </w:r>
      <w:r>
        <w:rPr>
          <w:lang w:val="de-CH"/>
        </w:rPr>
        <w:t>1</w:t>
      </w:r>
      <w:r>
        <w:rPr>
          <w:lang w:val="de-CH"/>
        </w:rPr>
        <w:t xml:space="preserve"> Punkt</w:t>
      </w:r>
    </w:p>
    <w:p w14:paraId="3C1145E7" w14:textId="1102EFAC" w:rsidR="00793922" w:rsidRPr="00793922" w:rsidRDefault="00793922" w:rsidP="0079392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0</w:t>
      </w:r>
      <w:r>
        <w:rPr>
          <w:lang w:val="de-CH"/>
        </w:rPr>
        <w:t xml:space="preserve">% - </w:t>
      </w:r>
      <w:r>
        <w:rPr>
          <w:lang w:val="de-CH"/>
        </w:rPr>
        <w:t>25</w:t>
      </w:r>
      <w:r>
        <w:rPr>
          <w:lang w:val="de-CH"/>
        </w:rPr>
        <w:t xml:space="preserve">% </w:t>
      </w:r>
      <w:r>
        <w:rPr>
          <w:lang w:val="de-CH"/>
        </w:rPr>
        <w:tab/>
        <w:t xml:space="preserve">ergeben </w:t>
      </w:r>
      <w:r>
        <w:rPr>
          <w:lang w:val="de-CH"/>
        </w:rPr>
        <w:t>0</w:t>
      </w:r>
      <w:r>
        <w:rPr>
          <w:lang w:val="de-CH"/>
        </w:rPr>
        <w:t xml:space="preserve"> Punkte</w:t>
      </w:r>
    </w:p>
    <w:p w14:paraId="531483EE" w14:textId="77777777" w:rsidR="00793922" w:rsidRPr="00793922" w:rsidRDefault="00793922" w:rsidP="00793922">
      <w:pPr>
        <w:ind w:left="360"/>
        <w:rPr>
          <w:lang w:val="de-CH"/>
        </w:rPr>
      </w:pPr>
    </w:p>
    <w:p w14:paraId="38959266" w14:textId="4C8D957F" w:rsidR="00B76B19" w:rsidRDefault="00B76B19" w:rsidP="00B76B19">
      <w:pPr>
        <w:jc w:val="center"/>
        <w:rPr>
          <w:lang w:val="de-CH"/>
        </w:rPr>
      </w:pPr>
    </w:p>
    <w:p w14:paraId="481CDE3A" w14:textId="23F75C93" w:rsidR="008E5A84" w:rsidRDefault="008E5A84" w:rsidP="008E5A84">
      <w:pPr>
        <w:rPr>
          <w:lang w:val="de-CH"/>
        </w:rPr>
      </w:pPr>
      <w:r>
        <w:rPr>
          <w:lang w:val="de-CH"/>
        </w:rPr>
        <w:t>Ein Programm soll helfen</w:t>
      </w:r>
      <w:r w:rsidR="005C1FED">
        <w:rPr>
          <w:lang w:val="de-CH"/>
        </w:rPr>
        <w:t>, Ihre Modulnote zu berechnen</w:t>
      </w:r>
      <w:r>
        <w:rPr>
          <w:lang w:val="de-CH"/>
        </w:rPr>
        <w:t>.</w:t>
      </w:r>
    </w:p>
    <w:p w14:paraId="0B25C395" w14:textId="77777777" w:rsidR="008E5A84" w:rsidRDefault="008E5A84" w:rsidP="008E5A84">
      <w:pPr>
        <w:rPr>
          <w:lang w:val="de-CH"/>
        </w:rPr>
      </w:pPr>
    </w:p>
    <w:p w14:paraId="13BC0AEC" w14:textId="530ABA6B" w:rsidR="00BE7A59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Aufgabenstellung</w:t>
      </w:r>
    </w:p>
    <w:p w14:paraId="65ADA49F" w14:textId="58521317" w:rsidR="005F25C9" w:rsidRPr="0022267B" w:rsidRDefault="007F48F9" w:rsidP="005F25C9">
      <w:pPr>
        <w:rPr>
          <w:lang w:val="de-CH"/>
        </w:rPr>
      </w:pPr>
      <w:r>
        <w:rPr>
          <w:lang w:val="de-CH"/>
        </w:rPr>
        <w:t xml:space="preserve">Programmieren Sie einen </w:t>
      </w:r>
      <w:r w:rsidR="00496D83">
        <w:rPr>
          <w:lang w:val="de-CH"/>
        </w:rPr>
        <w:t>Modul-N</w:t>
      </w:r>
      <w:r>
        <w:rPr>
          <w:lang w:val="de-CH"/>
        </w:rPr>
        <w:t>otenrechner.</w:t>
      </w:r>
    </w:p>
    <w:p w14:paraId="6921ED3D" w14:textId="6756444D" w:rsidR="00BE7A59" w:rsidRDefault="00BE7A59" w:rsidP="00E766A9">
      <w:pPr>
        <w:rPr>
          <w:lang w:val="de-CH"/>
        </w:rPr>
      </w:pPr>
    </w:p>
    <w:p w14:paraId="21F9A91B" w14:textId="35D38585" w:rsidR="00257D30" w:rsidRDefault="00E364F2" w:rsidP="00257D30">
      <w:pPr>
        <w:pStyle w:val="berschrift3"/>
        <w:rPr>
          <w:lang w:val="de-CH"/>
        </w:rPr>
      </w:pPr>
      <w:r>
        <w:rPr>
          <w:lang w:val="de-CH"/>
        </w:rPr>
        <w:t>Vorbereitung</w:t>
      </w:r>
      <w:r w:rsidR="00257D30">
        <w:rPr>
          <w:lang w:val="de-CH"/>
        </w:rPr>
        <w:t>: Theorie</w:t>
      </w:r>
    </w:p>
    <w:p w14:paraId="73872093" w14:textId="4D0A33E0" w:rsidR="00257D30" w:rsidRDefault="00257D30" w:rsidP="00257D30">
      <w:pPr>
        <w:rPr>
          <w:lang w:val="de-CH"/>
        </w:rPr>
      </w:pPr>
      <w:r>
        <w:rPr>
          <w:lang w:val="de-CH"/>
        </w:rPr>
        <w:t>Studieren Sie die Präsentation «</w:t>
      </w:r>
      <w:r w:rsidR="009D73DB">
        <w:rPr>
          <w:lang w:val="de-CH"/>
        </w:rPr>
        <w:t>PR_319_EingabeVerarbeitungAusgabe</w:t>
      </w:r>
      <w:r>
        <w:rPr>
          <w:lang w:val="de-CH"/>
        </w:rPr>
        <w:t>»</w:t>
      </w:r>
      <w:r w:rsidR="00554CB7">
        <w:rPr>
          <w:lang w:val="de-CH"/>
        </w:rPr>
        <w:t>.</w:t>
      </w:r>
    </w:p>
    <w:p w14:paraId="00286D9F" w14:textId="77777777" w:rsidR="003A7483" w:rsidRDefault="003A7483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10933C29" w14:textId="746BAAB5" w:rsidR="00A636BD" w:rsidRDefault="00D127B8" w:rsidP="00D127B8">
      <w:pPr>
        <w:pStyle w:val="berschrift3"/>
        <w:rPr>
          <w:lang w:val="de-CH"/>
        </w:rPr>
      </w:pPr>
      <w:r>
        <w:rPr>
          <w:lang w:val="de-CH"/>
        </w:rPr>
        <w:lastRenderedPageBreak/>
        <w:t>Aufgabe</w:t>
      </w:r>
      <w:r w:rsidR="00A636BD">
        <w:rPr>
          <w:lang w:val="de-CH"/>
        </w:rPr>
        <w:t>:</w:t>
      </w:r>
    </w:p>
    <w:p w14:paraId="1339207F" w14:textId="4E30CE2A" w:rsidR="00380A1B" w:rsidRDefault="00CC7764" w:rsidP="00855AB9">
      <w:pPr>
        <w:rPr>
          <w:lang w:val="de-CH"/>
        </w:rPr>
      </w:pPr>
      <w:r>
        <w:rPr>
          <w:lang w:val="de-CH"/>
        </w:rPr>
        <w:t>Lösen Sie eine der beiden</w:t>
      </w:r>
      <w:r w:rsidR="00727F29">
        <w:rPr>
          <w:lang w:val="de-CH"/>
        </w:rPr>
        <w:t xml:space="preserve"> </w:t>
      </w:r>
      <w:r>
        <w:rPr>
          <w:lang w:val="de-CH"/>
        </w:rPr>
        <w:t>Teilaufgaben</w:t>
      </w:r>
      <w:r w:rsidR="00727F29">
        <w:rPr>
          <w:lang w:val="de-CH"/>
        </w:rPr>
        <w:t xml:space="preserve"> 1 oder 2</w:t>
      </w:r>
      <w:r w:rsidR="006F28E2">
        <w:rPr>
          <w:lang w:val="de-CH"/>
        </w:rPr>
        <w:t xml:space="preserve"> nach freier Wahl</w:t>
      </w:r>
      <w:r>
        <w:rPr>
          <w:lang w:val="de-CH"/>
        </w:rPr>
        <w:t>.</w:t>
      </w:r>
      <w:r>
        <w:rPr>
          <w:rStyle w:val="Funotenzeichen"/>
          <w:lang w:val="de-CH"/>
        </w:rPr>
        <w:footnoteReference w:id="1"/>
      </w:r>
    </w:p>
    <w:p w14:paraId="402F3766" w14:textId="77777777" w:rsidR="00855AB9" w:rsidRPr="00855AB9" w:rsidRDefault="00855AB9" w:rsidP="00855AB9">
      <w:pPr>
        <w:rPr>
          <w:lang w:val="de-CH"/>
        </w:rPr>
      </w:pPr>
    </w:p>
    <w:p w14:paraId="2FA1E66D" w14:textId="6D2E3CE2" w:rsidR="00913AA5" w:rsidRDefault="00A636BD" w:rsidP="00913AA5">
      <w:pPr>
        <w:pStyle w:val="berschrift3"/>
        <w:rPr>
          <w:lang w:val="de-CH"/>
        </w:rPr>
      </w:pPr>
      <w:r>
        <w:rPr>
          <w:lang w:val="de-CH"/>
        </w:rPr>
        <w:t xml:space="preserve">Teilaufgabe </w:t>
      </w:r>
      <w:r w:rsidR="00CC7764">
        <w:rPr>
          <w:lang w:val="de-CH"/>
        </w:rPr>
        <w:t>1</w:t>
      </w:r>
      <w:r>
        <w:rPr>
          <w:lang w:val="de-CH"/>
        </w:rPr>
        <w:t xml:space="preserve">: </w:t>
      </w:r>
      <w:r w:rsidR="00D45215">
        <w:rPr>
          <w:lang w:val="de-CH"/>
        </w:rPr>
        <w:t xml:space="preserve">LB-Note + </w:t>
      </w:r>
      <w:r w:rsidR="001959C0">
        <w:rPr>
          <w:lang w:val="de-CH"/>
        </w:rPr>
        <w:t>OBA</w:t>
      </w:r>
      <w:r w:rsidR="00D45215">
        <w:rPr>
          <w:lang w:val="de-CH"/>
        </w:rPr>
        <w:t>-Note</w:t>
      </w:r>
    </w:p>
    <w:p w14:paraId="5F37A97C" w14:textId="3FC82F84" w:rsidR="0083348E" w:rsidRDefault="00820DCB" w:rsidP="0083348E">
      <w:pPr>
        <w:rPr>
          <w:lang w:val="de-CH"/>
        </w:rPr>
      </w:pPr>
      <w:r>
        <w:rPr>
          <w:lang w:val="de-CH"/>
        </w:rPr>
        <w:t>E</w:t>
      </w:r>
      <w:r w:rsidR="00E97A15">
        <w:rPr>
          <w:lang w:val="de-CH"/>
        </w:rPr>
        <w:t>ingabe:</w:t>
      </w:r>
    </w:p>
    <w:p w14:paraId="76DEF043" w14:textId="5FA3A0C0" w:rsidR="00820DCB" w:rsidRDefault="00820DCB" w:rsidP="00820DCB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Modul-Nummer</w:t>
      </w:r>
    </w:p>
    <w:p w14:paraId="3B7CA26A" w14:textId="457CC2CD" w:rsidR="00820DCB" w:rsidRDefault="00820DCB" w:rsidP="00820DCB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LB-Note</w:t>
      </w:r>
    </w:p>
    <w:p w14:paraId="5E4A1633" w14:textId="0B6520D3" w:rsidR="00820DCB" w:rsidRDefault="001959C0" w:rsidP="00820DCB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OBA</w:t>
      </w:r>
      <w:r w:rsidR="00820DCB">
        <w:rPr>
          <w:lang w:val="de-CH"/>
        </w:rPr>
        <w:t>-Note</w:t>
      </w:r>
    </w:p>
    <w:p w14:paraId="0E9733E2" w14:textId="7D6CF14A" w:rsidR="00820DCB" w:rsidRDefault="00820DCB" w:rsidP="00820DCB">
      <w:pPr>
        <w:rPr>
          <w:lang w:val="de-CH"/>
        </w:rPr>
      </w:pPr>
      <w:r>
        <w:rPr>
          <w:lang w:val="de-CH"/>
        </w:rPr>
        <w:t xml:space="preserve">Ausgabe ( </w:t>
      </w:r>
      <w:r w:rsidRPr="00C77C4B">
        <w:rPr>
          <w:highlight w:val="cyan"/>
          <w:lang w:val="de-CH"/>
        </w:rPr>
        <w:t>&lt;text&gt;</w:t>
      </w:r>
      <w:r>
        <w:rPr>
          <w:lang w:val="de-CH"/>
        </w:rPr>
        <w:t xml:space="preserve"> </w:t>
      </w:r>
      <w:r w:rsidR="00234446">
        <w:rPr>
          <w:lang w:val="de-CH"/>
        </w:rPr>
        <w:t>entsprechend befüllen)</w:t>
      </w:r>
      <w:r>
        <w:rPr>
          <w:lang w:val="de-CH"/>
        </w:rPr>
        <w:t>:</w:t>
      </w:r>
    </w:p>
    <w:p w14:paraId="21BA98D3" w14:textId="2D20BF2B" w:rsidR="00820DCB" w:rsidRPr="00234446" w:rsidRDefault="00820DCB" w:rsidP="00234446">
      <w:pPr>
        <w:ind w:left="720"/>
        <w:rPr>
          <w:rFonts w:ascii="Courier New" w:hAnsi="Courier New" w:cs="Courier New"/>
          <w:lang w:val="de-CH"/>
        </w:rPr>
      </w:pPr>
      <w:r w:rsidRPr="00234446">
        <w:rPr>
          <w:rFonts w:ascii="Courier New" w:hAnsi="Courier New" w:cs="Courier New"/>
          <w:lang w:val="de-CH"/>
        </w:rPr>
        <w:t xml:space="preserve">Du hast im Modul </w:t>
      </w:r>
      <w:r w:rsidR="00B6454E">
        <w:rPr>
          <w:rFonts w:ascii="Courier New" w:hAnsi="Courier New" w:cs="Courier New"/>
          <w:lang w:val="de-CH"/>
        </w:rPr>
        <w:t>M</w:t>
      </w:r>
      <w:r w:rsidRPr="00234446">
        <w:rPr>
          <w:rFonts w:ascii="Courier New" w:hAnsi="Courier New" w:cs="Courier New"/>
          <w:highlight w:val="cyan"/>
          <w:lang w:val="de-CH"/>
        </w:rPr>
        <w:t>&lt;Modul-Nummer&gt;</w:t>
      </w:r>
      <w:r w:rsidRPr="00234446">
        <w:rPr>
          <w:rFonts w:ascii="Courier New" w:hAnsi="Courier New" w:cs="Courier New"/>
          <w:lang w:val="de-CH"/>
        </w:rPr>
        <w:t xml:space="preserve"> die Note </w:t>
      </w:r>
      <w:r w:rsidRPr="00234446">
        <w:rPr>
          <w:rFonts w:ascii="Courier New" w:hAnsi="Courier New" w:cs="Courier New"/>
          <w:highlight w:val="cyan"/>
          <w:lang w:val="de-CH"/>
        </w:rPr>
        <w:t>&lt;Modulnote&gt;</w:t>
      </w:r>
      <w:r w:rsidRPr="00234446">
        <w:rPr>
          <w:rFonts w:ascii="Courier New" w:hAnsi="Courier New" w:cs="Courier New"/>
          <w:lang w:val="de-CH"/>
        </w:rPr>
        <w:t xml:space="preserve"> erreicht. Diese setzt sich folgendermassen zusammen:</w:t>
      </w:r>
    </w:p>
    <w:p w14:paraId="312B60B4" w14:textId="5B0B60B1" w:rsidR="00820DCB" w:rsidRPr="00894913" w:rsidRDefault="00820DCB" w:rsidP="00234446">
      <w:pPr>
        <w:ind w:left="720"/>
        <w:rPr>
          <w:rFonts w:ascii="Courier New" w:hAnsi="Courier New" w:cs="Courier New"/>
          <w:lang w:val="de-CH"/>
        </w:rPr>
      </w:pPr>
      <w:r w:rsidRPr="00894913">
        <w:rPr>
          <w:rFonts w:ascii="Courier New" w:hAnsi="Courier New" w:cs="Courier New"/>
          <w:lang w:val="de-CH"/>
        </w:rPr>
        <w:t>LB-Note (80%):</w:t>
      </w:r>
      <w:r w:rsidRPr="00894913">
        <w:rPr>
          <w:rFonts w:ascii="Courier New" w:hAnsi="Courier New" w:cs="Courier New"/>
          <w:lang w:val="de-CH"/>
        </w:rPr>
        <w:tab/>
      </w:r>
      <w:r w:rsidRPr="00894913">
        <w:rPr>
          <w:rFonts w:ascii="Courier New" w:hAnsi="Courier New" w:cs="Courier New"/>
          <w:highlight w:val="cyan"/>
          <w:lang w:val="de-CH"/>
        </w:rPr>
        <w:t>&lt;LB-Note&gt;</w:t>
      </w:r>
    </w:p>
    <w:p w14:paraId="34AA584F" w14:textId="7CD8E2AF" w:rsidR="0083348E" w:rsidRPr="00894913" w:rsidRDefault="001959C0" w:rsidP="00234446">
      <w:pPr>
        <w:ind w:left="720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OBA</w:t>
      </w:r>
      <w:r w:rsidR="00820DCB" w:rsidRPr="00894913">
        <w:rPr>
          <w:rFonts w:ascii="Courier New" w:hAnsi="Courier New" w:cs="Courier New"/>
          <w:lang w:val="de-CH"/>
        </w:rPr>
        <w:t xml:space="preserve"> (20%):</w:t>
      </w:r>
      <w:r w:rsidR="00234446" w:rsidRPr="00894913">
        <w:rPr>
          <w:rFonts w:ascii="Courier New" w:hAnsi="Courier New" w:cs="Courier New"/>
          <w:lang w:val="de-CH"/>
        </w:rPr>
        <w:tab/>
      </w:r>
      <w:r w:rsidR="00820DCB" w:rsidRPr="00894913">
        <w:rPr>
          <w:rFonts w:ascii="Courier New" w:hAnsi="Courier New" w:cs="Courier New"/>
          <w:highlight w:val="cyan"/>
          <w:lang w:val="de-CH"/>
        </w:rPr>
        <w:t>&lt;</w:t>
      </w:r>
      <w:r>
        <w:rPr>
          <w:rFonts w:ascii="Courier New" w:hAnsi="Courier New" w:cs="Courier New"/>
          <w:highlight w:val="cyan"/>
          <w:lang w:val="de-CH"/>
        </w:rPr>
        <w:t>OBA</w:t>
      </w:r>
      <w:r w:rsidR="00820DCB" w:rsidRPr="00894913">
        <w:rPr>
          <w:rFonts w:ascii="Courier New" w:hAnsi="Courier New" w:cs="Courier New"/>
          <w:highlight w:val="cyan"/>
          <w:lang w:val="de-CH"/>
        </w:rPr>
        <w:t>-Note&gt;</w:t>
      </w:r>
    </w:p>
    <w:p w14:paraId="192AF7F2" w14:textId="25166C08" w:rsidR="0083348E" w:rsidRPr="00894913" w:rsidRDefault="0083348E" w:rsidP="0083348E">
      <w:pPr>
        <w:rPr>
          <w:lang w:val="de-CH"/>
        </w:rPr>
      </w:pPr>
    </w:p>
    <w:p w14:paraId="22D3B315" w14:textId="2E89FCF4" w:rsidR="00913AA5" w:rsidRPr="00894913" w:rsidRDefault="00913AA5" w:rsidP="00913AA5">
      <w:pPr>
        <w:rPr>
          <w:lang w:val="de-CH"/>
        </w:rPr>
      </w:pPr>
    </w:p>
    <w:p w14:paraId="3D93B0FB" w14:textId="7C2E672F" w:rsidR="00913AA5" w:rsidRPr="0022267B" w:rsidRDefault="00913AA5" w:rsidP="00913AA5">
      <w:pPr>
        <w:pStyle w:val="berschrift3"/>
        <w:rPr>
          <w:lang w:val="de-CH"/>
        </w:rPr>
      </w:pPr>
      <w:r>
        <w:rPr>
          <w:lang w:val="de-CH"/>
        </w:rPr>
        <w:t xml:space="preserve">Teilaufgabe </w:t>
      </w:r>
      <w:r w:rsidR="00CC7764">
        <w:rPr>
          <w:lang w:val="de-CH"/>
        </w:rPr>
        <w:t>2</w:t>
      </w:r>
      <w:r>
        <w:rPr>
          <w:lang w:val="de-CH"/>
        </w:rPr>
        <w:t xml:space="preserve">: </w:t>
      </w:r>
      <w:r w:rsidR="00D45215">
        <w:rPr>
          <w:lang w:val="de-CH"/>
        </w:rPr>
        <w:t xml:space="preserve">LB-Note + </w:t>
      </w:r>
      <w:r w:rsidR="001959C0">
        <w:rPr>
          <w:lang w:val="de-CH"/>
        </w:rPr>
        <w:t>OBA</w:t>
      </w:r>
      <w:r w:rsidR="00D45215">
        <w:rPr>
          <w:lang w:val="de-CH"/>
        </w:rPr>
        <w:t>-Punkte</w:t>
      </w:r>
    </w:p>
    <w:p w14:paraId="648CFF21" w14:textId="77777777" w:rsidR="00791422" w:rsidRDefault="00791422" w:rsidP="00791422">
      <w:pPr>
        <w:rPr>
          <w:lang w:val="de-CH"/>
        </w:rPr>
      </w:pPr>
      <w:r>
        <w:rPr>
          <w:lang w:val="de-CH"/>
        </w:rPr>
        <w:t>Eingabe:</w:t>
      </w:r>
    </w:p>
    <w:p w14:paraId="102476D9" w14:textId="77777777" w:rsidR="00791422" w:rsidRDefault="00791422" w:rsidP="0079142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Modul-Nummer</w:t>
      </w:r>
    </w:p>
    <w:p w14:paraId="61F01ED9" w14:textId="77777777" w:rsidR="00791422" w:rsidRDefault="00791422" w:rsidP="0079142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LB-Note</w:t>
      </w:r>
    </w:p>
    <w:p w14:paraId="53DC57A1" w14:textId="039894DB" w:rsidR="00791422" w:rsidRDefault="001959C0" w:rsidP="0079142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OBA</w:t>
      </w:r>
      <w:r w:rsidR="00791422">
        <w:rPr>
          <w:lang w:val="de-CH"/>
        </w:rPr>
        <w:t>-</w:t>
      </w:r>
      <w:r w:rsidR="00B856D4">
        <w:rPr>
          <w:lang w:val="de-CH"/>
        </w:rPr>
        <w:t xml:space="preserve">Punkte </w:t>
      </w:r>
      <w:r w:rsidR="00791422">
        <w:rPr>
          <w:lang w:val="de-CH"/>
        </w:rPr>
        <w:t>Aufgabenkontrolle1</w:t>
      </w:r>
    </w:p>
    <w:p w14:paraId="27508EDE" w14:textId="202952A9" w:rsidR="00791422" w:rsidRDefault="001959C0" w:rsidP="0079142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OBA</w:t>
      </w:r>
      <w:r w:rsidR="00791422">
        <w:rPr>
          <w:lang w:val="de-CH"/>
        </w:rPr>
        <w:t>-</w:t>
      </w:r>
      <w:r w:rsidR="00B856D4">
        <w:rPr>
          <w:lang w:val="de-CH"/>
        </w:rPr>
        <w:t xml:space="preserve">Punkte </w:t>
      </w:r>
      <w:r w:rsidR="00791422">
        <w:rPr>
          <w:lang w:val="de-CH"/>
        </w:rPr>
        <w:t>Aufgabenkontrolle2</w:t>
      </w:r>
    </w:p>
    <w:p w14:paraId="6A42FF7F" w14:textId="0E451C85" w:rsidR="00791422" w:rsidRDefault="001959C0" w:rsidP="0079142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OBA</w:t>
      </w:r>
      <w:r w:rsidR="00585F65">
        <w:rPr>
          <w:lang w:val="de-CH"/>
        </w:rPr>
        <w:t>-</w:t>
      </w:r>
      <w:r w:rsidR="00B856D4">
        <w:rPr>
          <w:lang w:val="de-CH"/>
        </w:rPr>
        <w:t xml:space="preserve">Punkte </w:t>
      </w:r>
      <w:r w:rsidR="00585F65">
        <w:rPr>
          <w:lang w:val="de-CH"/>
        </w:rPr>
        <w:t>Portfolioartikel</w:t>
      </w:r>
    </w:p>
    <w:p w14:paraId="471A8B70" w14:textId="77777777" w:rsidR="00791422" w:rsidRDefault="00791422" w:rsidP="00791422">
      <w:pPr>
        <w:rPr>
          <w:lang w:val="de-CH"/>
        </w:rPr>
      </w:pPr>
      <w:r>
        <w:rPr>
          <w:lang w:val="de-CH"/>
        </w:rPr>
        <w:t xml:space="preserve">Ausgabe ( </w:t>
      </w:r>
      <w:r w:rsidRPr="00C77C4B">
        <w:rPr>
          <w:highlight w:val="cyan"/>
          <w:lang w:val="de-CH"/>
        </w:rPr>
        <w:t>&lt;text&gt;</w:t>
      </w:r>
      <w:r>
        <w:rPr>
          <w:lang w:val="de-CH"/>
        </w:rPr>
        <w:t xml:space="preserve"> entsprechend befüllen):</w:t>
      </w:r>
    </w:p>
    <w:p w14:paraId="60641A42" w14:textId="5C52926F" w:rsidR="00791422" w:rsidRPr="00234446" w:rsidRDefault="00791422" w:rsidP="00791422">
      <w:pPr>
        <w:ind w:left="720"/>
        <w:rPr>
          <w:rFonts w:ascii="Courier New" w:hAnsi="Courier New" w:cs="Courier New"/>
          <w:lang w:val="de-CH"/>
        </w:rPr>
      </w:pPr>
      <w:r w:rsidRPr="00234446">
        <w:rPr>
          <w:rFonts w:ascii="Courier New" w:hAnsi="Courier New" w:cs="Courier New"/>
          <w:lang w:val="de-CH"/>
        </w:rPr>
        <w:t xml:space="preserve">Du hast im Modul </w:t>
      </w:r>
      <w:r w:rsidR="00B6454E">
        <w:rPr>
          <w:rFonts w:ascii="Courier New" w:hAnsi="Courier New" w:cs="Courier New"/>
          <w:lang w:val="de-CH"/>
        </w:rPr>
        <w:t>M</w:t>
      </w:r>
      <w:r w:rsidRPr="00234446">
        <w:rPr>
          <w:rFonts w:ascii="Courier New" w:hAnsi="Courier New" w:cs="Courier New"/>
          <w:highlight w:val="cyan"/>
          <w:lang w:val="de-CH"/>
        </w:rPr>
        <w:t>&lt;Modul-Nummer&gt;</w:t>
      </w:r>
      <w:r w:rsidRPr="00234446">
        <w:rPr>
          <w:rFonts w:ascii="Courier New" w:hAnsi="Courier New" w:cs="Courier New"/>
          <w:lang w:val="de-CH"/>
        </w:rPr>
        <w:t xml:space="preserve"> die Note </w:t>
      </w:r>
      <w:r w:rsidRPr="00234446">
        <w:rPr>
          <w:rFonts w:ascii="Courier New" w:hAnsi="Courier New" w:cs="Courier New"/>
          <w:highlight w:val="cyan"/>
          <w:lang w:val="de-CH"/>
        </w:rPr>
        <w:t>&lt;Modulnote&gt;</w:t>
      </w:r>
      <w:r w:rsidRPr="00234446">
        <w:rPr>
          <w:rFonts w:ascii="Courier New" w:hAnsi="Courier New" w:cs="Courier New"/>
          <w:lang w:val="de-CH"/>
        </w:rPr>
        <w:t xml:space="preserve"> erreicht. Diese setzt sich folgendermassen zusammen:</w:t>
      </w:r>
    </w:p>
    <w:p w14:paraId="7B503642" w14:textId="77777777" w:rsidR="00791422" w:rsidRPr="00894913" w:rsidRDefault="00791422" w:rsidP="00791422">
      <w:pPr>
        <w:ind w:left="720"/>
        <w:rPr>
          <w:rFonts w:ascii="Courier New" w:hAnsi="Courier New" w:cs="Courier New"/>
          <w:lang w:val="de-CH"/>
        </w:rPr>
      </w:pPr>
      <w:r w:rsidRPr="00894913">
        <w:rPr>
          <w:rFonts w:ascii="Courier New" w:hAnsi="Courier New" w:cs="Courier New"/>
          <w:lang w:val="de-CH"/>
        </w:rPr>
        <w:t>LB-Note (80%):</w:t>
      </w:r>
      <w:r w:rsidRPr="00894913">
        <w:rPr>
          <w:rFonts w:ascii="Courier New" w:hAnsi="Courier New" w:cs="Courier New"/>
          <w:lang w:val="de-CH"/>
        </w:rPr>
        <w:tab/>
      </w:r>
      <w:r w:rsidRPr="00894913">
        <w:rPr>
          <w:rFonts w:ascii="Courier New" w:hAnsi="Courier New" w:cs="Courier New"/>
          <w:highlight w:val="cyan"/>
          <w:lang w:val="de-CH"/>
        </w:rPr>
        <w:t>&lt;LB-Note&gt;</w:t>
      </w:r>
    </w:p>
    <w:p w14:paraId="4F3E6B7A" w14:textId="65121309" w:rsidR="00791422" w:rsidRPr="00894913" w:rsidRDefault="001959C0" w:rsidP="00791422">
      <w:pPr>
        <w:ind w:left="720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OBA</w:t>
      </w:r>
      <w:r w:rsidR="00791422" w:rsidRPr="00894913">
        <w:rPr>
          <w:rFonts w:ascii="Courier New" w:hAnsi="Courier New" w:cs="Courier New"/>
          <w:lang w:val="de-CH"/>
        </w:rPr>
        <w:t xml:space="preserve"> (20%):</w:t>
      </w:r>
      <w:r w:rsidR="00791422" w:rsidRPr="00894913">
        <w:rPr>
          <w:rFonts w:ascii="Courier New" w:hAnsi="Courier New" w:cs="Courier New"/>
          <w:lang w:val="de-CH"/>
        </w:rPr>
        <w:tab/>
      </w:r>
      <w:r w:rsidR="00791422" w:rsidRPr="00894913">
        <w:rPr>
          <w:rFonts w:ascii="Courier New" w:hAnsi="Courier New" w:cs="Courier New"/>
          <w:highlight w:val="cyan"/>
          <w:lang w:val="de-CH"/>
        </w:rPr>
        <w:t>&lt;</w:t>
      </w:r>
      <w:r>
        <w:rPr>
          <w:rFonts w:ascii="Courier New" w:hAnsi="Courier New" w:cs="Courier New"/>
          <w:highlight w:val="cyan"/>
          <w:lang w:val="de-CH"/>
        </w:rPr>
        <w:t>OBA</w:t>
      </w:r>
      <w:r w:rsidR="00791422" w:rsidRPr="00894913">
        <w:rPr>
          <w:rFonts w:ascii="Courier New" w:hAnsi="Courier New" w:cs="Courier New"/>
          <w:highlight w:val="cyan"/>
          <w:lang w:val="de-CH"/>
        </w:rPr>
        <w:t>-Note&gt;</w:t>
      </w:r>
    </w:p>
    <w:p w14:paraId="0C4B694E" w14:textId="30C9CB83" w:rsidR="00DF3F2C" w:rsidRPr="005517C6" w:rsidRDefault="00DF3F2C" w:rsidP="00791422">
      <w:pPr>
        <w:ind w:left="720"/>
        <w:rPr>
          <w:rFonts w:ascii="Courier New" w:hAnsi="Courier New" w:cs="Courier New"/>
          <w:lang w:val="de-CH"/>
        </w:rPr>
      </w:pPr>
      <w:r w:rsidRPr="00894913">
        <w:rPr>
          <w:rFonts w:ascii="Courier New" w:hAnsi="Courier New" w:cs="Courier New"/>
          <w:lang w:val="de-CH"/>
        </w:rPr>
        <w:tab/>
      </w:r>
      <w:r w:rsidRPr="005517C6">
        <w:rPr>
          <w:rFonts w:ascii="Courier New" w:hAnsi="Courier New" w:cs="Courier New"/>
          <w:lang w:val="de-CH"/>
        </w:rPr>
        <w:t xml:space="preserve">Aufgabenkontrolle 1: </w:t>
      </w:r>
      <w:r w:rsidRPr="005517C6">
        <w:rPr>
          <w:rFonts w:ascii="Courier New" w:hAnsi="Courier New" w:cs="Courier New"/>
          <w:highlight w:val="cyan"/>
          <w:lang w:val="de-CH"/>
        </w:rPr>
        <w:t>&lt;Punkte&gt;</w:t>
      </w:r>
    </w:p>
    <w:p w14:paraId="48913F60" w14:textId="78D0FB54" w:rsidR="00DF3F2C" w:rsidRPr="00DF3F2C" w:rsidRDefault="00DF3F2C" w:rsidP="00791422">
      <w:pPr>
        <w:ind w:left="720"/>
        <w:rPr>
          <w:rFonts w:ascii="Courier New" w:hAnsi="Courier New" w:cs="Courier New"/>
          <w:lang w:val="de-CH"/>
        </w:rPr>
      </w:pPr>
      <w:r w:rsidRPr="005517C6">
        <w:rPr>
          <w:rFonts w:ascii="Courier New" w:hAnsi="Courier New" w:cs="Courier New"/>
          <w:lang w:val="de-CH"/>
        </w:rPr>
        <w:tab/>
      </w:r>
      <w:r w:rsidRPr="00DF3F2C">
        <w:rPr>
          <w:rFonts w:ascii="Courier New" w:hAnsi="Courier New" w:cs="Courier New"/>
          <w:lang w:val="de-CH"/>
        </w:rPr>
        <w:t xml:space="preserve">Aufgabenkontrolle 2: </w:t>
      </w:r>
      <w:r w:rsidRPr="00DF3F2C">
        <w:rPr>
          <w:rFonts w:ascii="Courier New" w:hAnsi="Courier New" w:cs="Courier New"/>
          <w:highlight w:val="cyan"/>
          <w:lang w:val="de-CH"/>
        </w:rPr>
        <w:t>&lt;Punkte&gt;</w:t>
      </w:r>
    </w:p>
    <w:p w14:paraId="78558373" w14:textId="27EB6EBC" w:rsidR="00DF3F2C" w:rsidRPr="00DF3F2C" w:rsidRDefault="00DF3F2C" w:rsidP="00791422">
      <w:pPr>
        <w:ind w:left="720"/>
        <w:rPr>
          <w:rFonts w:ascii="Courier New" w:hAnsi="Courier New" w:cs="Courier New"/>
          <w:lang w:val="de-CH"/>
        </w:rPr>
      </w:pPr>
      <w:r w:rsidRPr="00DF3F2C">
        <w:rPr>
          <w:rFonts w:ascii="Courier New" w:hAnsi="Courier New" w:cs="Courier New"/>
          <w:lang w:val="de-CH"/>
        </w:rPr>
        <w:tab/>
        <w:t>Portfolio-Artikel:</w:t>
      </w:r>
      <w:r w:rsidRPr="00DF3F2C">
        <w:rPr>
          <w:rFonts w:ascii="Courier New" w:hAnsi="Courier New" w:cs="Courier New"/>
          <w:lang w:val="de-CH"/>
        </w:rPr>
        <w:tab/>
      </w:r>
      <w:r w:rsidRPr="00DF3F2C">
        <w:rPr>
          <w:rFonts w:ascii="Courier New" w:hAnsi="Courier New" w:cs="Courier New"/>
          <w:highlight w:val="cyan"/>
          <w:lang w:val="de-CH"/>
        </w:rPr>
        <w:t>&lt;Punkte&gt;</w:t>
      </w:r>
    </w:p>
    <w:p w14:paraId="522A8541" w14:textId="349B5EA5" w:rsidR="00500105" w:rsidRDefault="00500105" w:rsidP="00913AA5">
      <w:pPr>
        <w:rPr>
          <w:lang w:val="de-CH"/>
        </w:rPr>
      </w:pPr>
    </w:p>
    <w:p w14:paraId="478ABF66" w14:textId="7B64E7D0" w:rsidR="0057702D" w:rsidRDefault="0057702D" w:rsidP="0057702D">
      <w:pPr>
        <w:pStyle w:val="berschrift3"/>
        <w:rPr>
          <w:lang w:val="de-CH"/>
        </w:rPr>
      </w:pPr>
      <w:r>
        <w:rPr>
          <w:lang w:val="de-CH"/>
        </w:rPr>
        <w:t>Teilaufgabe 3</w:t>
      </w:r>
      <w:r w:rsidR="00872B7B">
        <w:rPr>
          <w:lang w:val="de-CH"/>
        </w:rPr>
        <w:t xml:space="preserve"> (optional)</w:t>
      </w:r>
      <w:r>
        <w:rPr>
          <w:lang w:val="de-CH"/>
        </w:rPr>
        <w:t>:</w:t>
      </w:r>
    </w:p>
    <w:p w14:paraId="143A9BB8" w14:textId="77777777" w:rsidR="0057702D" w:rsidRDefault="0057702D" w:rsidP="0057702D">
      <w:pPr>
        <w:rPr>
          <w:lang w:val="de-CH"/>
        </w:rPr>
      </w:pPr>
      <w:r>
        <w:rPr>
          <w:lang w:val="de-CH"/>
        </w:rPr>
        <w:t>Versuchen Sie eine Möglichkeit der Ausgabe, welche Sie noch nicht ausprobiert haben:</w:t>
      </w:r>
    </w:p>
    <w:p w14:paraId="27748BA8" w14:textId="77777777" w:rsidR="0057702D" w:rsidRDefault="0057702D" w:rsidP="0057702D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String concatenation</w:t>
      </w:r>
    </w:p>
    <w:p w14:paraId="3D1E6D25" w14:textId="77777777" w:rsidR="0057702D" w:rsidRDefault="0057702D" w:rsidP="0057702D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String interpolation</w:t>
      </w:r>
    </w:p>
    <w:p w14:paraId="534DF85C" w14:textId="77777777" w:rsidR="0057702D" w:rsidRPr="006D52BC" w:rsidRDefault="0057702D" w:rsidP="0057702D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StringBuilder</w:t>
      </w:r>
    </w:p>
    <w:p w14:paraId="3FC218B5" w14:textId="77777777" w:rsidR="0057702D" w:rsidRPr="00DF3F2C" w:rsidRDefault="0057702D" w:rsidP="00913AA5">
      <w:pPr>
        <w:rPr>
          <w:lang w:val="de-CH"/>
        </w:rPr>
      </w:pPr>
    </w:p>
    <w:p w14:paraId="34A93EF7" w14:textId="74C2D593" w:rsidR="001A16E2" w:rsidRDefault="001A16E2" w:rsidP="001A16E2">
      <w:pPr>
        <w:pStyle w:val="berschrift3"/>
        <w:rPr>
          <w:lang w:val="de-CH"/>
        </w:rPr>
      </w:pPr>
      <w:r>
        <w:rPr>
          <w:lang w:val="de-CH"/>
        </w:rPr>
        <w:t>Teilaufgabe 4:</w:t>
      </w:r>
    </w:p>
    <w:p w14:paraId="71884F20" w14:textId="0D5C9D95" w:rsidR="001A16E2" w:rsidRPr="001A16E2" w:rsidRDefault="001A16E2" w:rsidP="001A16E2">
      <w:pPr>
        <w:rPr>
          <w:lang w:val="de-CH"/>
        </w:rPr>
      </w:pPr>
      <w:r>
        <w:rPr>
          <w:lang w:val="de-CH"/>
        </w:rPr>
        <w:t>Vergleichen Sie Ihre Lösung mit dem</w:t>
      </w:r>
      <w:r w:rsidR="00D15D3A">
        <w:rPr>
          <w:lang w:val="de-CH"/>
        </w:rPr>
        <w:t>*der</w:t>
      </w:r>
      <w:r>
        <w:rPr>
          <w:lang w:val="de-CH"/>
        </w:rPr>
        <w:t xml:space="preserve"> Lernpartner</w:t>
      </w:r>
      <w:r w:rsidR="00D15D3A">
        <w:rPr>
          <w:lang w:val="de-CH"/>
        </w:rPr>
        <w:t>*in</w:t>
      </w:r>
      <w:r>
        <w:rPr>
          <w:lang w:val="de-CH"/>
        </w:rPr>
        <w:t>.</w:t>
      </w:r>
    </w:p>
    <w:p w14:paraId="2DB8800D" w14:textId="4531BB42" w:rsidR="003A7483" w:rsidRPr="00DF3F2C" w:rsidRDefault="003A7483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</w:p>
    <w:p w14:paraId="5174D073" w14:textId="77777777" w:rsidR="009F7822" w:rsidRDefault="009F7822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27F054C9" w14:textId="0AD2BBA1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lastRenderedPageBreak/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4B08D260" w14:textId="79D107C5" w:rsidR="0075758A" w:rsidRDefault="0018778E" w:rsidP="001A16E2">
      <w:pPr>
        <w:pStyle w:val="aufzhlung"/>
        <w:numPr>
          <w:ilvl w:val="0"/>
          <w:numId w:val="0"/>
        </w:numPr>
        <w:ind w:left="284" w:hanging="284"/>
      </w:pPr>
      <w:r>
        <w:t>…</w:t>
      </w:r>
      <w:r w:rsidR="00872B7B">
        <w:t>Ihr Modulnotenrechner unten aufgeführte Test-Szenarien erfüllt.</w:t>
      </w:r>
    </w:p>
    <w:p w14:paraId="2C7B98FF" w14:textId="350A0235" w:rsidR="0075758A" w:rsidRDefault="0018778E" w:rsidP="001A16E2">
      <w:pPr>
        <w:pStyle w:val="aufzhlung"/>
        <w:numPr>
          <w:ilvl w:val="0"/>
          <w:numId w:val="0"/>
        </w:numPr>
        <w:ind w:left="284" w:hanging="284"/>
      </w:pPr>
      <w:r>
        <w:t>…</w:t>
      </w:r>
      <w:r w:rsidR="00872B7B">
        <w:t xml:space="preserve">Sie eine alternative Ausgabemethode </w:t>
      </w:r>
      <w:r w:rsidR="007438D8">
        <w:t>angewendet haben.</w:t>
      </w:r>
    </w:p>
    <w:p w14:paraId="730A7CDA" w14:textId="5FAEB882" w:rsidR="0018778E" w:rsidRDefault="0018778E" w:rsidP="001A16E2">
      <w:pPr>
        <w:pStyle w:val="aufzhlung"/>
        <w:numPr>
          <w:ilvl w:val="0"/>
          <w:numId w:val="0"/>
        </w:numPr>
        <w:ind w:left="284" w:hanging="284"/>
      </w:pPr>
      <w:r>
        <w:t>…</w:t>
      </w:r>
      <w:r w:rsidR="007438D8">
        <w:t>Sie Ihre Lösung mit dem</w:t>
      </w:r>
      <w:r w:rsidR="00E75D70">
        <w:t>*der</w:t>
      </w:r>
      <w:r w:rsidR="007438D8">
        <w:t xml:space="preserve"> Lernpartner</w:t>
      </w:r>
      <w:r w:rsidR="00E75D70">
        <w:t>*in</w:t>
      </w:r>
      <w:r w:rsidR="007438D8">
        <w:t xml:space="preserve"> verglichen haben.</w:t>
      </w:r>
    </w:p>
    <w:p w14:paraId="3AF59C38" w14:textId="7F7DB82C" w:rsidR="002B2042" w:rsidRDefault="002B2042" w:rsidP="002B2042">
      <w:pPr>
        <w:pStyle w:val="aufzhlung"/>
        <w:numPr>
          <w:ilvl w:val="0"/>
          <w:numId w:val="0"/>
        </w:numPr>
      </w:pPr>
    </w:p>
    <w:p w14:paraId="0E2CDDB8" w14:textId="51BF9BAA" w:rsidR="005A4F82" w:rsidRPr="0022267B" w:rsidRDefault="005A4F82" w:rsidP="005A4F82">
      <w:pPr>
        <w:pStyle w:val="berschrift2"/>
        <w:rPr>
          <w:lang w:val="de-CH"/>
        </w:rPr>
      </w:pPr>
      <w:r>
        <w:rPr>
          <w:lang w:val="de-CH"/>
        </w:rPr>
        <w:t>Test-Szenarien – Teilaufgabe 1</w:t>
      </w:r>
    </w:p>
    <w:p w14:paraId="150F7CA1" w14:textId="2B606A1C" w:rsidR="005A4F82" w:rsidRDefault="00C773DC" w:rsidP="002B2042">
      <w:pPr>
        <w:pStyle w:val="aufzhlung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FD1A1B7" wp14:editId="71F6FD4D">
            <wp:extent cx="5926455" cy="876300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86D2" w14:textId="711C4631" w:rsidR="00C773DC" w:rsidRDefault="00C773DC" w:rsidP="002B2042">
      <w:pPr>
        <w:pStyle w:val="aufzhlung"/>
        <w:numPr>
          <w:ilvl w:val="0"/>
          <w:numId w:val="0"/>
        </w:numPr>
      </w:pPr>
    </w:p>
    <w:p w14:paraId="64BDB0B9" w14:textId="2AF7BBF3" w:rsidR="00C773DC" w:rsidRDefault="00651694" w:rsidP="002B2042">
      <w:pPr>
        <w:pStyle w:val="aufzhlung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CF23596" wp14:editId="07381297">
            <wp:extent cx="5926455" cy="89535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4B79" w14:textId="0E0A8E6F" w:rsidR="00651694" w:rsidRDefault="00651694" w:rsidP="002B2042">
      <w:pPr>
        <w:pStyle w:val="aufzhlung"/>
        <w:numPr>
          <w:ilvl w:val="0"/>
          <w:numId w:val="0"/>
        </w:numPr>
      </w:pPr>
    </w:p>
    <w:p w14:paraId="4606F158" w14:textId="08A0E360" w:rsidR="00651694" w:rsidRDefault="00651694" w:rsidP="002B2042">
      <w:pPr>
        <w:pStyle w:val="aufzhlung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8DD5360" wp14:editId="1B55C160">
            <wp:extent cx="5926455" cy="869950"/>
            <wp:effectExtent l="0" t="0" r="0" b="635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7C7F" w14:textId="6197C477" w:rsidR="00FE346D" w:rsidRDefault="00FE346D" w:rsidP="002B2042">
      <w:pPr>
        <w:pStyle w:val="aufzhlung"/>
        <w:numPr>
          <w:ilvl w:val="0"/>
          <w:numId w:val="0"/>
        </w:numPr>
      </w:pPr>
    </w:p>
    <w:p w14:paraId="1658E924" w14:textId="60FC09A5" w:rsidR="00FE346D" w:rsidRDefault="00FE346D" w:rsidP="002B2042">
      <w:pPr>
        <w:pStyle w:val="aufzhlung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00AE37F" wp14:editId="7D89C99A">
            <wp:extent cx="5926455" cy="880745"/>
            <wp:effectExtent l="0" t="0" r="0" b="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0416" w14:textId="1682EF4D" w:rsidR="005A4F82" w:rsidRPr="00F5209F" w:rsidRDefault="00F5209F" w:rsidP="00F5209F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  <w:r w:rsidR="005A4F82">
        <w:rPr>
          <w:lang w:val="de-CH"/>
        </w:rPr>
        <w:lastRenderedPageBreak/>
        <w:t>Test-Szenarien – Teilaufgabe 2</w:t>
      </w:r>
    </w:p>
    <w:p w14:paraId="7FF16491" w14:textId="679CF381" w:rsidR="005A4F82" w:rsidRDefault="00F5209F" w:rsidP="002B2042">
      <w:pPr>
        <w:pStyle w:val="aufzhlung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B36861D" wp14:editId="650B28A6">
            <wp:extent cx="5926455" cy="1614805"/>
            <wp:effectExtent l="0" t="0" r="0" b="444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4059" w14:textId="77777777" w:rsidR="00F5209F" w:rsidRDefault="00F5209F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6FF9614D" w14:textId="15921164" w:rsidR="009A5211" w:rsidRDefault="00F5209F">
      <w:pPr>
        <w:widowControl/>
        <w:overflowPunct/>
        <w:autoSpaceDE/>
        <w:autoSpaceDN/>
        <w:adjustRightInd/>
        <w:textAlignment w:val="auto"/>
        <w:rPr>
          <w:lang w:val="de-CH"/>
        </w:rPr>
      </w:pPr>
      <w:r>
        <w:rPr>
          <w:noProof/>
        </w:rPr>
        <w:drawing>
          <wp:inline distT="0" distB="0" distL="0" distR="0" wp14:anchorId="23358673" wp14:editId="1B3A2039">
            <wp:extent cx="5926455" cy="1622425"/>
            <wp:effectExtent l="0" t="0" r="0" b="0"/>
            <wp:docPr id="17" name="Grafik 17" descr="Ein Bild, das Text, drinn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, drinnen, Screensho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EE57" w14:textId="77777777" w:rsidR="00F5209F" w:rsidRDefault="00F5209F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553B4367" w14:textId="375761CA" w:rsidR="00F5209F" w:rsidRDefault="00F5209F">
      <w:pPr>
        <w:widowControl/>
        <w:overflowPunct/>
        <w:autoSpaceDE/>
        <w:autoSpaceDN/>
        <w:adjustRightInd/>
        <w:textAlignment w:val="auto"/>
        <w:rPr>
          <w:lang w:val="de-CH"/>
        </w:rPr>
      </w:pPr>
      <w:r>
        <w:rPr>
          <w:noProof/>
        </w:rPr>
        <w:drawing>
          <wp:inline distT="0" distB="0" distL="0" distR="0" wp14:anchorId="2E4F59FA" wp14:editId="15AFD52E">
            <wp:extent cx="5926455" cy="1590040"/>
            <wp:effectExtent l="0" t="0" r="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DBB0" w14:textId="532FEA0C" w:rsidR="00F5209F" w:rsidRDefault="00F5209F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7032AD4A" w14:textId="709FED14" w:rsidR="00F5209F" w:rsidRDefault="00F5209F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noProof/>
        </w:rPr>
        <w:drawing>
          <wp:inline distT="0" distB="0" distL="0" distR="0" wp14:anchorId="42571DDD" wp14:editId="26CA39FE">
            <wp:extent cx="5926455" cy="1623695"/>
            <wp:effectExtent l="0" t="0" r="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9DDA" w14:textId="77777777" w:rsidR="00552B50" w:rsidRDefault="00552B50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500E3122" w14:textId="5BDB4F43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lastRenderedPageBreak/>
        <w:t>Zusätzliche Angaben zum Auftrag</w:t>
      </w:r>
    </w:p>
    <w:p w14:paraId="50568679" w14:textId="54B3FA41" w:rsidR="00383D28" w:rsidRPr="0024543B" w:rsidRDefault="00383D28" w:rsidP="0024543B">
      <w:pPr>
        <w:pStyle w:val="Listenabsatz"/>
        <w:numPr>
          <w:ilvl w:val="0"/>
          <w:numId w:val="5"/>
        </w:numPr>
        <w:rPr>
          <w:lang w:val="de-CH"/>
        </w:rPr>
      </w:pPr>
      <w:r w:rsidRPr="0024543B">
        <w:rPr>
          <w:lang w:val="de-CH"/>
        </w:rPr>
        <w:t>Erkundigen Sie sich, welche Möglichkeiten zur gemischten Ausgabe von Text und Variablen es gibt.</w:t>
      </w:r>
      <w:r w:rsidR="0024543B" w:rsidRPr="0024543B">
        <w:rPr>
          <w:lang w:val="de-CH"/>
        </w:rPr>
        <w:t xml:space="preserve"> </w:t>
      </w:r>
      <w:r w:rsidRPr="0024543B">
        <w:rPr>
          <w:lang w:val="de-CH"/>
        </w:rPr>
        <w:t>Folgende Stichworte zusammen mit «c#» helfen bei der Suche:</w:t>
      </w:r>
    </w:p>
    <w:p w14:paraId="6C404D40" w14:textId="40607ED2" w:rsidR="00383D28" w:rsidRDefault="00383D28" w:rsidP="00383D2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string contatenation (englisch)</w:t>
      </w:r>
    </w:p>
    <w:p w14:paraId="50EE0279" w14:textId="7B950B96" w:rsidR="00383D28" w:rsidRDefault="00383D28" w:rsidP="00383D2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zeichenfolgen verketten (deutsch)</w:t>
      </w:r>
    </w:p>
    <w:p w14:paraId="1FEA66D1" w14:textId="58CA30C0" w:rsidR="00383D28" w:rsidRDefault="00383D28" w:rsidP="00383D2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string interpolation (englisch)</w:t>
      </w:r>
    </w:p>
    <w:p w14:paraId="5FBD271D" w14:textId="0DBAD671" w:rsidR="00383D28" w:rsidRDefault="00383D28" w:rsidP="00383D2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z</w:t>
      </w:r>
      <w:r w:rsidRPr="00383D28">
        <w:rPr>
          <w:lang w:val="de-CH"/>
        </w:rPr>
        <w:t>eichenfolgeninterpolierung</w:t>
      </w:r>
      <w:r>
        <w:rPr>
          <w:lang w:val="de-CH"/>
        </w:rPr>
        <w:t xml:space="preserve"> (deutsch)</w:t>
      </w:r>
    </w:p>
    <w:p w14:paraId="53C16060" w14:textId="22024ECD" w:rsidR="00383D28" w:rsidRDefault="00383D28" w:rsidP="00383D2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StringBuilder</w:t>
      </w:r>
    </w:p>
    <w:p w14:paraId="4D95CAB7" w14:textId="14C33B0D" w:rsidR="0024543B" w:rsidRDefault="0024543B" w:rsidP="0024543B">
      <w:pPr>
        <w:rPr>
          <w:lang w:val="de-CH"/>
        </w:rPr>
      </w:pPr>
    </w:p>
    <w:p w14:paraId="20BD1B58" w14:textId="282F8A8F" w:rsidR="0024543B" w:rsidRDefault="0024543B" w:rsidP="0024543B">
      <w:pPr>
        <w:pStyle w:val="Listenabsatz"/>
        <w:numPr>
          <w:ilvl w:val="0"/>
          <w:numId w:val="5"/>
        </w:numPr>
        <w:rPr>
          <w:lang w:val="de-CH"/>
        </w:rPr>
      </w:pPr>
      <w:r w:rsidRPr="0024543B">
        <w:rPr>
          <w:lang w:val="de-CH"/>
        </w:rPr>
        <w:t xml:space="preserve">Auf halbe </w:t>
      </w:r>
      <w:r>
        <w:rPr>
          <w:lang w:val="de-CH"/>
        </w:rPr>
        <w:t>Noten Runden:</w:t>
      </w:r>
    </w:p>
    <w:p w14:paraId="42E35901" w14:textId="194CCCC6" w:rsidR="0024543B" w:rsidRDefault="0024543B" w:rsidP="0024543B">
      <w:pPr>
        <w:pStyle w:val="Listenabsatz"/>
        <w:ind w:left="360"/>
        <w:rPr>
          <w:rFonts w:ascii="Courier New" w:hAnsi="Courier New" w:cs="Courier New"/>
          <w:lang w:val="en-GB"/>
        </w:rPr>
      </w:pPr>
      <w:r w:rsidRPr="0024543B">
        <w:rPr>
          <w:rFonts w:ascii="Courier New" w:hAnsi="Courier New" w:cs="Courier New"/>
          <w:lang w:val="en-GB"/>
        </w:rPr>
        <w:t>Math.Round(</w:t>
      </w:r>
      <w:r w:rsidRPr="0024543B">
        <w:rPr>
          <w:rFonts w:ascii="Courier New" w:hAnsi="Courier New" w:cs="Courier New"/>
          <w:highlight w:val="cyan"/>
          <w:lang w:val="en-GB"/>
        </w:rPr>
        <w:t>&lt;note&gt;</w:t>
      </w:r>
      <w:r w:rsidRPr="0024543B">
        <w:rPr>
          <w:rFonts w:ascii="Courier New" w:hAnsi="Courier New" w:cs="Courier New"/>
          <w:lang w:val="en-GB"/>
        </w:rPr>
        <w:t xml:space="preserve"> * 2, MidpointRounding.AwayFromZero) / 2</w:t>
      </w:r>
    </w:p>
    <w:p w14:paraId="325888D2" w14:textId="09859F4F" w:rsidR="00E14447" w:rsidRDefault="00E14447" w:rsidP="0024543B">
      <w:pPr>
        <w:pStyle w:val="Listenabsatz"/>
        <w:ind w:left="360"/>
        <w:rPr>
          <w:rFonts w:ascii="Courier New" w:hAnsi="Courier New" w:cs="Courier New"/>
          <w:lang w:val="en-GB"/>
        </w:rPr>
      </w:pPr>
    </w:p>
    <w:p w14:paraId="57AE7DA7" w14:textId="1F5C5329" w:rsidR="00E14447" w:rsidRDefault="00E14447" w:rsidP="00E14447">
      <w:pPr>
        <w:pStyle w:val="Listenabsatz"/>
        <w:numPr>
          <w:ilvl w:val="0"/>
          <w:numId w:val="5"/>
        </w:numPr>
        <w:rPr>
          <w:lang w:val="de-CH"/>
        </w:rPr>
      </w:pPr>
      <w:r w:rsidRPr="0024543B">
        <w:rPr>
          <w:lang w:val="de-CH"/>
        </w:rPr>
        <w:t xml:space="preserve">Auf </w:t>
      </w:r>
      <w:r>
        <w:rPr>
          <w:lang w:val="de-CH"/>
        </w:rPr>
        <w:t>zehntel</w:t>
      </w:r>
      <w:r w:rsidRPr="0024543B">
        <w:rPr>
          <w:lang w:val="de-CH"/>
        </w:rPr>
        <w:t xml:space="preserve"> </w:t>
      </w:r>
      <w:r>
        <w:rPr>
          <w:lang w:val="de-CH"/>
        </w:rPr>
        <w:t>Noten Runden:</w:t>
      </w:r>
    </w:p>
    <w:p w14:paraId="5D3EF948" w14:textId="50ABFB17" w:rsidR="00E14447" w:rsidRPr="00F153DE" w:rsidRDefault="00000000" w:rsidP="00F153DE">
      <w:pPr>
        <w:pStyle w:val="Listenabsatz"/>
        <w:ind w:left="360"/>
        <w:rPr>
          <w:rFonts w:ascii="Courier New" w:hAnsi="Courier New" w:cs="Courier New"/>
          <w:lang w:val="de-CH"/>
        </w:rPr>
      </w:pPr>
      <w:hyperlink r:id="rId19" w:anchor="System_Math_Round_System_Decimal_System_Int32_System_MidpointRounding_" w:history="1">
        <w:r w:rsidR="00E14447" w:rsidRPr="004C78B2">
          <w:rPr>
            <w:rStyle w:val="Hyperlink"/>
            <w:rFonts w:ascii="Courier New" w:hAnsi="Courier New" w:cs="Courier New"/>
            <w:lang w:val="de-CH"/>
          </w:rPr>
          <w:t>https://docs.microsoft.com/de-de/dotnet/api/system.math.round?view=net-5.0#System_Math_Round_System_Decimal_System_Int32_System_MidpointRounding_</w:t>
        </w:r>
      </w:hyperlink>
    </w:p>
    <w:p w14:paraId="076B27ED" w14:textId="6C3827C5" w:rsidR="005D579B" w:rsidRPr="00E14447" w:rsidRDefault="005D579B" w:rsidP="0024543B">
      <w:pPr>
        <w:pStyle w:val="Listenabsatz"/>
        <w:ind w:left="360"/>
        <w:rPr>
          <w:rFonts w:ascii="Courier New" w:hAnsi="Courier New" w:cs="Courier New"/>
          <w:lang w:val="de-CH"/>
        </w:rPr>
      </w:pPr>
    </w:p>
    <w:p w14:paraId="415A9738" w14:textId="41B34AF2" w:rsidR="005D579B" w:rsidRPr="005D579B" w:rsidRDefault="005D579B" w:rsidP="005D579B">
      <w:pPr>
        <w:pStyle w:val="Listenabsatz"/>
        <w:numPr>
          <w:ilvl w:val="0"/>
          <w:numId w:val="5"/>
        </w:numPr>
        <w:rPr>
          <w:rFonts w:ascii="Courier New" w:hAnsi="Courier New" w:cs="Courier New"/>
          <w:lang w:val="en-GB"/>
        </w:rPr>
      </w:pPr>
      <w:r>
        <w:rPr>
          <w:lang w:val="de-CH"/>
        </w:rPr>
        <w:t>Notenberechnung aus Punkten:</w:t>
      </w:r>
    </w:p>
    <w:p w14:paraId="164EFC62" w14:textId="3E9A86B4" w:rsidR="005D579B" w:rsidRDefault="005D579B" w:rsidP="005D579B">
      <w:pPr>
        <w:pStyle w:val="Listenabsatz"/>
        <w:ind w:left="360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&lt;erreichte-Punkte&gt; / &lt;maximal-Punkte&gt; * 5 + 1</w:t>
      </w:r>
    </w:p>
    <w:p w14:paraId="492E820E" w14:textId="77777777" w:rsidR="00F865B6" w:rsidRPr="00395F6A" w:rsidRDefault="00F865B6" w:rsidP="00395F6A">
      <w:pPr>
        <w:rPr>
          <w:rFonts w:ascii="Courier New" w:hAnsi="Courier New" w:cs="Courier New"/>
          <w:lang w:val="de-CH"/>
        </w:rPr>
      </w:pPr>
    </w:p>
    <w:p w14:paraId="5BDB3C63" w14:textId="4C1C92DE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7F3B244A" w14:textId="0B11FA1E" w:rsidR="00156C48" w:rsidRPr="00156C48" w:rsidRDefault="00156C48" w:rsidP="00156C48">
      <w:pPr>
        <w:rPr>
          <w:lang w:val="de-CH"/>
        </w:rPr>
      </w:pPr>
      <w:r>
        <w:rPr>
          <w:lang w:val="de-CH"/>
        </w:rPr>
        <w:t>keine</w:t>
      </w:r>
    </w:p>
    <w:sectPr w:rsidR="00156C48" w:rsidRPr="00156C48" w:rsidSect="00AE506B">
      <w:headerReference w:type="default" r:id="rId20"/>
      <w:footerReference w:type="default" r:id="rId21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08AA6" w14:textId="77777777" w:rsidR="00D109F9" w:rsidRDefault="00D109F9">
      <w:r>
        <w:separator/>
      </w:r>
    </w:p>
  </w:endnote>
  <w:endnote w:type="continuationSeparator" w:id="0">
    <w:p w14:paraId="13C39C0E" w14:textId="77777777" w:rsidR="00D109F9" w:rsidRDefault="00D1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936DD" w14:textId="77777777" w:rsidR="00D109F9" w:rsidRDefault="00D109F9">
      <w:r>
        <w:separator/>
      </w:r>
    </w:p>
  </w:footnote>
  <w:footnote w:type="continuationSeparator" w:id="0">
    <w:p w14:paraId="1256F0D3" w14:textId="77777777" w:rsidR="00D109F9" w:rsidRDefault="00D109F9">
      <w:r>
        <w:continuationSeparator/>
      </w:r>
    </w:p>
  </w:footnote>
  <w:footnote w:id="1">
    <w:p w14:paraId="65FB6ECB" w14:textId="1EAF97AB" w:rsidR="00CC7764" w:rsidRPr="00CC7764" w:rsidRDefault="00CC7764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CC7764">
        <w:rPr>
          <w:lang w:val="de-CH"/>
        </w:rPr>
        <w:t xml:space="preserve"> </w:t>
      </w:r>
      <w:r w:rsidR="003C581E">
        <w:rPr>
          <w:lang w:val="de-CH"/>
        </w:rPr>
        <w:t>Je nach Lust und Zeit</w:t>
      </w:r>
      <w:r>
        <w:rPr>
          <w:lang w:val="de-CH"/>
        </w:rPr>
        <w:t xml:space="preserve"> auch beide.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36BA"/>
    <w:multiLevelType w:val="hybridMultilevel"/>
    <w:tmpl w:val="96CEE57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0D3E50"/>
    <w:multiLevelType w:val="hybridMultilevel"/>
    <w:tmpl w:val="4D7AC30E"/>
    <w:lvl w:ilvl="0" w:tplc="F97230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80799"/>
    <w:multiLevelType w:val="hybridMultilevel"/>
    <w:tmpl w:val="3A926DE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F56BE"/>
    <w:multiLevelType w:val="hybridMultilevel"/>
    <w:tmpl w:val="82A2223E"/>
    <w:lvl w:ilvl="0" w:tplc="42C4D0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400883">
    <w:abstractNumId w:val="0"/>
  </w:num>
  <w:num w:numId="2" w16cid:durableId="1149901087">
    <w:abstractNumId w:val="5"/>
  </w:num>
  <w:num w:numId="3" w16cid:durableId="1963610606">
    <w:abstractNumId w:val="3"/>
  </w:num>
  <w:num w:numId="4" w16cid:durableId="1304508791">
    <w:abstractNumId w:val="4"/>
  </w:num>
  <w:num w:numId="5" w16cid:durableId="54548654">
    <w:abstractNumId w:val="1"/>
  </w:num>
  <w:num w:numId="6" w16cid:durableId="108947159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72DD"/>
    <w:rsid w:val="00010441"/>
    <w:rsid w:val="00015278"/>
    <w:rsid w:val="00017737"/>
    <w:rsid w:val="000413C4"/>
    <w:rsid w:val="00071C98"/>
    <w:rsid w:val="000818D9"/>
    <w:rsid w:val="00093EF0"/>
    <w:rsid w:val="000B0020"/>
    <w:rsid w:val="000B3B60"/>
    <w:rsid w:val="000C7248"/>
    <w:rsid w:val="000E366B"/>
    <w:rsid w:val="000F62A9"/>
    <w:rsid w:val="001015D5"/>
    <w:rsid w:val="00104C13"/>
    <w:rsid w:val="001137F3"/>
    <w:rsid w:val="001151E9"/>
    <w:rsid w:val="00120920"/>
    <w:rsid w:val="001415A6"/>
    <w:rsid w:val="001459B6"/>
    <w:rsid w:val="00156C48"/>
    <w:rsid w:val="001803D7"/>
    <w:rsid w:val="00186C22"/>
    <w:rsid w:val="0018778E"/>
    <w:rsid w:val="001959C0"/>
    <w:rsid w:val="001972F3"/>
    <w:rsid w:val="001A16E2"/>
    <w:rsid w:val="001C2731"/>
    <w:rsid w:val="001C2AEC"/>
    <w:rsid w:val="001C7AB5"/>
    <w:rsid w:val="001D3931"/>
    <w:rsid w:val="001F4A0F"/>
    <w:rsid w:val="001F7854"/>
    <w:rsid w:val="00202C3F"/>
    <w:rsid w:val="00210F21"/>
    <w:rsid w:val="0022267B"/>
    <w:rsid w:val="0023411A"/>
    <w:rsid w:val="00234446"/>
    <w:rsid w:val="0024543B"/>
    <w:rsid w:val="00245D16"/>
    <w:rsid w:val="00247A6A"/>
    <w:rsid w:val="00255A5E"/>
    <w:rsid w:val="00257D30"/>
    <w:rsid w:val="002B2042"/>
    <w:rsid w:val="002B74DE"/>
    <w:rsid w:val="002D41D5"/>
    <w:rsid w:val="002D7ACB"/>
    <w:rsid w:val="002D7D15"/>
    <w:rsid w:val="0030152C"/>
    <w:rsid w:val="00352864"/>
    <w:rsid w:val="00380A1B"/>
    <w:rsid w:val="00383D28"/>
    <w:rsid w:val="00395F6A"/>
    <w:rsid w:val="00397DCA"/>
    <w:rsid w:val="003A7483"/>
    <w:rsid w:val="003C581E"/>
    <w:rsid w:val="003D13DF"/>
    <w:rsid w:val="003F4804"/>
    <w:rsid w:val="00400832"/>
    <w:rsid w:val="00405AD1"/>
    <w:rsid w:val="00410411"/>
    <w:rsid w:val="00423FCC"/>
    <w:rsid w:val="00454E77"/>
    <w:rsid w:val="00490219"/>
    <w:rsid w:val="00496D83"/>
    <w:rsid w:val="004A7C9A"/>
    <w:rsid w:val="004C0ADD"/>
    <w:rsid w:val="004C0E6C"/>
    <w:rsid w:val="004C5457"/>
    <w:rsid w:val="004D4F7B"/>
    <w:rsid w:val="004D5CBC"/>
    <w:rsid w:val="004F49C3"/>
    <w:rsid w:val="00500105"/>
    <w:rsid w:val="00513EF9"/>
    <w:rsid w:val="005363F9"/>
    <w:rsid w:val="005444F6"/>
    <w:rsid w:val="005517C6"/>
    <w:rsid w:val="00552B50"/>
    <w:rsid w:val="00554CB7"/>
    <w:rsid w:val="0057702D"/>
    <w:rsid w:val="00585F65"/>
    <w:rsid w:val="005A4F82"/>
    <w:rsid w:val="005B7B59"/>
    <w:rsid w:val="005C1FED"/>
    <w:rsid w:val="005D579B"/>
    <w:rsid w:val="005E203E"/>
    <w:rsid w:val="005E4CF2"/>
    <w:rsid w:val="005F25C9"/>
    <w:rsid w:val="005F3412"/>
    <w:rsid w:val="00604461"/>
    <w:rsid w:val="00604F6D"/>
    <w:rsid w:val="00651694"/>
    <w:rsid w:val="006B5DAE"/>
    <w:rsid w:val="006C7931"/>
    <w:rsid w:val="006D52BC"/>
    <w:rsid w:val="006E236E"/>
    <w:rsid w:val="006F28E2"/>
    <w:rsid w:val="006F7232"/>
    <w:rsid w:val="00701333"/>
    <w:rsid w:val="00717CEC"/>
    <w:rsid w:val="00727F29"/>
    <w:rsid w:val="007438D8"/>
    <w:rsid w:val="0075758A"/>
    <w:rsid w:val="00761249"/>
    <w:rsid w:val="007658A0"/>
    <w:rsid w:val="00773B14"/>
    <w:rsid w:val="00785B50"/>
    <w:rsid w:val="00791422"/>
    <w:rsid w:val="00793922"/>
    <w:rsid w:val="007A0945"/>
    <w:rsid w:val="007A20CD"/>
    <w:rsid w:val="007F198A"/>
    <w:rsid w:val="007F48F9"/>
    <w:rsid w:val="0081637A"/>
    <w:rsid w:val="00820DCB"/>
    <w:rsid w:val="008211F7"/>
    <w:rsid w:val="00822763"/>
    <w:rsid w:val="0083348E"/>
    <w:rsid w:val="00841809"/>
    <w:rsid w:val="00847635"/>
    <w:rsid w:val="00855AB9"/>
    <w:rsid w:val="00872B7B"/>
    <w:rsid w:val="00882E2C"/>
    <w:rsid w:val="00894913"/>
    <w:rsid w:val="008A183B"/>
    <w:rsid w:val="008A1D02"/>
    <w:rsid w:val="008A4D7F"/>
    <w:rsid w:val="008C3B83"/>
    <w:rsid w:val="008C66BB"/>
    <w:rsid w:val="008D33AB"/>
    <w:rsid w:val="008E5A84"/>
    <w:rsid w:val="00907C0C"/>
    <w:rsid w:val="00913AA5"/>
    <w:rsid w:val="009444B0"/>
    <w:rsid w:val="00956C3A"/>
    <w:rsid w:val="00957E23"/>
    <w:rsid w:val="00970742"/>
    <w:rsid w:val="009A5211"/>
    <w:rsid w:val="009D3FB2"/>
    <w:rsid w:val="009D73DB"/>
    <w:rsid w:val="009E12B0"/>
    <w:rsid w:val="009F7822"/>
    <w:rsid w:val="00A15A68"/>
    <w:rsid w:val="00A43192"/>
    <w:rsid w:val="00A636BD"/>
    <w:rsid w:val="00A841C4"/>
    <w:rsid w:val="00A95AC9"/>
    <w:rsid w:val="00AE506B"/>
    <w:rsid w:val="00AF31E8"/>
    <w:rsid w:val="00B00392"/>
    <w:rsid w:val="00B067AA"/>
    <w:rsid w:val="00B10AB8"/>
    <w:rsid w:val="00B126FA"/>
    <w:rsid w:val="00B170E0"/>
    <w:rsid w:val="00B34D68"/>
    <w:rsid w:val="00B415D1"/>
    <w:rsid w:val="00B507E4"/>
    <w:rsid w:val="00B6454E"/>
    <w:rsid w:val="00B76B19"/>
    <w:rsid w:val="00B856D4"/>
    <w:rsid w:val="00B97BF8"/>
    <w:rsid w:val="00BA58B5"/>
    <w:rsid w:val="00BB79B3"/>
    <w:rsid w:val="00BE7A59"/>
    <w:rsid w:val="00C1005B"/>
    <w:rsid w:val="00C10FAA"/>
    <w:rsid w:val="00C14AEB"/>
    <w:rsid w:val="00C35657"/>
    <w:rsid w:val="00C409CB"/>
    <w:rsid w:val="00C44898"/>
    <w:rsid w:val="00C45D31"/>
    <w:rsid w:val="00C471C2"/>
    <w:rsid w:val="00C67BA2"/>
    <w:rsid w:val="00C773DC"/>
    <w:rsid w:val="00C77C4B"/>
    <w:rsid w:val="00C80DD2"/>
    <w:rsid w:val="00C83728"/>
    <w:rsid w:val="00C97381"/>
    <w:rsid w:val="00CB1884"/>
    <w:rsid w:val="00CC2CF9"/>
    <w:rsid w:val="00CC66F9"/>
    <w:rsid w:val="00CC7764"/>
    <w:rsid w:val="00CD733D"/>
    <w:rsid w:val="00CE78CA"/>
    <w:rsid w:val="00D040E4"/>
    <w:rsid w:val="00D0574A"/>
    <w:rsid w:val="00D109F9"/>
    <w:rsid w:val="00D127B8"/>
    <w:rsid w:val="00D15D3A"/>
    <w:rsid w:val="00D45215"/>
    <w:rsid w:val="00D541A4"/>
    <w:rsid w:val="00D605A6"/>
    <w:rsid w:val="00D77E06"/>
    <w:rsid w:val="00D95072"/>
    <w:rsid w:val="00DA1BA2"/>
    <w:rsid w:val="00DC22A0"/>
    <w:rsid w:val="00DF3F2C"/>
    <w:rsid w:val="00E00705"/>
    <w:rsid w:val="00E04541"/>
    <w:rsid w:val="00E14447"/>
    <w:rsid w:val="00E17DE6"/>
    <w:rsid w:val="00E364F2"/>
    <w:rsid w:val="00E609A3"/>
    <w:rsid w:val="00E60C3F"/>
    <w:rsid w:val="00E75D70"/>
    <w:rsid w:val="00E766A9"/>
    <w:rsid w:val="00E8580D"/>
    <w:rsid w:val="00E923D8"/>
    <w:rsid w:val="00E97A15"/>
    <w:rsid w:val="00EB55A8"/>
    <w:rsid w:val="00ED7106"/>
    <w:rsid w:val="00EE6559"/>
    <w:rsid w:val="00F02EF3"/>
    <w:rsid w:val="00F13C22"/>
    <w:rsid w:val="00F14209"/>
    <w:rsid w:val="00F153DE"/>
    <w:rsid w:val="00F216A6"/>
    <w:rsid w:val="00F358C1"/>
    <w:rsid w:val="00F5209F"/>
    <w:rsid w:val="00F538F5"/>
    <w:rsid w:val="00F865B6"/>
    <w:rsid w:val="00FA0C37"/>
    <w:rsid w:val="00FA2C9F"/>
    <w:rsid w:val="00FA34E7"/>
    <w:rsid w:val="00FD1259"/>
    <w:rsid w:val="00F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Funotentext">
    <w:name w:val="footnote text"/>
    <w:basedOn w:val="Standard"/>
    <w:link w:val="FunotentextZchn"/>
    <w:semiHidden/>
    <w:unhideWhenUsed/>
    <w:rsid w:val="00CC7764"/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CC7764"/>
    <w:rPr>
      <w:rFonts w:ascii="Arial" w:hAnsi="Arial"/>
      <w:spacing w:val="6"/>
      <w:kern w:val="15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CC7764"/>
    <w:rPr>
      <w:vertAlign w:val="superscript"/>
    </w:rPr>
  </w:style>
  <w:style w:type="paragraph" w:styleId="Listenabsatz">
    <w:name w:val="List Paragraph"/>
    <w:basedOn w:val="Standard"/>
    <w:uiPriority w:val="34"/>
    <w:qFormat/>
    <w:rsid w:val="00820DCB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E1444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4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de-de/dotnet/api/system.math.round?view=net-5.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5</Pages>
  <Words>466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LA_319_6906_EingabeVerarbeitungAusgabe</vt:lpstr>
    </vt:vector>
  </TitlesOfParts>
  <Manager/>
  <Company>Berufsfachschule Baden BBB, IT-School / www.bbbaden.ch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LA_319_6906_EingabeVerarbeitungAusgabe</dc:title>
  <dc:subject>Modul 319</dc:subject>
  <dc:creator>Lars Meyer</dc:creator>
  <dc:description>CC BY, https://creativecommons.org/licenses/by/4.0/deed.de</dc:description>
  <cp:lastModifiedBy>Benedikt.Sutter</cp:lastModifiedBy>
  <cp:revision>155</cp:revision>
  <cp:lastPrinted>2020-12-08T12:50:00Z</cp:lastPrinted>
  <dcterms:created xsi:type="dcterms:W3CDTF">2020-12-17T11:49:00Z</dcterms:created>
  <dcterms:modified xsi:type="dcterms:W3CDTF">2022-09-20T04:50:00Z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