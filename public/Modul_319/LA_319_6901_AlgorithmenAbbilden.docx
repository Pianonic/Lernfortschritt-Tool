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575073CE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CC6964">
        <w:rPr>
          <w:i/>
          <w:noProof/>
          <w:lang w:val="de-CH"/>
        </w:rPr>
        <w:t>LA_319_6901_AlgorithmenAbbilden.docx</w:t>
      </w:r>
      <w:r w:rsidR="001972F3">
        <w:rPr>
          <w:i/>
          <w:lang w:val="de-CH"/>
        </w:rPr>
        <w:fldChar w:fldCharType="end"/>
      </w:r>
    </w:p>
    <w:p w14:paraId="6FE16B74" w14:textId="77AB76D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1374F9E6" w:rsidR="0022267B" w:rsidRPr="00E801F7" w:rsidRDefault="00EA78FB" w:rsidP="00BC502F">
            <w:pPr>
              <w:pStyle w:val="tabelleninhalt"/>
              <w:rPr>
                <w:b/>
                <w:bCs/>
              </w:rPr>
            </w:pPr>
            <w:r w:rsidRPr="00E801F7">
              <w:rPr>
                <w:b/>
                <w:bCs/>
              </w:rPr>
              <w:t>Algorithmen abbilden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EA78FB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0569A581" w14:textId="12BBBF2C" w:rsidR="00B507E4" w:rsidRPr="00C97381" w:rsidRDefault="00B507E4" w:rsidP="00B507E4">
            <w:pPr>
              <w:pStyle w:val="tabelleninhalt"/>
            </w:pPr>
            <w:r w:rsidRPr="00C97381">
              <w:t>PR_319_</w:t>
            </w:r>
            <w:r w:rsidR="00144E34">
              <w:t>AlgorithmenAbbilden</w:t>
            </w:r>
            <w:r w:rsidRPr="00C97381">
              <w:t>.pptx</w:t>
            </w:r>
          </w:p>
          <w:p w14:paraId="18F16C28" w14:textId="1624D82D" w:rsidR="00397DCA" w:rsidRPr="00C97381" w:rsidRDefault="00A4556A" w:rsidP="00B507E4">
            <w:pPr>
              <w:pStyle w:val="tabelleninhalt"/>
            </w:pPr>
            <w:proofErr w:type="spellStart"/>
            <w:r>
              <w:t>PAPDesigner</w:t>
            </w:r>
            <w:proofErr w:type="spellEnd"/>
          </w:p>
        </w:tc>
      </w:tr>
      <w:tr w:rsidR="00FA34E7" w:rsidRPr="00E801F7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502E4D2B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6933B54B" w:rsidR="00F538F5" w:rsidRPr="004D4F7B" w:rsidRDefault="00E30349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3.1 / 3.2 / 3.3</w:t>
            </w:r>
          </w:p>
        </w:tc>
      </w:tr>
    </w:tbl>
    <w:p w14:paraId="1D099226" w14:textId="3B46EF9B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517AD505" w:rsidR="00FA34E7" w:rsidRDefault="00B85887" w:rsidP="00E766A9">
      <w:pPr>
        <w:rPr>
          <w:lang w:val="de-CH"/>
        </w:rPr>
      </w:pPr>
      <w:r w:rsidRPr="00B8588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606CD1" wp14:editId="412FCE51">
                <wp:simplePos x="0" y="0"/>
                <wp:positionH relativeFrom="page">
                  <wp:posOffset>3456940</wp:posOffset>
                </wp:positionH>
                <wp:positionV relativeFrom="paragraph">
                  <wp:posOffset>621030</wp:posOffset>
                </wp:positionV>
                <wp:extent cx="819150" cy="2040255"/>
                <wp:effectExtent l="38100" t="38100" r="57150" b="55245"/>
                <wp:wrapTopAndBottom/>
                <wp:docPr id="5" name="Gruppieren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040255"/>
                          <a:chOff x="0" y="0"/>
                          <a:chExt cx="1242360" cy="3123000"/>
                        </a:xfrm>
                      </wpg:grpSpPr>
                      <w14:contentPart bwMode="auto" r:id="rId11">
                        <w14:nvContentPartPr>
                          <w14:cNvPr id="6" name="Freihand 6"/>
                          <w14:cNvContentPartPr/>
                        </w14:nvContentPartPr>
                        <w14:xfrm>
                          <a:off x="276120" y="0"/>
                          <a:ext cx="638640" cy="25920"/>
                        </w14:xfrm>
                      </w14:contentPart>
                      <w14:contentPart bwMode="auto" r:id="rId12">
                        <w14:nvContentPartPr>
                          <w14:cNvPr id="7" name="Freihand 7"/>
                          <w14:cNvContentPartPr/>
                        </w14:nvContentPartPr>
                        <w14:xfrm>
                          <a:off x="899280" y="3240"/>
                          <a:ext cx="243360" cy="307080"/>
                        </w14:xfrm>
                      </w14:contentPart>
                      <w14:contentPart bwMode="auto" r:id="rId13">
                        <w14:nvContentPartPr>
                          <w14:cNvPr id="8" name="Freihand 8"/>
                          <w14:cNvContentPartPr/>
                        </w14:nvContentPartPr>
                        <w14:xfrm>
                          <a:off x="162000" y="16560"/>
                          <a:ext cx="137160" cy="215280"/>
                        </w14:xfrm>
                      </w14:contentPart>
                      <w14:contentPart bwMode="auto" r:id="rId14">
                        <w14:nvContentPartPr>
                          <w14:cNvPr id="9" name="Freihand 9"/>
                          <w14:cNvContentPartPr/>
                        </w14:nvContentPartPr>
                        <w14:xfrm>
                          <a:off x="248400" y="248760"/>
                          <a:ext cx="776520" cy="14400"/>
                        </w14:xfrm>
                      </w14:contentPart>
                      <w14:contentPart bwMode="auto" r:id="rId15">
                        <w14:nvContentPartPr>
                          <w14:cNvPr id="10" name="Freihand 10"/>
                          <w14:cNvContentPartPr/>
                        </w14:nvContentPartPr>
                        <w14:xfrm>
                          <a:off x="648720" y="262080"/>
                          <a:ext cx="15480" cy="243000"/>
                        </w14:xfrm>
                      </w14:contentPart>
                      <w14:contentPart bwMode="auto" r:id="rId16">
                        <w14:nvContentPartPr>
                          <w14:cNvPr id="11" name="Freihand 11"/>
                          <w14:cNvContentPartPr/>
                        </w14:nvContentPartPr>
                        <w14:xfrm>
                          <a:off x="600840" y="478080"/>
                          <a:ext cx="123120" cy="61560"/>
                        </w14:xfrm>
                      </w14:contentPart>
                      <w14:contentPart bwMode="auto" r:id="rId17">
                        <w14:nvContentPartPr>
                          <w14:cNvPr id="12" name="Freihand 12"/>
                          <w14:cNvContentPartPr/>
                        </w14:nvContentPartPr>
                        <w14:xfrm>
                          <a:off x="347760" y="555840"/>
                          <a:ext cx="779400" cy="59400"/>
                        </w14:xfrm>
                      </w14:contentPart>
                      <w14:contentPart bwMode="auto" r:id="rId18">
                        <w14:nvContentPartPr>
                          <w14:cNvPr id="13" name="Freihand 13"/>
                          <w14:cNvContentPartPr/>
                        </w14:nvContentPartPr>
                        <w14:xfrm>
                          <a:off x="1010880" y="574560"/>
                          <a:ext cx="53280" cy="277560"/>
                        </w14:xfrm>
                      </w14:contentPart>
                      <w14:contentPart bwMode="auto" r:id="rId19">
                        <w14:nvContentPartPr>
                          <w14:cNvPr id="14" name="Freihand 14"/>
                          <w14:cNvContentPartPr/>
                        </w14:nvContentPartPr>
                        <w14:xfrm>
                          <a:off x="347040" y="628200"/>
                          <a:ext cx="31680" cy="267120"/>
                        </w14:xfrm>
                      </w14:contentPart>
                      <w14:contentPart bwMode="auto" r:id="rId20">
                        <w14:nvContentPartPr>
                          <w14:cNvPr id="15" name="Freihand 15"/>
                          <w14:cNvContentPartPr/>
                        </w14:nvContentPartPr>
                        <w14:xfrm>
                          <a:off x="312840" y="817200"/>
                          <a:ext cx="722520" cy="81720"/>
                        </w14:xfrm>
                      </w14:contentPart>
                      <w14:contentPart bwMode="auto" r:id="rId21">
                        <w14:nvContentPartPr>
                          <w14:cNvPr id="16" name="Freihand 16"/>
                          <w14:cNvContentPartPr/>
                        </w14:nvContentPartPr>
                        <w14:xfrm>
                          <a:off x="696600" y="622440"/>
                          <a:ext cx="8280" cy="93960"/>
                        </w14:xfrm>
                      </w14:contentPart>
                      <w14:contentPart bwMode="auto" r:id="rId22">
                        <w14:nvContentPartPr>
                          <w14:cNvPr id="17" name="Freihand 17"/>
                          <w14:cNvContentPartPr/>
                        </w14:nvContentPartPr>
                        <w14:xfrm>
                          <a:off x="684720" y="759960"/>
                          <a:ext cx="19800" cy="8280"/>
                        </w14:xfrm>
                      </w14:contentPart>
                      <w14:contentPart bwMode="auto" r:id="rId23">
                        <w14:nvContentPartPr>
                          <w14:cNvPr id="18" name="Freihand 18"/>
                          <w14:cNvContentPartPr/>
                        </w14:nvContentPartPr>
                        <w14:xfrm>
                          <a:off x="662400" y="844920"/>
                          <a:ext cx="19440" cy="170280"/>
                        </w14:xfrm>
                      </w14:contentPart>
                      <w14:contentPart bwMode="auto" r:id="rId24">
                        <w14:nvContentPartPr>
                          <w14:cNvPr id="19" name="Freihand 19"/>
                          <w14:cNvContentPartPr/>
                        </w14:nvContentPartPr>
                        <w14:xfrm>
                          <a:off x="625320" y="1024200"/>
                          <a:ext cx="68760" cy="51840"/>
                        </w14:xfrm>
                      </w14:contentPart>
                      <w14:contentPart bwMode="auto" r:id="rId25">
                        <w14:nvContentPartPr>
                          <w14:cNvPr id="20" name="Freihand 20"/>
                          <w14:cNvContentPartPr/>
                        </w14:nvContentPartPr>
                        <w14:xfrm>
                          <a:off x="358200" y="1098360"/>
                          <a:ext cx="297720" cy="264600"/>
                        </w14:xfrm>
                      </w14:contentPart>
                      <w14:contentPart bwMode="auto" r:id="rId26">
                        <w14:nvContentPartPr>
                          <w14:cNvPr id="21" name="Freihand 21"/>
                          <w14:cNvContentPartPr/>
                        </w14:nvContentPartPr>
                        <w14:xfrm>
                          <a:off x="647280" y="1111320"/>
                          <a:ext cx="279720" cy="199800"/>
                        </w14:xfrm>
                      </w14:contentPart>
                      <w14:contentPart bwMode="auto" r:id="rId27">
                        <w14:nvContentPartPr>
                          <w14:cNvPr id="22" name="Freihand 22"/>
                          <w14:cNvContentPartPr/>
                        </w14:nvContentPartPr>
                        <w14:xfrm>
                          <a:off x="388440" y="1358640"/>
                          <a:ext cx="252720" cy="162000"/>
                        </w14:xfrm>
                      </w14:contentPart>
                      <w14:contentPart bwMode="auto" r:id="rId28">
                        <w14:nvContentPartPr>
                          <w14:cNvPr id="23" name="Freihand 23"/>
                          <w14:cNvContentPartPr/>
                        </w14:nvContentPartPr>
                        <w14:xfrm>
                          <a:off x="575640" y="1315800"/>
                          <a:ext cx="356040" cy="209160"/>
                        </w14:xfrm>
                      </w14:contentPart>
                      <w14:contentPart bwMode="auto" r:id="rId29">
                        <w14:nvContentPartPr>
                          <w14:cNvPr id="24" name="Freihand 24"/>
                          <w14:cNvContentPartPr/>
                        </w14:nvContentPartPr>
                        <w14:xfrm>
                          <a:off x="621720" y="1236960"/>
                          <a:ext cx="117000" cy="73440"/>
                        </w14:xfrm>
                      </w14:contentPart>
                      <w14:contentPart bwMode="auto" r:id="rId30">
                        <w14:nvContentPartPr>
                          <w14:cNvPr id="25" name="Freihand 25"/>
                          <w14:cNvContentPartPr/>
                        </w14:nvContentPartPr>
                        <w14:xfrm>
                          <a:off x="633240" y="1364760"/>
                          <a:ext cx="22320" cy="5760"/>
                        </w14:xfrm>
                      </w14:contentPart>
                      <w14:contentPart bwMode="auto" r:id="rId31">
                        <w14:nvContentPartPr>
                          <w14:cNvPr id="26" name="Freihand 26"/>
                          <w14:cNvContentPartPr/>
                        </w14:nvContentPartPr>
                        <w14:xfrm>
                          <a:off x="610560" y="1514880"/>
                          <a:ext cx="21600" cy="185400"/>
                        </w14:xfrm>
                      </w14:contentPart>
                      <w14:contentPart bwMode="auto" r:id="rId32">
                        <w14:nvContentPartPr>
                          <w14:cNvPr id="27" name="Freihand 27"/>
                          <w14:cNvContentPartPr/>
                        </w14:nvContentPartPr>
                        <w14:xfrm>
                          <a:off x="578520" y="1700640"/>
                          <a:ext cx="82800" cy="46440"/>
                        </w14:xfrm>
                      </w14:contentPart>
                      <w14:contentPart bwMode="auto" r:id="rId33">
                        <w14:nvContentPartPr>
                          <w14:cNvPr id="28" name="Freihand 28"/>
                          <w14:cNvContentPartPr/>
                        </w14:nvContentPartPr>
                        <w14:xfrm>
                          <a:off x="383760" y="1746720"/>
                          <a:ext cx="616680" cy="26640"/>
                        </w14:xfrm>
                      </w14:contentPart>
                      <w14:contentPart bwMode="auto" r:id="rId34">
                        <w14:nvContentPartPr>
                          <w14:cNvPr id="29" name="Freihand 29"/>
                          <w14:cNvContentPartPr/>
                        </w14:nvContentPartPr>
                        <w14:xfrm>
                          <a:off x="878760" y="1740240"/>
                          <a:ext cx="49680" cy="257040"/>
                        </w14:xfrm>
                      </w14:contentPart>
                      <w14:contentPart bwMode="auto" r:id="rId35">
                        <w14:nvContentPartPr>
                          <w14:cNvPr id="30" name="Freihand 30"/>
                          <w14:cNvContentPartPr/>
                        </w14:nvContentPartPr>
                        <w14:xfrm>
                          <a:off x="404640" y="1805400"/>
                          <a:ext cx="21240" cy="241560"/>
                        </w14:xfrm>
                      </w14:contentPart>
                      <w14:contentPart bwMode="auto" r:id="rId36">
                        <w14:nvContentPartPr>
                          <w14:cNvPr id="31" name="Freihand 31"/>
                          <w14:cNvContentPartPr/>
                        </w14:nvContentPartPr>
                        <w14:xfrm>
                          <a:off x="334080" y="1954800"/>
                          <a:ext cx="562320" cy="81360"/>
                        </w14:xfrm>
                      </w14:contentPart>
                      <w14:contentPart bwMode="auto" r:id="rId37">
                        <w14:nvContentPartPr>
                          <w14:cNvPr id="32" name="Freihand 32"/>
                          <w14:cNvContentPartPr/>
                        </w14:nvContentPartPr>
                        <w14:xfrm>
                          <a:off x="665280" y="1808280"/>
                          <a:ext cx="9360" cy="66240"/>
                        </w14:xfrm>
                      </w14:contentPart>
                      <w14:contentPart bwMode="auto" r:id="rId38">
                        <w14:nvContentPartPr>
                          <w14:cNvPr id="33" name="Freihand 33"/>
                          <w14:cNvContentPartPr/>
                        </w14:nvContentPartPr>
                        <w14:xfrm>
                          <a:off x="665640" y="1896120"/>
                          <a:ext cx="3960" cy="10440"/>
                        </w14:xfrm>
                      </w14:contentPart>
                      <w14:contentPart bwMode="auto" r:id="rId39">
                        <w14:nvContentPartPr>
                          <w14:cNvPr id="34" name="Freihand 34"/>
                          <w14:cNvContentPartPr/>
                        </w14:nvContentPartPr>
                        <w14:xfrm>
                          <a:off x="645840" y="1989360"/>
                          <a:ext cx="15480" cy="191520"/>
                        </w14:xfrm>
                      </w14:contentPart>
                      <w14:contentPart bwMode="auto" r:id="rId40">
                        <w14:nvContentPartPr>
                          <w14:cNvPr id="35" name="Freihand 35"/>
                          <w14:cNvContentPartPr/>
                        </w14:nvContentPartPr>
                        <w14:xfrm>
                          <a:off x="0" y="2188080"/>
                          <a:ext cx="572040" cy="21960"/>
                        </w14:xfrm>
                      </w14:contentPart>
                      <w14:contentPart bwMode="auto" r:id="rId41">
                        <w14:nvContentPartPr>
                          <w14:cNvPr id="36" name="Freihand 36"/>
                          <w14:cNvContentPartPr/>
                        </w14:nvContentPartPr>
                        <w14:xfrm>
                          <a:off x="29160" y="1137960"/>
                          <a:ext cx="32040" cy="1041480"/>
                        </w14:xfrm>
                      </w14:contentPart>
                      <w14:contentPart bwMode="auto" r:id="rId42">
                        <w14:nvContentPartPr>
                          <w14:cNvPr id="37" name="Freihand 37"/>
                          <w14:cNvContentPartPr/>
                        </w14:nvContentPartPr>
                        <w14:xfrm>
                          <a:off x="25560" y="987840"/>
                          <a:ext cx="583560" cy="120960"/>
                        </w14:xfrm>
                      </w14:contentPart>
                      <w14:contentPart bwMode="auto" r:id="rId43">
                        <w14:nvContentPartPr>
                          <w14:cNvPr id="38" name="Freihand 38"/>
                          <w14:cNvContentPartPr/>
                        </w14:nvContentPartPr>
                        <w14:xfrm>
                          <a:off x="519480" y="969480"/>
                          <a:ext cx="109800" cy="31320"/>
                        </w14:xfrm>
                      </w14:contentPart>
                      <w14:contentPart bwMode="auto" r:id="rId44">
                        <w14:nvContentPartPr>
                          <w14:cNvPr id="39" name="Freihand 39"/>
                          <w14:cNvContentPartPr/>
                        </w14:nvContentPartPr>
                        <w14:xfrm>
                          <a:off x="904680" y="1315800"/>
                          <a:ext cx="337680" cy="23040"/>
                        </w14:xfrm>
                      </w14:contentPart>
                      <w14:contentPart bwMode="auto" r:id="rId45">
                        <w14:nvContentPartPr>
                          <w14:cNvPr id="40" name="Freihand 40"/>
                          <w14:cNvContentPartPr/>
                        </w14:nvContentPartPr>
                        <w14:xfrm>
                          <a:off x="1154160" y="1327680"/>
                          <a:ext cx="79560" cy="1248120"/>
                        </w14:xfrm>
                      </w14:contentPart>
                      <w14:contentPart bwMode="auto" r:id="rId46">
                        <w14:nvContentPartPr>
                          <w14:cNvPr id="41" name="Freihand 41"/>
                          <w14:cNvContentPartPr/>
                        </w14:nvContentPartPr>
                        <w14:xfrm>
                          <a:off x="606960" y="2536920"/>
                          <a:ext cx="566280" cy="32400"/>
                        </w14:xfrm>
                      </w14:contentPart>
                      <w14:contentPart bwMode="auto" r:id="rId47">
                        <w14:nvContentPartPr>
                          <w14:cNvPr id="42" name="Freihand 42"/>
                          <w14:cNvContentPartPr/>
                        </w14:nvContentPartPr>
                        <w14:xfrm>
                          <a:off x="598680" y="2544480"/>
                          <a:ext cx="12960" cy="281880"/>
                        </w14:xfrm>
                      </w14:contentPart>
                      <w14:contentPart bwMode="auto" r:id="rId48">
                        <w14:nvContentPartPr>
                          <w14:cNvPr id="43" name="Freihand 43"/>
                          <w14:cNvContentPartPr/>
                        </w14:nvContentPartPr>
                        <w14:xfrm>
                          <a:off x="521280" y="2795040"/>
                          <a:ext cx="136800" cy="54360"/>
                        </w14:xfrm>
                      </w14:contentPart>
                      <w14:contentPart bwMode="auto" r:id="rId49">
                        <w14:nvContentPartPr>
                          <w14:cNvPr id="44" name="Freihand 44"/>
                          <w14:cNvContentPartPr/>
                        </w14:nvContentPartPr>
                        <w14:xfrm>
                          <a:off x="300240" y="2873160"/>
                          <a:ext cx="577080" cy="51840"/>
                        </w14:xfrm>
                      </w14:contentPart>
                      <w14:contentPart bwMode="auto" r:id="rId50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257400" y="3092760"/>
                          <a:ext cx="676800" cy="30240"/>
                        </w14:xfrm>
                      </w14:contentPart>
                      <w14:contentPart bwMode="auto" r:id="rId51">
                        <w14:nvContentPartPr>
                          <w14:cNvPr id="46" name="Freihand 46"/>
                          <w14:cNvContentPartPr/>
                        </w14:nvContentPartPr>
                        <w14:xfrm>
                          <a:off x="861120" y="2888640"/>
                          <a:ext cx="141480" cy="210960"/>
                        </w14:xfrm>
                      </w14:contentPart>
                      <w14:contentPart bwMode="auto" r:id="rId52">
                        <w14:nvContentPartPr>
                          <w14:cNvPr id="47" name="Freihand 47"/>
                          <w14:cNvContentPartPr/>
                        </w14:nvContentPartPr>
                        <w14:xfrm>
                          <a:off x="193680" y="2917800"/>
                          <a:ext cx="123840" cy="15840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585B8929" id="Gruppieren 245" o:spid="_x0000_s1026" style="position:absolute;margin-left:272.2pt;margin-top:48.9pt;width:64.5pt;height:160.65pt;z-index:251658240;mso-position-horizontal-relative:page" coordsize="12423,31230" o:gfxdata="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Freihand 6" o:spid="_x0000_s1027" type="#_x0000_t75" style="position:absolute;left:2624;top:-137;width:6654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">
                  <v:imagedata r:id="rId53" o:title=""/>
                </v:shape>
                <v:shape id="Freihand 7" o:spid="_x0000_s1028" type="#_x0000_t75" style="position:absolute;left:8856;top:-105;width:2701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">
                  <v:imagedata r:id="rId54" o:title=""/>
                </v:shape>
                <v:shape id="Freihand 8" o:spid="_x0000_s1029" type="#_x0000_t75" style="position:absolute;left:1483;top:27;width:1639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">
                  <v:imagedata r:id="rId55" o:title=""/>
                </v:shape>
                <v:shape id="Freihand 9" o:spid="_x0000_s1030" type="#_x0000_t75" style="position:absolute;left:2347;top:2349;width:8033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">
                  <v:imagedata r:id="rId56" o:title=""/>
                </v:shape>
                <v:shape id="Freihand 10" o:spid="_x0000_s1031" type="#_x0000_t75" style="position:absolute;left:6353;top:2483;width:417;height: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">
                  <v:imagedata r:id="rId57" o:title=""/>
                </v:shape>
                <v:shape id="Freihand 11" o:spid="_x0000_s1032" type="#_x0000_t75" style="position:absolute;left:5871;top:4643;width:1499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">
                  <v:imagedata r:id="rId58" o:title=""/>
                </v:shape>
                <v:shape id="Freihand 12" o:spid="_x0000_s1033" type="#_x0000_t75" style="position:absolute;left:3341;top:5420;width:8061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">
                  <v:imagedata r:id="rId59" o:title=""/>
                </v:shape>
                <v:shape id="Freihand 13" o:spid="_x0000_s1034" type="#_x0000_t75" style="position:absolute;left:9972;top:5607;width:800;height:3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">
                  <v:imagedata r:id="rId60" o:title=""/>
                </v:shape>
                <v:shape id="Freihand 14" o:spid="_x0000_s1035" type="#_x0000_t75" style="position:absolute;left:3333;top:6144;width:585;height: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">
                  <v:imagedata r:id="rId61" o:title=""/>
                </v:shape>
                <v:shape id="Freihand 15" o:spid="_x0000_s1036" type="#_x0000_t75" style="position:absolute;left:2992;top:8034;width:7492;height:1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">
                  <v:imagedata r:id="rId62" o:title=""/>
                </v:shape>
                <v:shape id="Freihand 16" o:spid="_x0000_s1037" type="#_x0000_t75" style="position:absolute;left:6836;top:6087;width:337;height:1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">
                  <v:imagedata r:id="rId63" o:title=""/>
                </v:shape>
                <v:shape id="Freihand 17" o:spid="_x0000_s1038" type="#_x0000_t75" style="position:absolute;left:6713;top:7461;width:460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">
                  <v:imagedata r:id="rId64" o:title=""/>
                </v:shape>
                <v:shape id="Freihand 18" o:spid="_x0000_s1039" type="#_x0000_t75" style="position:absolute;left:6489;top:8311;width:459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">
                  <v:imagedata r:id="rId65" o:title=""/>
                </v:shape>
                <v:shape id="Freihand 19" o:spid="_x0000_s1040" type="#_x0000_t75" style="position:absolute;left:6117;top:10104;width:953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">
                  <v:imagedata r:id="rId66" o:title=""/>
                </v:shape>
                <v:shape id="Freihand 20" o:spid="_x0000_s1041" type="#_x0000_t75" style="position:absolute;left:3445;top:10845;width:3245;height:2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">
                  <v:imagedata r:id="rId67" o:title=""/>
                </v:shape>
                <v:shape id="Freihand 21" o:spid="_x0000_s1042" type="#_x0000_t75" style="position:absolute;left:6336;top:10975;width:3064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">
                  <v:imagedata r:id="rId68" o:title=""/>
                </v:shape>
                <v:shape id="Freihand 22" o:spid="_x0000_s1043" type="#_x0000_t75" style="position:absolute;left:3747;top:13448;width:2795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">
                  <v:imagedata r:id="rId69" o:title=""/>
                </v:shape>
                <v:shape id="Freihand 23" o:spid="_x0000_s1044" type="#_x0000_t75" style="position:absolute;left:5620;top:13020;width:3827;height:2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">
                  <v:imagedata r:id="rId70" o:title=""/>
                </v:shape>
                <v:shape id="Freihand 24" o:spid="_x0000_s1045" type="#_x0000_t75" style="position:absolute;left:6080;top:12232;width:1438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">
                  <v:imagedata r:id="rId71" o:title=""/>
                </v:shape>
                <v:shape id="Freihand 25" o:spid="_x0000_s1046" type="#_x0000_t75" style="position:absolute;left:6196;top:13516;width:490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">
                  <v:imagedata r:id="rId72" o:title=""/>
                </v:shape>
                <v:shape id="Freihand 26" o:spid="_x0000_s1047" type="#_x0000_t75" style="position:absolute;left:5970;top:15011;width:481;height:2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">
                  <v:imagedata r:id="rId73" o:title=""/>
                </v:shape>
                <v:shape id="Freihand 27" o:spid="_x0000_s1048" type="#_x0000_t75" style="position:absolute;left:5649;top:16869;width:1094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">
                  <v:imagedata r:id="rId74" o:title=""/>
                </v:shape>
                <v:shape id="Freihand 28" o:spid="_x0000_s1049" type="#_x0000_t75" style="position:absolute;left:3701;top:17331;width:6434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">
                  <v:imagedata r:id="rId75" o:title=""/>
                </v:shape>
                <v:shape id="Freihand 29" o:spid="_x0000_s1050" type="#_x0000_t75" style="position:absolute;left:8651;top:17264;width:764;height: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">
                  <v:imagedata r:id="rId76" o:title=""/>
                </v:shape>
                <v:shape id="Freihand 30" o:spid="_x0000_s1051" type="#_x0000_t75" style="position:absolute;left:3913;top:17916;width:473;height:2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">
                  <v:imagedata r:id="rId77" o:title=""/>
                </v:shape>
                <v:shape id="Freihand 31" o:spid="_x0000_s1052" type="#_x0000_t75" style="position:absolute;left:3204;top:19410;width:5890;height: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">
                  <v:imagedata r:id="rId78" o:title=""/>
                </v:shape>
                <v:shape id="Freihand 32" o:spid="_x0000_s1053" type="#_x0000_t75" style="position:absolute;left:6522;top:17945;width:349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">
                  <v:imagedata r:id="rId79" o:title=""/>
                </v:shape>
                <v:shape id="Freihand 33" o:spid="_x0000_s1054" type="#_x0000_t75" style="position:absolute;left:6514;top:18823;width:317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">
                  <v:imagedata r:id="rId80" o:title=""/>
                </v:shape>
                <v:shape id="Freihand 34" o:spid="_x0000_s1055" type="#_x0000_t75" style="position:absolute;left:6324;top:19756;width:417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">
                  <v:imagedata r:id="rId81" o:title=""/>
                </v:shape>
                <v:shape id="Freihand 35" o:spid="_x0000_s1056" type="#_x0000_t75" style="position:absolute;left:-136;top:21743;width:5987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">
                  <v:imagedata r:id="rId82" o:title=""/>
                </v:shape>
                <v:shape id="Freihand 36" o:spid="_x0000_s1057" type="#_x0000_t75" style="position:absolute;left:153;top:11241;width:591;height:10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">
                  <v:imagedata r:id="rId83" o:title=""/>
                </v:shape>
                <v:shape id="Freihand 37" o:spid="_x0000_s1058" type="#_x0000_t75" style="position:absolute;left:119;top:9740;width:6103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">
                  <v:imagedata r:id="rId84" o:title=""/>
                </v:shape>
                <v:shape id="Freihand 38" o:spid="_x0000_s1059" type="#_x0000_t75" style="position:absolute;left:5058;top:9559;width:1365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">
                  <v:imagedata r:id="rId85" o:title=""/>
                </v:shape>
                <v:shape id="Freihand 39" o:spid="_x0000_s1060" type="#_x0000_t75" style="position:absolute;left:8910;top:13020;width:3644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">
                  <v:imagedata r:id="rId86" o:title=""/>
                </v:shape>
                <v:shape id="Freihand 40" o:spid="_x0000_s1061" type="#_x0000_t75" style="position:absolute;left:11405;top:13139;width:1062;height:12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">
                  <v:imagedata r:id="rId87" o:title=""/>
                </v:shape>
                <v:shape id="Freihand 41" o:spid="_x0000_s1062" type="#_x0000_t75" style="position:absolute;left:5933;top:25231;width:5930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">
                  <v:imagedata r:id="rId88" o:title=""/>
                </v:shape>
                <v:shape id="Freihand 42" o:spid="_x0000_s1063" type="#_x0000_t75" style="position:absolute;left:5857;top:25307;width:383;height:3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">
                  <v:imagedata r:id="rId89" o:title=""/>
                </v:shape>
                <v:shape id="Freihand 43" o:spid="_x0000_s1064" type="#_x0000_t75" style="position:absolute;left:5076;top:27813;width:1635;height: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">
                  <v:imagedata r:id="rId90" o:title=""/>
                </v:shape>
                <v:shape id="Freihand 44" o:spid="_x0000_s1065" type="#_x0000_t75" style="position:absolute;left:2866;top:28593;width:6037;height: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">
                  <v:imagedata r:id="rId91" o:title=""/>
                </v:shape>
                <v:shape id="Freihand 45" o:spid="_x0000_s1066" type="#_x0000_t75" style="position:absolute;left:2437;top:30790;width:7035;height: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">
                  <v:imagedata r:id="rId92" o:title=""/>
                </v:shape>
                <v:shape id="Freihand 46" o:spid="_x0000_s1067" type="#_x0000_t75" style="position:absolute;left:8475;top:28749;width:1681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">
                  <v:imagedata r:id="rId93" o:title=""/>
                </v:shape>
                <v:shape id="Freihand 47" o:spid="_x0000_s1068" type="#_x0000_t75" style="position:absolute;left:1800;top:29040;width:1506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">
                  <v:imagedata r:id="rId94" o:title=""/>
                </v:shape>
                <w10:wrap type="topAndBottom" anchorx="page"/>
              </v:group>
            </w:pict>
          </mc:Fallback>
        </mc:AlternateContent>
      </w:r>
      <w:r w:rsidR="009F5330">
        <w:rPr>
          <w:lang w:val="de-CH"/>
        </w:rPr>
        <w:t>Programmablaufplane sind graphische Darstellungen,</w:t>
      </w:r>
      <w:r w:rsidR="0064194E">
        <w:rPr>
          <w:lang w:val="de-CH"/>
        </w:rPr>
        <w:t xml:space="preserve"> welche dokumentieren,</w:t>
      </w:r>
      <w:r w:rsidR="009F5330">
        <w:rPr>
          <w:lang w:val="de-CH"/>
        </w:rPr>
        <w:t xml:space="preserve"> in welchen Schritten und nach welchen Regeln ein Algorithmus ablaufen muss, damit er zielführend ist.</w:t>
      </w:r>
    </w:p>
    <w:p w14:paraId="618F4A48" w14:textId="638A736C" w:rsidR="00B85887" w:rsidRDefault="00B85887" w:rsidP="00E766A9">
      <w:pPr>
        <w:rPr>
          <w:lang w:val="de-CH"/>
        </w:rPr>
      </w:pPr>
    </w:p>
    <w:p w14:paraId="70680FFE" w14:textId="65FA6826" w:rsidR="00B85887" w:rsidRDefault="00B85887" w:rsidP="00B85887">
      <w:pPr>
        <w:rPr>
          <w:lang w:val="de-CH"/>
        </w:rPr>
      </w:pPr>
    </w:p>
    <w:p w14:paraId="3A7C3FB7" w14:textId="704AF209" w:rsidR="009F5330" w:rsidRDefault="009F5330" w:rsidP="00E766A9">
      <w:pPr>
        <w:rPr>
          <w:lang w:val="de-CH"/>
        </w:rPr>
      </w:pPr>
      <w:r>
        <w:rPr>
          <w:lang w:val="de-CH"/>
        </w:rPr>
        <w:t>Als Programmierer werden Sie neben dem</w:t>
      </w:r>
      <w:r w:rsidR="00982113">
        <w:rPr>
          <w:lang w:val="de-CH"/>
        </w:rPr>
        <w:t xml:space="preserve"> Entwerfen</w:t>
      </w:r>
      <w:r>
        <w:rPr>
          <w:lang w:val="de-CH"/>
        </w:rPr>
        <w:t xml:space="preserve"> und Implementieren auch immer wieder </w:t>
      </w:r>
      <w:r w:rsidR="00982113">
        <w:rPr>
          <w:lang w:val="de-CH"/>
        </w:rPr>
        <w:t>mit Lesen und Verstehen von bestehenden Lösungen konfrontiert sein; beides soll geübt sein.</w:t>
      </w:r>
    </w:p>
    <w:p w14:paraId="06343F94" w14:textId="77777777" w:rsidR="00B85887" w:rsidRDefault="00B85887" w:rsidP="00E766A9">
      <w:pPr>
        <w:rPr>
          <w:lang w:val="de-CH"/>
        </w:rPr>
      </w:pPr>
    </w:p>
    <w:p w14:paraId="13BC0AEC" w14:textId="271569CF" w:rsidR="00BE7A59" w:rsidRDefault="00C551E2" w:rsidP="00BE7A59">
      <w:pPr>
        <w:pStyle w:val="berschrift2"/>
        <w:rPr>
          <w:lang w:val="de-CH"/>
        </w:rPr>
      </w:pPr>
      <w:r>
        <w:rPr>
          <w:lang w:val="de-CH"/>
        </w:rPr>
        <w:t>Aufgabe 1:</w:t>
      </w:r>
    </w:p>
    <w:p w14:paraId="6FE272A9" w14:textId="139647A7" w:rsidR="009F5330" w:rsidRDefault="009F5330" w:rsidP="005F25C9">
      <w:pPr>
        <w:rPr>
          <w:lang w:val="de-CH"/>
        </w:rPr>
      </w:pPr>
      <w:r>
        <w:rPr>
          <w:lang w:val="de-CH"/>
        </w:rPr>
        <w:t>Studieren Sie die Präsentation zum Thema.</w:t>
      </w:r>
    </w:p>
    <w:p w14:paraId="6921ED3D" w14:textId="350FA079" w:rsidR="00BE7A59" w:rsidRDefault="00BE7A59" w:rsidP="00E766A9">
      <w:pPr>
        <w:rPr>
          <w:lang w:val="de-CH"/>
        </w:rPr>
      </w:pPr>
    </w:p>
    <w:p w14:paraId="3CA76290" w14:textId="77777777" w:rsidR="00B85887" w:rsidRDefault="00B85887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21E22979" w14:textId="396A435F" w:rsidR="00FD2FA1" w:rsidRDefault="00FD2FA1" w:rsidP="00FD2FA1">
      <w:pPr>
        <w:pStyle w:val="berschrift2"/>
        <w:rPr>
          <w:lang w:val="de-CH"/>
        </w:rPr>
      </w:pPr>
      <w:r>
        <w:rPr>
          <w:lang w:val="de-CH"/>
        </w:rPr>
        <w:lastRenderedPageBreak/>
        <w:t>Aufgabe 2:</w:t>
      </w:r>
    </w:p>
    <w:p w14:paraId="7C5DC42C" w14:textId="1C33347F" w:rsidR="00FD2FA1" w:rsidRDefault="00FD2FA1" w:rsidP="00FD2FA1">
      <w:pPr>
        <w:rPr>
          <w:lang w:val="de-CH"/>
        </w:rPr>
      </w:pPr>
      <w:r>
        <w:rPr>
          <w:lang w:val="de-CH"/>
        </w:rPr>
        <w:t>Sie bekommen folgenden Programmablaufplan vorgelegt.</w:t>
      </w:r>
    </w:p>
    <w:p w14:paraId="7371A2D5" w14:textId="74559678" w:rsidR="00FD2FA1" w:rsidRDefault="00FD2FA1" w:rsidP="00FD2FA1">
      <w:pPr>
        <w:rPr>
          <w:lang w:val="de-CH"/>
        </w:rPr>
      </w:pPr>
      <w:r>
        <w:rPr>
          <w:lang w:val="de-CH"/>
        </w:rPr>
        <w:t>Erklären Sie in 1-3 Sätzen, was das Programm macht.</w:t>
      </w:r>
    </w:p>
    <w:p w14:paraId="338C2131" w14:textId="7C68FD07" w:rsidR="00FD2FA1" w:rsidRDefault="00FD2FA1" w:rsidP="00E766A9">
      <w:pPr>
        <w:rPr>
          <w:lang w:val="de-CH"/>
        </w:rPr>
      </w:pPr>
    </w:p>
    <w:p w14:paraId="62C001A8" w14:textId="7A764F6C" w:rsidR="00B85887" w:rsidRDefault="008C564E" w:rsidP="00E766A9">
      <w:pPr>
        <w:rPr>
          <w:lang w:val="de-CH"/>
        </w:rPr>
      </w:pPr>
      <w:r>
        <w:rPr>
          <w:noProof/>
        </w:rPr>
        <w:drawing>
          <wp:inline distT="0" distB="0" distL="0" distR="0" wp14:anchorId="27D1C8F6" wp14:editId="10A7A812">
            <wp:extent cx="3813474" cy="5343276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5098" cy="53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03CA" w14:textId="77777777" w:rsidR="008C564E" w:rsidRDefault="008C564E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16C38F91" w14:textId="78439D93" w:rsidR="00FD2FA1" w:rsidRDefault="00FD2FA1" w:rsidP="00FD2FA1">
      <w:pPr>
        <w:pStyle w:val="berschrift2"/>
        <w:rPr>
          <w:lang w:val="de-CH"/>
        </w:rPr>
      </w:pPr>
      <w:r>
        <w:rPr>
          <w:lang w:val="de-CH"/>
        </w:rPr>
        <w:lastRenderedPageBreak/>
        <w:t>Aufgabe 3:</w:t>
      </w:r>
    </w:p>
    <w:p w14:paraId="676760DA" w14:textId="77777777" w:rsidR="00FD2FA1" w:rsidRDefault="00FD2FA1" w:rsidP="00FD2FA1">
      <w:pPr>
        <w:rPr>
          <w:lang w:val="de-CH"/>
        </w:rPr>
      </w:pPr>
      <w:r>
        <w:rPr>
          <w:lang w:val="de-CH"/>
        </w:rPr>
        <w:t>Sie bekommen folgenden Programmablaufplan vorgelegt.</w:t>
      </w:r>
    </w:p>
    <w:p w14:paraId="03FB675C" w14:textId="22FB5219" w:rsidR="00FD2FA1" w:rsidRDefault="00FD2FA1" w:rsidP="00FD2FA1">
      <w:pPr>
        <w:rPr>
          <w:lang w:val="de-CH"/>
        </w:rPr>
      </w:pPr>
      <w:r>
        <w:rPr>
          <w:lang w:val="de-CH"/>
        </w:rPr>
        <w:t>Erklären Sie in 1-3 Sätzen, was das Programm macht.</w:t>
      </w:r>
    </w:p>
    <w:p w14:paraId="1E894A46" w14:textId="77777777" w:rsidR="008C564E" w:rsidRDefault="008C564E" w:rsidP="00FD2FA1">
      <w:pPr>
        <w:rPr>
          <w:lang w:val="de-CH"/>
        </w:rPr>
      </w:pPr>
    </w:p>
    <w:p w14:paraId="79358F33" w14:textId="7C400290" w:rsidR="00FD2FA1" w:rsidRPr="00CC6964" w:rsidRDefault="008C564E" w:rsidP="00233D3E">
      <w:pPr>
        <w:rPr>
          <w:noProof/>
          <w:lang w:val="de-CH"/>
        </w:rPr>
      </w:pPr>
      <w:r>
        <w:rPr>
          <w:noProof/>
        </w:rPr>
        <w:drawing>
          <wp:inline distT="0" distB="0" distL="0" distR="0" wp14:anchorId="6DE9E891" wp14:editId="72A2454C">
            <wp:extent cx="2023607" cy="4811641"/>
            <wp:effectExtent l="0" t="0" r="0" b="8255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037951" cy="48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964">
        <w:rPr>
          <w:noProof/>
          <w:lang w:val="de-CH"/>
        </w:rPr>
        <w:t xml:space="preserve"> </w:t>
      </w:r>
      <w:r w:rsidRPr="00CC6964">
        <w:rPr>
          <w:noProof/>
          <w:lang w:val="de-CH"/>
        </w:rPr>
        <w:tab/>
      </w:r>
      <w:r w:rsidRPr="00CC6964">
        <w:rPr>
          <w:noProof/>
          <w:lang w:val="de-CH"/>
        </w:rPr>
        <w:tab/>
      </w:r>
      <w:r w:rsidR="00233D3E" w:rsidRPr="00CC6964">
        <w:rPr>
          <w:noProof/>
          <w:lang w:val="de-CH"/>
        </w:rPr>
        <w:t xml:space="preserve"> </w:t>
      </w:r>
      <w:r w:rsidR="00233D3E">
        <w:rPr>
          <w:noProof/>
        </w:rPr>
        <w:drawing>
          <wp:inline distT="0" distB="0" distL="0" distR="0" wp14:anchorId="3978CC42" wp14:editId="0DEE4525">
            <wp:extent cx="2428162" cy="3021178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463601" cy="306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2B40" w14:textId="77777777" w:rsidR="00783892" w:rsidRDefault="00783892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0DDFA4F9" w14:textId="219FC263" w:rsidR="00783892" w:rsidRDefault="00783892" w:rsidP="00783892">
      <w:pPr>
        <w:pStyle w:val="berschrift2"/>
        <w:rPr>
          <w:lang w:val="de-CH"/>
        </w:rPr>
      </w:pPr>
      <w:r>
        <w:rPr>
          <w:lang w:val="de-CH"/>
        </w:rPr>
        <w:lastRenderedPageBreak/>
        <w:t>Aufgabe 4:</w:t>
      </w:r>
    </w:p>
    <w:p w14:paraId="21D00FB5" w14:textId="77777777" w:rsidR="00783892" w:rsidRDefault="00783892" w:rsidP="00783892">
      <w:pPr>
        <w:rPr>
          <w:lang w:val="de-CH"/>
        </w:rPr>
      </w:pPr>
      <w:r>
        <w:rPr>
          <w:lang w:val="de-CH"/>
        </w:rPr>
        <w:t>Sie bekommen folgenden Programmablaufplan vorgelegt.</w:t>
      </w:r>
    </w:p>
    <w:p w14:paraId="57C89203" w14:textId="46101259" w:rsidR="00783892" w:rsidRDefault="00783892" w:rsidP="00783892">
      <w:pPr>
        <w:rPr>
          <w:lang w:val="de-CH"/>
        </w:rPr>
      </w:pPr>
      <w:r>
        <w:rPr>
          <w:lang w:val="de-CH"/>
        </w:rPr>
        <w:t>Erklären Sie (ohne die Hilfe von Google) was es macht und nach welchen Regeln es funktioniert.</w:t>
      </w:r>
    </w:p>
    <w:p w14:paraId="719CC0C3" w14:textId="096EFE11" w:rsidR="00F65165" w:rsidRDefault="00F65165" w:rsidP="00783892">
      <w:pPr>
        <w:rPr>
          <w:lang w:val="de-CH"/>
        </w:rPr>
      </w:pPr>
      <w:r>
        <w:rPr>
          <w:noProof/>
        </w:rPr>
        <w:drawing>
          <wp:inline distT="0" distB="0" distL="0" distR="0" wp14:anchorId="0215789E" wp14:editId="32ED6732">
            <wp:extent cx="5926455" cy="7209155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1F97" w14:textId="77777777" w:rsidR="00783892" w:rsidRDefault="00783892" w:rsidP="00C551E2">
      <w:pPr>
        <w:pStyle w:val="berschrift2"/>
        <w:rPr>
          <w:lang w:val="de-CH"/>
        </w:rPr>
      </w:pPr>
    </w:p>
    <w:p w14:paraId="367C4FF6" w14:textId="0E5CACC9" w:rsidR="00C551E2" w:rsidRDefault="00C551E2" w:rsidP="00C551E2">
      <w:pPr>
        <w:pStyle w:val="berschrift2"/>
        <w:rPr>
          <w:lang w:val="de-CH"/>
        </w:rPr>
      </w:pPr>
      <w:r>
        <w:rPr>
          <w:lang w:val="de-CH"/>
        </w:rPr>
        <w:t xml:space="preserve">Aufgabe </w:t>
      </w:r>
      <w:r w:rsidR="00F65165">
        <w:rPr>
          <w:lang w:val="de-CH"/>
        </w:rPr>
        <w:t>5</w:t>
      </w:r>
      <w:r>
        <w:rPr>
          <w:lang w:val="de-CH"/>
        </w:rPr>
        <w:t>:</w:t>
      </w:r>
    </w:p>
    <w:p w14:paraId="5A145C31" w14:textId="2312815D" w:rsidR="00C551E2" w:rsidRDefault="00C551E2" w:rsidP="00C551E2">
      <w:pPr>
        <w:rPr>
          <w:lang w:val="de-CH"/>
        </w:rPr>
      </w:pPr>
      <w:r>
        <w:rPr>
          <w:lang w:val="de-CH"/>
        </w:rPr>
        <w:t xml:space="preserve">Installieren Sie </w:t>
      </w:r>
      <w:proofErr w:type="spellStart"/>
      <w:r>
        <w:rPr>
          <w:lang w:val="de-CH"/>
        </w:rPr>
        <w:t>PAPDesigner</w:t>
      </w:r>
      <w:proofErr w:type="spellEnd"/>
      <w:r>
        <w:rPr>
          <w:lang w:val="de-CH"/>
        </w:rPr>
        <w:t xml:space="preserve"> (Link auf Moodle). Machen Sie sich</w:t>
      </w:r>
      <w:r w:rsidR="00204A6B">
        <w:rPr>
          <w:lang w:val="de-CH"/>
        </w:rPr>
        <w:t xml:space="preserve"> kurz</w:t>
      </w:r>
      <w:r>
        <w:rPr>
          <w:lang w:val="de-CH"/>
        </w:rPr>
        <w:t xml:space="preserve"> mit dem Programm vertraut.</w:t>
      </w:r>
    </w:p>
    <w:p w14:paraId="5A21BD1C" w14:textId="77777777" w:rsidR="00C551E2" w:rsidRDefault="00C551E2" w:rsidP="00C551E2">
      <w:pPr>
        <w:rPr>
          <w:lang w:val="de-CH"/>
        </w:rPr>
      </w:pPr>
    </w:p>
    <w:p w14:paraId="457F1C73" w14:textId="740CCA8D" w:rsidR="00F65165" w:rsidRDefault="00F65165" w:rsidP="00F65165">
      <w:pPr>
        <w:pStyle w:val="berschrift2"/>
        <w:rPr>
          <w:lang w:val="de-CH"/>
        </w:rPr>
      </w:pPr>
      <w:r>
        <w:rPr>
          <w:lang w:val="de-CH"/>
        </w:rPr>
        <w:t>Aufgabe 6:</w:t>
      </w:r>
    </w:p>
    <w:p w14:paraId="1ED83D81" w14:textId="77777777" w:rsidR="001E0E04" w:rsidRDefault="002E3B32" w:rsidP="001E0E04">
      <w:pPr>
        <w:rPr>
          <w:lang w:val="de-CH"/>
        </w:rPr>
      </w:pPr>
      <w:r>
        <w:rPr>
          <w:lang w:val="de-CH"/>
        </w:rPr>
        <w:t>Gegeben ist die Zubereitung für Tiramisu</w:t>
      </w:r>
    </w:p>
    <w:p w14:paraId="221C65DB" w14:textId="6D539A7F" w:rsidR="00C551E2" w:rsidRPr="00BC502F" w:rsidRDefault="002E3B32" w:rsidP="001E0E04">
      <w:pPr>
        <w:rPr>
          <w:lang w:val="fr-CH"/>
        </w:rPr>
      </w:pPr>
      <w:r w:rsidRPr="00BC502F">
        <w:rPr>
          <w:lang w:val="fr-CH"/>
        </w:rPr>
        <w:t>(</w:t>
      </w:r>
      <w:r w:rsidR="001E0E04" w:rsidRPr="00BC502F">
        <w:rPr>
          <w:lang w:val="fr-CH"/>
        </w:rPr>
        <w:t xml:space="preserve">Quelle: </w:t>
      </w:r>
      <w:hyperlink r:id="rId99" w:history="1">
        <w:r w:rsidR="001E0E04" w:rsidRPr="00BC502F">
          <w:rPr>
            <w:rStyle w:val="Hyperlink"/>
            <w:lang w:val="fr-CH"/>
          </w:rPr>
          <w:t>https://www.chefkoch.de/rezepte/323461114392341/Tiramisu.html</w:t>
        </w:r>
      </w:hyperlink>
      <w:r w:rsidRPr="00BC502F">
        <w:rPr>
          <w:lang w:val="fr-CH"/>
        </w:rPr>
        <w:t>)</w:t>
      </w:r>
      <w:r w:rsidR="001E0E04" w:rsidRPr="00BC502F">
        <w:rPr>
          <w:lang w:val="fr-CH"/>
        </w:rPr>
        <w:t>.</w:t>
      </w:r>
    </w:p>
    <w:p w14:paraId="0915E727" w14:textId="77777777" w:rsidR="001E0E04" w:rsidRPr="00BC502F" w:rsidRDefault="001E0E04" w:rsidP="001E0E04">
      <w:pPr>
        <w:rPr>
          <w:lang w:val="fr-CH"/>
        </w:rPr>
      </w:pPr>
    </w:p>
    <w:p w14:paraId="06992BC7" w14:textId="77777777" w:rsidR="002E3B32" w:rsidRDefault="002E3B32" w:rsidP="002E3B32">
      <w:pPr>
        <w:rPr>
          <w:lang w:val="de-CH"/>
        </w:rPr>
      </w:pPr>
      <w:r>
        <w:rPr>
          <w:lang w:val="de-CH"/>
        </w:rPr>
        <w:t>Erstellen Sie hierzu den Programmablaufplan.</w:t>
      </w:r>
    </w:p>
    <w:p w14:paraId="3D31248B" w14:textId="62954F61" w:rsidR="002E3B32" w:rsidRDefault="002E3B32" w:rsidP="002E3B32">
      <w:pPr>
        <w:rPr>
          <w:lang w:val="de-CH"/>
        </w:rPr>
      </w:pPr>
      <w:r>
        <w:rPr>
          <w:lang w:val="de-CH"/>
        </w:rPr>
        <w:t>Vergleichen Sie anschliessend das Resultat mit dem</w:t>
      </w:r>
      <w:r w:rsidR="00392D3F">
        <w:rPr>
          <w:lang w:val="de-CH"/>
        </w:rPr>
        <w:t>*der</w:t>
      </w:r>
      <w:r>
        <w:rPr>
          <w:lang w:val="de-CH"/>
        </w:rPr>
        <w:t xml:space="preserve"> Lernpartner</w:t>
      </w:r>
      <w:r w:rsidR="00392D3F">
        <w:rPr>
          <w:lang w:val="de-CH"/>
        </w:rPr>
        <w:t>*in.</w:t>
      </w:r>
    </w:p>
    <w:p w14:paraId="1F727FAF" w14:textId="77777777" w:rsidR="002E3B32" w:rsidRDefault="002E3B32" w:rsidP="00F65165">
      <w:pPr>
        <w:rPr>
          <w:lang w:val="de-CH"/>
        </w:rPr>
      </w:pPr>
    </w:p>
    <w:p w14:paraId="3E3BA982" w14:textId="77777777" w:rsidR="002E3B32" w:rsidRDefault="002E3B32" w:rsidP="00F65165">
      <w:pPr>
        <w:rPr>
          <w:lang w:val="de-CH"/>
        </w:rPr>
      </w:pPr>
    </w:p>
    <w:p w14:paraId="561B47D8" w14:textId="0C690EFB" w:rsidR="002E3B32" w:rsidRDefault="002E3B32" w:rsidP="002E3B32">
      <w:pPr>
        <w:rPr>
          <w:lang w:val="de-CH"/>
        </w:rPr>
      </w:pPr>
      <w:r w:rsidRPr="002E3B32">
        <w:rPr>
          <w:noProof/>
        </w:rPr>
        <w:drawing>
          <wp:inline distT="0" distB="0" distL="0" distR="0" wp14:anchorId="357077D2" wp14:editId="1BCE4D5B">
            <wp:extent cx="5351228" cy="2199433"/>
            <wp:effectExtent l="38100" t="38100" r="97155" b="86995"/>
            <wp:docPr id="53" name="Grafik 11" descr="Ein Bild, das Text, drinnen, Screensho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893B9066-406F-4E05-B971-89AB92859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1" descr="Ein Bild, das Text, drinnen, Screensho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893B9066-406F-4E05-B971-89AB928590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369873" cy="22070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2D38B" w14:textId="11E2BC8B" w:rsidR="002E3B32" w:rsidRDefault="002E3B32" w:rsidP="00F65165">
      <w:pPr>
        <w:rPr>
          <w:lang w:val="de-CH"/>
        </w:rPr>
      </w:pPr>
    </w:p>
    <w:p w14:paraId="65D17C9F" w14:textId="77777777" w:rsidR="002E3B32" w:rsidRDefault="002E3B32" w:rsidP="00F65165">
      <w:pPr>
        <w:rPr>
          <w:lang w:val="de-CH"/>
        </w:rPr>
      </w:pPr>
    </w:p>
    <w:p w14:paraId="27F054C9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547A4A4A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wenn…</w:t>
      </w:r>
    </w:p>
    <w:p w14:paraId="4B08D260" w14:textId="66655EAC" w:rsidR="0075758A" w:rsidRDefault="00EA1E5A" w:rsidP="00EA1E5A">
      <w:pPr>
        <w:pStyle w:val="aufzhlung"/>
        <w:numPr>
          <w:ilvl w:val="0"/>
          <w:numId w:val="0"/>
        </w:numPr>
      </w:pPr>
      <w:r>
        <w:t>…</w:t>
      </w:r>
      <w:r w:rsidR="0075758A">
        <w:t xml:space="preserve">Sie </w:t>
      </w:r>
      <w:r>
        <w:t>die vorgegebenen Programmablaufpläne interpretieren konnten.</w:t>
      </w:r>
    </w:p>
    <w:p w14:paraId="59EDD65B" w14:textId="71F5B6CD" w:rsidR="00EA1E5A" w:rsidRDefault="00EA1E5A" w:rsidP="00EA1E5A">
      <w:pPr>
        <w:pStyle w:val="aufzhlung"/>
        <w:numPr>
          <w:ilvl w:val="0"/>
          <w:numId w:val="0"/>
        </w:numPr>
      </w:pPr>
      <w:r>
        <w:t xml:space="preserve">…Sie </w:t>
      </w:r>
      <w:proofErr w:type="spellStart"/>
      <w:r>
        <w:t>PAPDesigner</w:t>
      </w:r>
      <w:proofErr w:type="spellEnd"/>
      <w:r>
        <w:t xml:space="preserve"> installiert und ausprobiert haben.</w:t>
      </w:r>
    </w:p>
    <w:p w14:paraId="7A72C357" w14:textId="740332A4" w:rsidR="00EA1E5A" w:rsidRDefault="00EA1E5A" w:rsidP="00EA1E5A">
      <w:pPr>
        <w:pStyle w:val="aufzhlung"/>
        <w:numPr>
          <w:ilvl w:val="0"/>
          <w:numId w:val="0"/>
        </w:numPr>
      </w:pPr>
      <w:r>
        <w:t>…Sie das Rezept als Programmablaufplan abgebildet haben.</w:t>
      </w:r>
    </w:p>
    <w:p w14:paraId="39BABAEF" w14:textId="5DE02A55" w:rsidR="00EA1E5A" w:rsidRDefault="00EA1E5A" w:rsidP="00EA1E5A">
      <w:pPr>
        <w:pStyle w:val="aufzhlung"/>
        <w:numPr>
          <w:ilvl w:val="0"/>
          <w:numId w:val="0"/>
        </w:numPr>
      </w:pPr>
      <w:r>
        <w:t>…Sie die Lösung mit dem</w:t>
      </w:r>
      <w:r w:rsidR="00D46E47">
        <w:t>*der</w:t>
      </w:r>
      <w:r>
        <w:t xml:space="preserve"> Lernpartner</w:t>
      </w:r>
      <w:r w:rsidR="00D46E47">
        <w:t>*in</w:t>
      </w:r>
      <w:r>
        <w:t xml:space="preserve"> verglichen haben.</w:t>
      </w: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61FC251B" w14:textId="3680A33E" w:rsidR="001137F3" w:rsidRPr="001137F3" w:rsidRDefault="00A95FD9" w:rsidP="006C03F3">
      <w:pPr>
        <w:pStyle w:val="aufzhlung"/>
        <w:numPr>
          <w:ilvl w:val="0"/>
          <w:numId w:val="0"/>
        </w:numPr>
        <w:ind w:left="284" w:hanging="284"/>
      </w:pPr>
      <w:r>
        <w:t xml:space="preserve">Für </w:t>
      </w:r>
      <w:proofErr w:type="spellStart"/>
      <w:r>
        <w:t>macOS</w:t>
      </w:r>
      <w:proofErr w:type="spellEnd"/>
      <w:r>
        <w:t xml:space="preserve"> können Sie anstelle des PAP Designer Draw.io oder Visio Online verwenden.</w:t>
      </w: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53C1F31A" w:rsidR="00BE7A59" w:rsidRDefault="002E3B32" w:rsidP="00BE7A59">
      <w:pPr>
        <w:rPr>
          <w:lang w:val="de-CH"/>
        </w:rPr>
      </w:pPr>
      <w:r>
        <w:rPr>
          <w:lang w:val="de-CH"/>
        </w:rPr>
        <w:t>keine</w:t>
      </w:r>
    </w:p>
    <w:sectPr w:rsidR="00BE7A59" w:rsidSect="00AE506B">
      <w:headerReference w:type="default" r:id="rId101"/>
      <w:footerReference w:type="default" r:id="rId102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42D9" w14:textId="77777777" w:rsidR="00074CEC" w:rsidRDefault="00074CEC">
      <w:r>
        <w:separator/>
      </w:r>
    </w:p>
  </w:endnote>
  <w:endnote w:type="continuationSeparator" w:id="0">
    <w:p w14:paraId="4EFF0896" w14:textId="77777777" w:rsidR="00074CEC" w:rsidRDefault="0007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0AF6" w14:textId="77777777" w:rsidR="00074CEC" w:rsidRDefault="00074CEC">
      <w:r>
        <w:separator/>
      </w:r>
    </w:p>
  </w:footnote>
  <w:footnote w:type="continuationSeparator" w:id="0">
    <w:p w14:paraId="433E5726" w14:textId="77777777" w:rsidR="00074CEC" w:rsidRDefault="00074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2A45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47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A6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584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542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2E9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F07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C4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4AC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DEF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1" w15:restartNumberingAfterBreak="0">
    <w:nsid w:val="02EB319C"/>
    <w:multiLevelType w:val="hybridMultilevel"/>
    <w:tmpl w:val="D15C2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6D0CC2"/>
    <w:multiLevelType w:val="hybridMultilevel"/>
    <w:tmpl w:val="29261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177F68"/>
    <w:multiLevelType w:val="multilevel"/>
    <w:tmpl w:val="E2C8942C"/>
    <w:lvl w:ilvl="0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3735994"/>
    <w:multiLevelType w:val="hybridMultilevel"/>
    <w:tmpl w:val="7F5A1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2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92120F9"/>
    <w:multiLevelType w:val="hybridMultilevel"/>
    <w:tmpl w:val="5920AB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31413E"/>
    <w:multiLevelType w:val="hybridMultilevel"/>
    <w:tmpl w:val="6F207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8B7F74"/>
    <w:multiLevelType w:val="hybridMultilevel"/>
    <w:tmpl w:val="D90A0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0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31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2" w15:restartNumberingAfterBreak="0">
    <w:nsid w:val="40B80BBB"/>
    <w:multiLevelType w:val="hybridMultilevel"/>
    <w:tmpl w:val="92400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EA5519"/>
    <w:multiLevelType w:val="hybridMultilevel"/>
    <w:tmpl w:val="E7F0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7B296F"/>
    <w:multiLevelType w:val="hybridMultilevel"/>
    <w:tmpl w:val="644E8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0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9D85349"/>
    <w:multiLevelType w:val="multilevel"/>
    <w:tmpl w:val="B3880CB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B72DE"/>
    <w:multiLevelType w:val="multilevel"/>
    <w:tmpl w:val="B72C9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D959EC"/>
    <w:multiLevelType w:val="hybridMultilevel"/>
    <w:tmpl w:val="D9E853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7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4040827">
    <w:abstractNumId w:val="46"/>
  </w:num>
  <w:num w:numId="2" w16cid:durableId="781343213">
    <w:abstractNumId w:val="39"/>
  </w:num>
  <w:num w:numId="3" w16cid:durableId="1763644972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 w16cid:durableId="763962082">
    <w:abstractNumId w:val="21"/>
  </w:num>
  <w:num w:numId="5" w16cid:durableId="2134135442">
    <w:abstractNumId w:val="36"/>
  </w:num>
  <w:num w:numId="6" w16cid:durableId="758209909">
    <w:abstractNumId w:val="40"/>
  </w:num>
  <w:num w:numId="7" w16cid:durableId="1371808665">
    <w:abstractNumId w:val="30"/>
  </w:num>
  <w:num w:numId="8" w16cid:durableId="1412507158">
    <w:abstractNumId w:val="45"/>
  </w:num>
  <w:num w:numId="9" w16cid:durableId="1023022450">
    <w:abstractNumId w:val="28"/>
  </w:num>
  <w:num w:numId="10" w16cid:durableId="524371036">
    <w:abstractNumId w:val="22"/>
  </w:num>
  <w:num w:numId="11" w16cid:durableId="1763136747">
    <w:abstractNumId w:val="19"/>
  </w:num>
  <w:num w:numId="12" w16cid:durableId="1794667648">
    <w:abstractNumId w:val="12"/>
  </w:num>
  <w:num w:numId="13" w16cid:durableId="775104440">
    <w:abstractNumId w:val="26"/>
  </w:num>
  <w:num w:numId="14" w16cid:durableId="405536877">
    <w:abstractNumId w:val="47"/>
  </w:num>
  <w:num w:numId="15" w16cid:durableId="610207477">
    <w:abstractNumId w:val="35"/>
  </w:num>
  <w:num w:numId="16" w16cid:durableId="1701204052">
    <w:abstractNumId w:val="18"/>
  </w:num>
  <w:num w:numId="17" w16cid:durableId="900482753">
    <w:abstractNumId w:val="38"/>
  </w:num>
  <w:num w:numId="18" w16cid:durableId="315301318">
    <w:abstractNumId w:val="43"/>
  </w:num>
  <w:num w:numId="19" w16cid:durableId="1605068263">
    <w:abstractNumId w:val="29"/>
  </w:num>
  <w:num w:numId="20" w16cid:durableId="506213194">
    <w:abstractNumId w:val="31"/>
  </w:num>
  <w:num w:numId="21" w16cid:durableId="1473598829">
    <w:abstractNumId w:val="16"/>
  </w:num>
  <w:num w:numId="22" w16cid:durableId="816144175">
    <w:abstractNumId w:val="17"/>
  </w:num>
  <w:num w:numId="23" w16cid:durableId="1010522968">
    <w:abstractNumId w:val="14"/>
  </w:num>
  <w:num w:numId="24" w16cid:durableId="532425861">
    <w:abstractNumId w:val="27"/>
  </w:num>
  <w:num w:numId="25" w16cid:durableId="812912290">
    <w:abstractNumId w:val="23"/>
  </w:num>
  <w:num w:numId="26" w16cid:durableId="1143816976">
    <w:abstractNumId w:val="14"/>
  </w:num>
  <w:num w:numId="27" w16cid:durableId="2116170069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83268318">
    <w:abstractNumId w:val="0"/>
  </w:num>
  <w:num w:numId="29" w16cid:durableId="529027323">
    <w:abstractNumId w:val="1"/>
  </w:num>
  <w:num w:numId="30" w16cid:durableId="1498494526">
    <w:abstractNumId w:val="2"/>
  </w:num>
  <w:num w:numId="31" w16cid:durableId="1918201182">
    <w:abstractNumId w:val="3"/>
  </w:num>
  <w:num w:numId="32" w16cid:durableId="1860780544">
    <w:abstractNumId w:val="8"/>
  </w:num>
  <w:num w:numId="33" w16cid:durableId="13465420">
    <w:abstractNumId w:val="4"/>
  </w:num>
  <w:num w:numId="34" w16cid:durableId="1875461435">
    <w:abstractNumId w:val="5"/>
  </w:num>
  <w:num w:numId="35" w16cid:durableId="1877153106">
    <w:abstractNumId w:val="6"/>
  </w:num>
  <w:num w:numId="36" w16cid:durableId="1450004245">
    <w:abstractNumId w:val="7"/>
  </w:num>
  <w:num w:numId="37" w16cid:durableId="825901039">
    <w:abstractNumId w:val="9"/>
  </w:num>
  <w:num w:numId="38" w16cid:durableId="537208346">
    <w:abstractNumId w:val="24"/>
  </w:num>
  <w:num w:numId="39" w16cid:durableId="1390611564">
    <w:abstractNumId w:val="44"/>
  </w:num>
  <w:num w:numId="40" w16cid:durableId="178155116">
    <w:abstractNumId w:val="32"/>
  </w:num>
  <w:num w:numId="41" w16cid:durableId="430126639">
    <w:abstractNumId w:val="13"/>
  </w:num>
  <w:num w:numId="42" w16cid:durableId="612909240">
    <w:abstractNumId w:val="11"/>
  </w:num>
  <w:num w:numId="43" w16cid:durableId="1313801467">
    <w:abstractNumId w:val="20"/>
  </w:num>
  <w:num w:numId="44" w16cid:durableId="677539642">
    <w:abstractNumId w:val="33"/>
  </w:num>
  <w:num w:numId="45" w16cid:durableId="1651403799">
    <w:abstractNumId w:val="25"/>
  </w:num>
  <w:num w:numId="46" w16cid:durableId="122815497">
    <w:abstractNumId w:val="34"/>
  </w:num>
  <w:num w:numId="47" w16cid:durableId="591743294">
    <w:abstractNumId w:val="37"/>
  </w:num>
  <w:num w:numId="48" w16cid:durableId="2026709753">
    <w:abstractNumId w:val="42"/>
  </w:num>
  <w:num w:numId="49" w16cid:durableId="1880167855">
    <w:abstractNumId w:val="41"/>
  </w:num>
  <w:num w:numId="50" w16cid:durableId="2527891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74CEC"/>
    <w:rsid w:val="000818D9"/>
    <w:rsid w:val="00093EF0"/>
    <w:rsid w:val="000B0020"/>
    <w:rsid w:val="000C15FE"/>
    <w:rsid w:val="000E366B"/>
    <w:rsid w:val="000F0897"/>
    <w:rsid w:val="001015D5"/>
    <w:rsid w:val="00104C13"/>
    <w:rsid w:val="001137F3"/>
    <w:rsid w:val="001151E9"/>
    <w:rsid w:val="001415A6"/>
    <w:rsid w:val="00144E34"/>
    <w:rsid w:val="00186C22"/>
    <w:rsid w:val="001972F3"/>
    <w:rsid w:val="001C2731"/>
    <w:rsid w:val="001C2AEC"/>
    <w:rsid w:val="001E0E04"/>
    <w:rsid w:val="001F4A0F"/>
    <w:rsid w:val="001F7854"/>
    <w:rsid w:val="00202C3F"/>
    <w:rsid w:val="00204A6B"/>
    <w:rsid w:val="0022267B"/>
    <w:rsid w:val="00233D3E"/>
    <w:rsid w:val="00255A5E"/>
    <w:rsid w:val="002B74DE"/>
    <w:rsid w:val="002D7D15"/>
    <w:rsid w:val="002E3B32"/>
    <w:rsid w:val="0030152C"/>
    <w:rsid w:val="00352864"/>
    <w:rsid w:val="00376C71"/>
    <w:rsid w:val="003866BC"/>
    <w:rsid w:val="00392D3F"/>
    <w:rsid w:val="00397DCA"/>
    <w:rsid w:val="003D13DF"/>
    <w:rsid w:val="003E3D4E"/>
    <w:rsid w:val="00405AD1"/>
    <w:rsid w:val="00410411"/>
    <w:rsid w:val="00423FCC"/>
    <w:rsid w:val="00434894"/>
    <w:rsid w:val="004961FC"/>
    <w:rsid w:val="004A7C9A"/>
    <w:rsid w:val="004C0ADD"/>
    <w:rsid w:val="004C0E6C"/>
    <w:rsid w:val="004D4F7B"/>
    <w:rsid w:val="004D5CBC"/>
    <w:rsid w:val="00513EF9"/>
    <w:rsid w:val="005363F9"/>
    <w:rsid w:val="00543CF1"/>
    <w:rsid w:val="005447D9"/>
    <w:rsid w:val="00583C87"/>
    <w:rsid w:val="005B7B59"/>
    <w:rsid w:val="005E203E"/>
    <w:rsid w:val="005F25C9"/>
    <w:rsid w:val="00604F6D"/>
    <w:rsid w:val="0064194E"/>
    <w:rsid w:val="0064496F"/>
    <w:rsid w:val="006B5DAE"/>
    <w:rsid w:val="006C03F3"/>
    <w:rsid w:val="006C7931"/>
    <w:rsid w:val="00717CEC"/>
    <w:rsid w:val="0075758A"/>
    <w:rsid w:val="00761249"/>
    <w:rsid w:val="00773B14"/>
    <w:rsid w:val="00783892"/>
    <w:rsid w:val="00785B50"/>
    <w:rsid w:val="007A0945"/>
    <w:rsid w:val="007A20CD"/>
    <w:rsid w:val="007F726E"/>
    <w:rsid w:val="00841809"/>
    <w:rsid w:val="00882E2C"/>
    <w:rsid w:val="008A4D7F"/>
    <w:rsid w:val="008C3B83"/>
    <w:rsid w:val="008C564E"/>
    <w:rsid w:val="009444B0"/>
    <w:rsid w:val="00956C3A"/>
    <w:rsid w:val="00957E23"/>
    <w:rsid w:val="009673C7"/>
    <w:rsid w:val="00982113"/>
    <w:rsid w:val="009D3FB2"/>
    <w:rsid w:val="009E12B0"/>
    <w:rsid w:val="009F5330"/>
    <w:rsid w:val="00A15A68"/>
    <w:rsid w:val="00A43192"/>
    <w:rsid w:val="00A4556A"/>
    <w:rsid w:val="00A636BD"/>
    <w:rsid w:val="00A95AC9"/>
    <w:rsid w:val="00A95FD9"/>
    <w:rsid w:val="00AE506B"/>
    <w:rsid w:val="00AF31E8"/>
    <w:rsid w:val="00B067AA"/>
    <w:rsid w:val="00B10AB8"/>
    <w:rsid w:val="00B126FA"/>
    <w:rsid w:val="00B170E0"/>
    <w:rsid w:val="00B34D68"/>
    <w:rsid w:val="00B415D1"/>
    <w:rsid w:val="00B507E4"/>
    <w:rsid w:val="00B85887"/>
    <w:rsid w:val="00B97BF8"/>
    <w:rsid w:val="00BA58B5"/>
    <w:rsid w:val="00BB79B3"/>
    <w:rsid w:val="00BC502F"/>
    <w:rsid w:val="00BE7A59"/>
    <w:rsid w:val="00C00402"/>
    <w:rsid w:val="00C1005B"/>
    <w:rsid w:val="00C10FAA"/>
    <w:rsid w:val="00C14AEB"/>
    <w:rsid w:val="00C35657"/>
    <w:rsid w:val="00C409CB"/>
    <w:rsid w:val="00C44898"/>
    <w:rsid w:val="00C471C2"/>
    <w:rsid w:val="00C551E2"/>
    <w:rsid w:val="00C67BA2"/>
    <w:rsid w:val="00C80DD2"/>
    <w:rsid w:val="00C83728"/>
    <w:rsid w:val="00C97381"/>
    <w:rsid w:val="00CC66F9"/>
    <w:rsid w:val="00CC6964"/>
    <w:rsid w:val="00CD733D"/>
    <w:rsid w:val="00D040E4"/>
    <w:rsid w:val="00D0574A"/>
    <w:rsid w:val="00D46E47"/>
    <w:rsid w:val="00D541A4"/>
    <w:rsid w:val="00D605A6"/>
    <w:rsid w:val="00D95072"/>
    <w:rsid w:val="00DA1BA2"/>
    <w:rsid w:val="00DE018D"/>
    <w:rsid w:val="00E00705"/>
    <w:rsid w:val="00E17DE6"/>
    <w:rsid w:val="00E30349"/>
    <w:rsid w:val="00E609A3"/>
    <w:rsid w:val="00E766A9"/>
    <w:rsid w:val="00E801F7"/>
    <w:rsid w:val="00E8580D"/>
    <w:rsid w:val="00E923D8"/>
    <w:rsid w:val="00EA1E5A"/>
    <w:rsid w:val="00EA78FB"/>
    <w:rsid w:val="00EB55A8"/>
    <w:rsid w:val="00ED7106"/>
    <w:rsid w:val="00EE6559"/>
    <w:rsid w:val="00EF3DBD"/>
    <w:rsid w:val="00F02EF3"/>
    <w:rsid w:val="00F358C1"/>
    <w:rsid w:val="00F538F5"/>
    <w:rsid w:val="00F65165"/>
    <w:rsid w:val="00FA0C37"/>
    <w:rsid w:val="00FA2C9F"/>
    <w:rsid w:val="00FA34E7"/>
    <w:rsid w:val="00FD1259"/>
    <w:rsid w:val="00FD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47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StandardWeb">
    <w:name w:val="Normal (Web)"/>
    <w:basedOn w:val="Standard"/>
    <w:uiPriority w:val="99"/>
    <w:semiHidden/>
    <w:unhideWhenUsed/>
    <w:rsid w:val="001E0E04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pacing w:val="0"/>
      <w:kern w:val="0"/>
      <w:sz w:val="24"/>
      <w:szCs w:val="24"/>
      <w:lang w:val="de-CH" w:eastAsia="de-CH"/>
    </w:rPr>
  </w:style>
  <w:style w:type="character" w:styleId="Hyperlink">
    <w:name w:val="Hyperlink"/>
    <w:basedOn w:val="Absatz-Standardschriftart"/>
    <w:unhideWhenUsed/>
    <w:rsid w:val="001E0E0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0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6.xml"/><Relationship Id="rId21" Type="http://schemas.openxmlformats.org/officeDocument/2006/relationships/customXml" Target="ink/ink11.xml"/><Relationship Id="rId42" Type="http://schemas.openxmlformats.org/officeDocument/2006/relationships/customXml" Target="ink/ink32.xml"/><Relationship Id="rId47" Type="http://schemas.openxmlformats.org/officeDocument/2006/relationships/customXml" Target="ink/ink37.xml"/><Relationship Id="rId63" Type="http://schemas.openxmlformats.org/officeDocument/2006/relationships/image" Target="media/image11.png"/><Relationship Id="rId68" Type="http://schemas.openxmlformats.org/officeDocument/2006/relationships/image" Target="media/image16.png"/><Relationship Id="rId84" Type="http://schemas.openxmlformats.org/officeDocument/2006/relationships/image" Target="media/image32.png"/><Relationship Id="rId89" Type="http://schemas.openxmlformats.org/officeDocument/2006/relationships/image" Target="media/image37.png"/><Relationship Id="rId16" Type="http://schemas.openxmlformats.org/officeDocument/2006/relationships/customXml" Target="ink/ink6.xml"/><Relationship Id="rId11" Type="http://schemas.openxmlformats.org/officeDocument/2006/relationships/customXml" Target="ink/ink1.xml"/><Relationship Id="rId32" Type="http://schemas.openxmlformats.org/officeDocument/2006/relationships/customXml" Target="ink/ink22.xml"/><Relationship Id="rId37" Type="http://schemas.openxmlformats.org/officeDocument/2006/relationships/customXml" Target="ink/ink27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74" Type="http://schemas.openxmlformats.org/officeDocument/2006/relationships/image" Target="media/image22.png"/><Relationship Id="rId79" Type="http://schemas.openxmlformats.org/officeDocument/2006/relationships/image" Target="media/image27.png"/><Relationship Id="rId102" Type="http://schemas.openxmlformats.org/officeDocument/2006/relationships/footer" Target="footer1.xml"/><Relationship Id="rId5" Type="http://schemas.openxmlformats.org/officeDocument/2006/relationships/numbering" Target="numbering.xml"/><Relationship Id="rId90" Type="http://schemas.openxmlformats.org/officeDocument/2006/relationships/image" Target="media/image38.png"/><Relationship Id="rId95" Type="http://schemas.openxmlformats.org/officeDocument/2006/relationships/image" Target="media/image43.png"/><Relationship Id="rId22" Type="http://schemas.openxmlformats.org/officeDocument/2006/relationships/customXml" Target="ink/ink12.xml"/><Relationship Id="rId27" Type="http://schemas.openxmlformats.org/officeDocument/2006/relationships/customXml" Target="ink/ink17.xml"/><Relationship Id="rId43" Type="http://schemas.openxmlformats.org/officeDocument/2006/relationships/customXml" Target="ink/ink33.xml"/><Relationship Id="rId48" Type="http://schemas.openxmlformats.org/officeDocument/2006/relationships/customXml" Target="ink/ink38.xml"/><Relationship Id="rId64" Type="http://schemas.openxmlformats.org/officeDocument/2006/relationships/image" Target="media/image12.png"/><Relationship Id="rId69" Type="http://schemas.openxmlformats.org/officeDocument/2006/relationships/image" Target="media/image17.png"/><Relationship Id="rId80" Type="http://schemas.openxmlformats.org/officeDocument/2006/relationships/image" Target="media/image28.png"/><Relationship Id="rId85" Type="http://schemas.openxmlformats.org/officeDocument/2006/relationships/image" Target="media/image33.png"/><Relationship Id="rId12" Type="http://schemas.openxmlformats.org/officeDocument/2006/relationships/customXml" Target="ink/ink2.xml"/><Relationship Id="rId17" Type="http://schemas.openxmlformats.org/officeDocument/2006/relationships/customXml" Target="ink/ink7.xml"/><Relationship Id="rId25" Type="http://schemas.openxmlformats.org/officeDocument/2006/relationships/customXml" Target="ink/ink15.xml"/><Relationship Id="rId33" Type="http://schemas.openxmlformats.org/officeDocument/2006/relationships/customXml" Target="ink/ink23.xml"/><Relationship Id="rId38" Type="http://schemas.openxmlformats.org/officeDocument/2006/relationships/customXml" Target="ink/ink28.xml"/><Relationship Id="rId46" Type="http://schemas.openxmlformats.org/officeDocument/2006/relationships/customXml" Target="ink/ink36.xml"/><Relationship Id="rId59" Type="http://schemas.openxmlformats.org/officeDocument/2006/relationships/image" Target="media/image7.png"/><Relationship Id="rId67" Type="http://schemas.openxmlformats.org/officeDocument/2006/relationships/image" Target="media/image15.png"/><Relationship Id="rId103" Type="http://schemas.openxmlformats.org/officeDocument/2006/relationships/fontTable" Target="fontTable.xml"/><Relationship Id="rId20" Type="http://schemas.openxmlformats.org/officeDocument/2006/relationships/customXml" Target="ink/ink10.xml"/><Relationship Id="rId41" Type="http://schemas.openxmlformats.org/officeDocument/2006/relationships/customXml" Target="ink/ink31.xml"/><Relationship Id="rId54" Type="http://schemas.openxmlformats.org/officeDocument/2006/relationships/image" Target="media/image2.png"/><Relationship Id="rId62" Type="http://schemas.openxmlformats.org/officeDocument/2006/relationships/image" Target="media/image10.png"/><Relationship Id="rId70" Type="http://schemas.openxmlformats.org/officeDocument/2006/relationships/image" Target="media/image18.png"/><Relationship Id="rId75" Type="http://schemas.openxmlformats.org/officeDocument/2006/relationships/image" Target="media/image23.png"/><Relationship Id="rId83" Type="http://schemas.openxmlformats.org/officeDocument/2006/relationships/image" Target="media/image31.png"/><Relationship Id="rId88" Type="http://schemas.openxmlformats.org/officeDocument/2006/relationships/image" Target="media/image36.png"/><Relationship Id="rId91" Type="http://schemas.openxmlformats.org/officeDocument/2006/relationships/image" Target="media/image39.png"/><Relationship Id="rId96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5.xml"/><Relationship Id="rId23" Type="http://schemas.openxmlformats.org/officeDocument/2006/relationships/customXml" Target="ink/ink13.xml"/><Relationship Id="rId28" Type="http://schemas.openxmlformats.org/officeDocument/2006/relationships/customXml" Target="ink/ink18.xml"/><Relationship Id="rId36" Type="http://schemas.openxmlformats.org/officeDocument/2006/relationships/customXml" Target="ink/ink26.xml"/><Relationship Id="rId49" Type="http://schemas.openxmlformats.org/officeDocument/2006/relationships/customXml" Target="ink/ink39.xml"/><Relationship Id="rId57" Type="http://schemas.openxmlformats.org/officeDocument/2006/relationships/image" Target="media/image5.png"/><Relationship Id="rId10" Type="http://schemas.openxmlformats.org/officeDocument/2006/relationships/endnotes" Target="endnotes.xml"/><Relationship Id="rId31" Type="http://schemas.openxmlformats.org/officeDocument/2006/relationships/customXml" Target="ink/ink21.xml"/><Relationship Id="rId44" Type="http://schemas.openxmlformats.org/officeDocument/2006/relationships/customXml" Target="ink/ink34.xml"/><Relationship Id="rId52" Type="http://schemas.openxmlformats.org/officeDocument/2006/relationships/customXml" Target="ink/ink42.xml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73" Type="http://schemas.openxmlformats.org/officeDocument/2006/relationships/image" Target="media/image21.png"/><Relationship Id="rId78" Type="http://schemas.openxmlformats.org/officeDocument/2006/relationships/image" Target="media/image26.png"/><Relationship Id="rId81" Type="http://schemas.openxmlformats.org/officeDocument/2006/relationships/image" Target="media/image29.png"/><Relationship Id="rId86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hyperlink" Target="https://www.chefkoch.de/rezepte/323461114392341/Tiramisu.html" TargetMode="External"/><Relationship Id="rId10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customXml" Target="ink/ink3.xml"/><Relationship Id="rId18" Type="http://schemas.openxmlformats.org/officeDocument/2006/relationships/customXml" Target="ink/ink8.xml"/><Relationship Id="rId39" Type="http://schemas.openxmlformats.org/officeDocument/2006/relationships/customXml" Target="ink/ink29.xml"/><Relationship Id="rId34" Type="http://schemas.openxmlformats.org/officeDocument/2006/relationships/customXml" Target="ink/ink24.xml"/><Relationship Id="rId50" Type="http://schemas.openxmlformats.org/officeDocument/2006/relationships/customXml" Target="ink/ink40.xml"/><Relationship Id="rId55" Type="http://schemas.openxmlformats.org/officeDocument/2006/relationships/image" Target="media/image3.png"/><Relationship Id="rId76" Type="http://schemas.openxmlformats.org/officeDocument/2006/relationships/image" Target="media/image24.png"/><Relationship Id="rId97" Type="http://schemas.openxmlformats.org/officeDocument/2006/relationships/image" Target="media/image45.png"/><Relationship Id="rId104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image" Target="media/image19.png"/><Relationship Id="rId92" Type="http://schemas.openxmlformats.org/officeDocument/2006/relationships/image" Target="media/image40.png"/><Relationship Id="rId2" Type="http://schemas.openxmlformats.org/officeDocument/2006/relationships/customXml" Target="../customXml/item2.xml"/><Relationship Id="rId29" Type="http://schemas.openxmlformats.org/officeDocument/2006/relationships/customXml" Target="ink/ink19.xml"/><Relationship Id="rId24" Type="http://schemas.openxmlformats.org/officeDocument/2006/relationships/customXml" Target="ink/ink14.xml"/><Relationship Id="rId40" Type="http://schemas.openxmlformats.org/officeDocument/2006/relationships/customXml" Target="ink/ink30.xml"/><Relationship Id="rId45" Type="http://schemas.openxmlformats.org/officeDocument/2006/relationships/customXml" Target="ink/ink35.xml"/><Relationship Id="rId66" Type="http://schemas.openxmlformats.org/officeDocument/2006/relationships/image" Target="media/image14.png"/><Relationship Id="rId87" Type="http://schemas.openxmlformats.org/officeDocument/2006/relationships/image" Target="media/image35.png"/><Relationship Id="rId61" Type="http://schemas.openxmlformats.org/officeDocument/2006/relationships/image" Target="media/image9.png"/><Relationship Id="rId82" Type="http://schemas.openxmlformats.org/officeDocument/2006/relationships/image" Target="media/image30.png"/><Relationship Id="rId19" Type="http://schemas.openxmlformats.org/officeDocument/2006/relationships/customXml" Target="ink/ink9.xml"/><Relationship Id="rId14" Type="http://schemas.openxmlformats.org/officeDocument/2006/relationships/customXml" Target="ink/ink4.xml"/><Relationship Id="rId30" Type="http://schemas.openxmlformats.org/officeDocument/2006/relationships/customXml" Target="ink/ink20.xml"/><Relationship Id="rId35" Type="http://schemas.openxmlformats.org/officeDocument/2006/relationships/customXml" Target="ink/ink25.xml"/><Relationship Id="rId56" Type="http://schemas.openxmlformats.org/officeDocument/2006/relationships/image" Target="media/image4.png"/><Relationship Id="rId77" Type="http://schemas.openxmlformats.org/officeDocument/2006/relationships/image" Target="media/image25.png"/><Relationship Id="rId100" Type="http://schemas.openxmlformats.org/officeDocument/2006/relationships/image" Target="media/image47.png"/><Relationship Id="rId8" Type="http://schemas.openxmlformats.org/officeDocument/2006/relationships/webSettings" Target="webSettings.xml"/><Relationship Id="rId51" Type="http://schemas.openxmlformats.org/officeDocument/2006/relationships/customXml" Target="ink/ink41.xml"/><Relationship Id="rId72" Type="http://schemas.openxmlformats.org/officeDocument/2006/relationships/image" Target="media/image20.png"/><Relationship Id="rId93" Type="http://schemas.openxmlformats.org/officeDocument/2006/relationships/image" Target="media/image41.png"/><Relationship Id="rId98" Type="http://schemas.openxmlformats.org/officeDocument/2006/relationships/image" Target="media/image46.png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9.jpg"/><Relationship Id="rId1" Type="http://schemas.openxmlformats.org/officeDocument/2006/relationships/image" Target="media/image4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0 0 0,'1'0'34'0'0,"-1"-1"0"0"0,0 1-1 0 0,0 0 1 0 0,0-1 0 0 0,1 1 0 0 0,-1 0-1 0 0,1 0 1 0 0,-1 0 0 0 0,0 0 0 0 0,1 0-1 0 0,-1 0 1 0 0,1-1 0 0 0,-1 1 0 0 0,0 0-1 0 0,0 0 1 0 0,1 0 0 0 0,0 0 0 0 0,-1 0-1 0 0,0 0 1 0 0,0 0 0 0 0,2 0 0 0 0,11 0 195 0 0,-11 0-138 0 0,64-2 658 0 0,-9 0-96 0 0,79-6 7619 0 0,476-10-4785 0 0,-467 13-5671 0 0,-97 2-1273 0 0,0-1-3444 0 0,-23 4 6385 0 0,-16-1 150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7 148 32 0 0,'0'0'23'0'0,"0"0"-1"0"0,0 0 1 0 0,-1 0-1 0 0,1 0 1 0 0,0-1 0 0 0,0 1-1 0 0,0 0 1 0 0,0 0-1 0 0,-1 0 1 0 0,1 0 0 0 0,0 0-1 0 0,0 0 1 0 0,0-1-1 0 0,0 1 1 0 0,0 0 0 0 0,0 0-1 0 0,0 0 1 0 0,0 0-1 0 0,-1 0 1 0 0,1 0 0 0 0,0 0-1 0 0,0 0 1 0 0,-1 0-1 0 0,1 0 1 0 0,0 0 0 0 0,0 0-1 0 0,0 0 1 0 0,0 0-1 0 0,0 0 1 0 0,0 0 0 0 0,0 0-1 0 0,-1 0 1 0 0,1 1-1 0 0,-2-1 167 0 0,3-3-11 0 0,0 3-32 0 0,-1-1-123 0 0,1 1 1 0 0,-1-1-1 0 0,0 1 1 0 0,0 0-1 0 0,0 0 0 0 0,1-1 1 0 0,-1 1-1 0 0,0-1 1 0 0,1 1-1 0 0,-1 0 1 0 0,0 0-1 0 0,0 0 1 0 0,1-1-1 0 0,-1 1 1 0 0,1 0-1 0 0,-1 0 0 0 0,0 0 1 0 0,1 0-1 0 0,-1 0 1 0 0,1 0-1 0 0,-1 0 1 0 0,0 0-1 0 0,1 0 1 0 0,-1 0-1 0 0,1-1 1 0 0,-1 2-1 0 0,0-1 1 0 0,1 0-1 0 0,0 0 0 0 0,1 0 144 0 0,0 0-1 0 0,1 0 0 0 0,-1 0 1 0 0,0-1-1 0 0,1 1 0 0 0,-1-1 1 0 0,0 1-1 0 0,1-1 0 0 0,-1 0 1 0 0,3-1-1 0 0,6-2 3532 0 0,66-21 1241 0 0,199-35-471 0 0,144 16-3667 0 0,-169 46-1279 0 0,-119 2-1875 0 0,-111-4 1888 0 0,39-1-10071 0 0,-35-1 8718 0 0,-15 0 1308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11 0 0 0,'0'-1'248'0'0,"1"1"-235"0"0,-1 0-1 0 0,0 0 0 0 0,0-1 1 0 0,0 1-1 0 0,0 0 1 0 0,1 0-1 0 0,-1-1 1 0 0,0 1-1 0 0,0 0 1 0 0,0 0-1 0 0,0 0 1 0 0,0 0-1 0 0,0 0 0 0 0,0 0 1 0 0,0-1-1 0 0,0 1 1 0 0,0 0-1 0 0,0 0 1 0 0,0 0-1 0 0,0 0 1 0 0,0 0-1 0 0,0-1 1 0 0,0 1-1 0 0,0 0 0 0 0,0 0 1 0 0,0-1-1 0 0,0 1 1 0 0,-1 0-1 0 0,1 0 1 0 0,0 0-1 0 0,0 0 1 0 0,0 0-1 0 0,0 0 1 0 0,-1 0-1 0 0,1-1 0 0 0,0 1 1 0 0,0 0-1 0 0,0 0 1 0 0,0 0-1 0 0,0-1 1 0 0,0 1-1 0 0,0 0 1 0 0,-1 0-1 0 0,1 0 1 0 0,0 0-1 0 0,0 0 0 0 0,-1 0 1 0 0,1 0-1 0 0,0 0 1 0 0,0 0-1 0 0,0 0 1 0 0,0 0-1 0 0,-4-2 240 0 0,2 1 133 0 0,1 2 160 0 0,4 1-647 0 0,-3-2 325 0 0,1 0-1 0 0,-1 1 0 0 0,0-1 0 0 0,1 0 0 0 0,-1 0 0 0 0,0 0 0 0 0,0 0 0 0 0,0 1 0 0 0,0-1 1 0 0,1 0-1 0 0,-1 0 0 0 0,0 0 0 0 0,1 0 0 0 0,-1 0 0 0 0,0 0 0 0 0,0 1 0 0 0,0-1 0 0 0,0 0 1 0 0,0 1-1 0 0,0-1 0 0 0,0 0 0 0 0,1 0 0 0 0,-1 0 0 0 0,0 0 0 0 0,0 1 0 0 0,0-1 0 0 0,0 0 1 0 0,0 0-1 0 0,0 0 0 0 0,0 1 0 0 0,0-1 0 0 0,0 1 0 0 0,0-1 0 0 0,0 0 0 0 0,0 0 0 0 0,0 0 1 0 0,0 1-1 0 0,0-1 0 0 0,0 0 0 0 0,0 1 0 0 0,-1-1 0 0 0,0 3-28 0 0,0 0 1 0 0,0-1-1 0 0,0 1 1 0 0,1-1-1 0 0,-1 1 0 0 0,0 0 1 0 0,1 0-1 0 0,0 0 0 0 0,0-1 1 0 0,0 1-1 0 0,0 5 1 0 0,0-7-191 0 0,0-1 0 0 0,0 1 0 0 0,0-1 0 0 0,0 1-1 0 0,0 0 1 0 0,0-1 0 0 0,0 1 0 0 0,0 0 0 0 0,-1-1 0 0 0,1 1 0 0 0,0 0 0 0 0,-1-1 0 0 0,1 1 0 0 0,-1 0-5 0 0,1 0-1 0 0,-1-1 0 0 0,1 0 0 0 0,0 1 0 0 0,0 0 1 0 0,0-1-1 0 0,0 1 0 0 0,-1 0 0 0 0,1-1 0 0 0,0 0 1 0 0,0 1-1 0 0,0 0 0 0 0,0-1 0 0 0,0 1 0 0 0,0 0 1 0 0,0 1-1 0 0,3 14 363 0 0,-1 9-5287 0 0,2 9-2201 0 0,-4-32 7071 0 0,0 0 0 0 0,0 0-1 0 0,0 0 1 0 0,0 0 0 0 0,0 0 0 0 0,0 2 0 0 0,-2 5-214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5 736 0 0,'1'-5'11555'0'0,"-2"7"-11083"0"0,2-2 304 0 0,0 1-344 0 0,0 1-136 0 0,1-2-128 0 0,-2 0-128 0 0,2 3-592 0 0,0-3-576 0 0,5 2-969 0 0,1-2-6641 0 0,-2 2 8226 0 0,0 0 16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17 0 0 0,'-1'0'33'0'0,"1"0"0"0"0,-1-1 0 0 0,1 1 1 0 0,0-1-1 0 0,0 1 0 0 0,0 0 0 0 0,-1 0 0 0 0,1-1 0 0 0,0 1 0 0 0,-1-1 1 0 0,1 1-1 0 0,0 0 0 0 0,0-1 0 0 0,0 0 0 0 0,0 1 0 0 0,0 0 1 0 0,0-1-1 0 0,0 1 0 0 0,0-1 0 0 0,0 1 0 0 0,0 0 0 0 0,0-1 0 0 0,0 1 1 0 0,0 0-1 0 0,0-1 0 0 0,0 0 0 0 0,0 1 0 0 0,0 0 0 0 0,1-1 0 0 0,-1 1 1 0 0,0-1-1 0 0,1 1 0 0 0,-1 0 0 0 0,0-1 0 0 0,0 1 0 0 0,0-1 1 0 0,1 1-1 0 0,-1 0 0 0 0,1 0 0 0 0,-1 0 0 0 0,0-1 0 0 0,1 1-9 0 0,-1 0 1 0 0,0 0-1 0 0,0 0 0 0 0,1 0 0 0 0,-1 0 0 0 0,0 0 0 0 0,0 0 1 0 0,0 1-1 0 0,0-1 0 0 0,0 0 0 0 0,0 0 0 0 0,1 0 0 0 0,-1 0 1 0 0,0 0-1 0 0,0 0 0 0 0,0 0 0 0 0,0 0 0 0 0,1 0 0 0 0,-1 1 1 0 0,0-1-1 0 0,0 0 0 0 0,0 0 0 0 0,0 1 0 0 0,0-1 0 0 0,0 0 1 0 0,0 0-1 0 0,0 0 0 0 0,0 0 0 0 0,0 1 0 0 0,2 9 310 0 0,0 13 1464 0 0,-2-2 2087 0 0,1-8-3112 0 0,-1 0-1 0 0,-3 24 1 0 0,-12 48-1639 0 0,13-73-1769 0 0,-4 20-1895 0 0,-2 17 3147 0 0,7-40 1105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17 0 0 0,'-7'-16'1203'0'0,"6"17"-1108"0"0,1 0 1 0 0,-1 0-1 0 0,0 0 0 0 0,1 0 1 0 0,0 1-1 0 0,-1-1 0 0 0,0-1 1 0 0,1 2-1 0 0,0-1 0 0 0,0 0 1 0 0,0 3-1 0 0,0 3 277 0 0,-1-1 1821 0 0,2 0-1 0 0,-1 1 1 0 0,2 7-1 0 0,2-1-2019 0 0,-3-11-129 0 0,0 0-1 0 0,0 0 1 0 0,0-1-1 0 0,1 1 1 0 0,-2 0-1 0 0,2 0 1 0 0,-1-1-1 0 0,1 0 1 0 0,-1 1-1 0 0,0 0 1 0 0,4 1-1 0 0,-4-3-27 0 0,0 0-1 0 0,0 1 1 0 0,0-1-1 0 0,0 0 1 0 0,1 1-1 0 0,-1-1 1 0 0,0 0-1 0 0,0 0 1 0 0,0 0-1 0 0,1 0 1 0 0,-1 0-1 0 0,0 0 1 0 0,0 0-1 0 0,0 0 1 0 0,1-1-1 0 0,-2 1 1 0 0,2-1-1 0 0,-1 1 1 0 0,0 0-1 0 0,0-1 1 0 0,1 0-1 0 0,1-1-165 0 0,0 0-1 0 0,1 0 0 0 0,-1 0 0 0 0,5-5 0 0 0,-4 4-99 0 0,-1 0-141 0 0,8-6-2182 0 0,-6 0-2226 0 0,-3 7 4366 0 0,-1 0 1 0 0,1 0-1 0 0,0 0 0 0 0,4-3 0 0 0,3-5-6 0 0,-5 7 231 0 0,1-1-11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42 0 0 0,'23'-17'663'0'0,"-14"8"-150"0"0,-8 8-423 0 0,0-1 1 0 0,0 1-1 0 0,0 0 0 0 0,1-1 1 0 0,-1 1-1 0 0,2-1 0 0 0,5-3 5656 0 0,-12 10-2360 0 0,0 0-2570 0 0,-1 0 1 0 0,-6 5 0 0 0,-2 2-89 0 0,-1 0-227 0 0,-15 11 1 0 0,-2 0-212 0 0,-49 43 271 0 0,11-11-260 0 0,42-33-380 0 0,1 1 0 0 0,1 2 1 0 0,-24 29-1 0 0,31-29-1615 0 0,-2-3 0 0 0,-30 30 0 0 0,13-26-6137 0 0,35-24 7695 0 0,-1 0 0 0 0,1-2 0 0 0,0 1 0 0 0,-1 1 0 0 0,1-2 0 0 0,0 1 0 0 0,-4 0 0 0 0,1 1-90 0 0,2 0-37 0 0,3-2 257 0 0,0 0-1 0 0,0 0 1 0 0,0 0-1 0 0,0 0 1 0 0,0 0-1 0 0,0 0 1 0 0,0 0-1 0 0,0 0 1 0 0,0 0-1 0 0,0 0 1 0 0,0 0-1 0 0,0 0 1 0 0,0 0-1 0 0,0 0 1 0 0,0 1-1 0 0,-1-1 1 0 0,1 0-1 0 0,0 0 1 0 0,0 0-1 0 0,0 0 1 0 0,0 0-1 0 0,0 0 1 0 0,0 0 0 0 0,0 0-1 0 0,-1 0 1 0 0,1 0-1 0 0,0 0 1 0 0,0 0-1 0 0,0 0 1 0 0,0 0-1 0 0,0 0 1 0 0,0 0-1 0 0,0 0 1 0 0,0 0-1 0 0,0 0 1 0 0,0 0-1 0 0,0 0 1 0 0,0 0-1 0 0,0 0 1 0 0,0 0-1 0 0,0 0 1 0 0,-1 0-1 0 0,1 0 1 0 0,0 0-1 0 0,0 0 1 0 0,0 0-1 0 0,0 0 1 0 0,0-1-1 0 0,0 1 1 0 0,0 0-1 0 0,0 0 1 0 0,0-1-221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17 672 0 0,'1'-7'1057'0'0,"-1"6"-692"0"0,0 1-1 0 0,0 0 1 0 0,0 0 0 0 0,1 0-1 0 0,-1-1 1 0 0,1 1-1 0 0,-1 0 1 0 0,0 0 0 0 0,0 0-1 0 0,1-1 1 0 0,0 1 0 0 0,-1 0-1 0 0,0 0 1 0 0,0-1-1 0 0,1 1 1 0 0,0 0 0 0 0,-1 0-1 0 0,1 0 1 0 0,2-1 1120 0 0,0 0-1083 0 0,0 0-1 0 0,0 0 0 0 0,0 1 1 0 0,0 0-1 0 0,0-1 1 0 0,0 1-1 0 0,0 0 1 0 0,0 0-1 0 0,0 0 0 0 0,0 1 1 0 0,0-1-1 0 0,3 2 1 0 0,1 0-95 0 0,0 1 0 0 0,0-1 0 0 0,11 9 0 0 0,25 11-241 0 0,-27-14-106 0 0,1 0 1 0 0,20 17 0 0 0,-10-5 59 0 0,-2 2 1 0 0,30 33 0 0 0,-38-34-16 0 0,23 34 0 0 0,-33-44-373 0 0,1 1 411 0 0,-1 1 0 0 0,2-1 0 0 0,11 10-1 0 0,-17-18-698 0 0,1-1-1 0 0,-1 0 0 0 0,1 0 1 0 0,0 0-1 0 0,6 2 0 0 0,-6-3-706 0 0,-1 0 0 0 0,1-1 0 0 0,-1 0 0 0 0,0 0 0 0 0,1-1 0 0 0,0 2 0 0 0,7-2 0 0 0,7 4 642 0 0,-8-3 338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7 400 0 0,'-3'-6'6629'0'0,"9"6"1046"0"0,-2 0-8775 0 0,3 1 1687 0 0,1 0 0 0 0,-1 0 0 0 0,1 1 0 0 0,-1 0 0 0 0,8 3 1 0 0,33 18 301 0 0,-21-10-644 0 0,52 30-72 0 0,-54-28-159 0 0,17 11-257 0 0,38 32-1 0 0,-62-45-109 0 0,-2-1-1232 0 0,-1 0-1 0 0,23 23 1 0 0,-36-32 349 0 0,-1-1 0 0 0,0 1 0 0 0,1-1 0 0 0,-1 1 0 0 0,0 0 0 0 0,0-1 0 0 0,0 1 0 0 0,1 3 0 0 0,-2-2 948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0 0 0,'0'-1'61'0'0,"1"1"1"0"0,-1-1-1 0 0,0 0 1 0 0,1 1-1 0 0,0-1 1 0 0,-1 0-1 0 0,0 1 1 0 0,1-1-1 0 0,0 1 1 0 0,-1-1-1 0 0,1 1 1 0 0,0 0-1 0 0,-1-1 1 0 0,1 1-1 0 0,1-1 1 0 0,5-4 177 0 0,0 0 33 0 0,0 0 0 0 0,0 0-1 0 0,1 1 1 0 0,-1 0 0 0 0,12-4 0 0 0,-5 1 1280 0 0,22-9 4980 0 0,33-17-4012 0 0,155-114-1175 0 0,-106 71-1910 0 0,-117 75 559 0 0,58-31-3412 0 0,-53 28 596 0 0,0 0 0 0 0,12-5-1 0 0,-15 8 2629 0 0,0 0-1 0 0,1 0 1 0 0,-1 0-1 0 0,5 0 1 0 0,0 1-101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76 288 0 0,'-1'-8'948'0'0,"0"7"-842"0"0,1 0 0 0 0,0 0 0 0 0,0 0 0 0 0,-1 0 0 0 0,1 0 1 0 0,0 0-1 0 0,0 0 0 0 0,0 0 0 0 0,0 0 0 0 0,0 0 0 0 0,0 0 0 0 0,0 0 0 0 0,0 0 0 0 0,1 0 0 0 0,-1 0 0 0 0,0 0 1 0 0,0 0-1 0 0,1 0 0 0 0,-1 0 0 0 0,1 0 0 0 0,-1 0 0 0 0,0 0 0 0 0,2-1 0 0 0,4-4 4194 0 0,5-6-1966 0 0,-7 9-1999 0 0,-3 2-256 0 0,0 0 0 0 0,1 0 0 0 0,0 0-1 0 0,-1 0 1 0 0,0 0 0 0 0,1 1 0 0 0,0-1 0 0 0,0 0 0 0 0,-1 1 0 0 0,3-2-1 0 0,18-2 76 0 0,-14 2-140 0 0,0 1-1 0 0,-1-1 1 0 0,0 1-1 0 0,15 0 1 0 0,11 1-22 0 0,-25-1-44 0 0,0 1-1 0 0,0 0 1 0 0,8 1-1 0 0,-15-1 44 0 0,1 1 0 0 0,-2 0-1 0 0,2-1 1 0 0,-1 0 0 0 0,0 1-1 0 0,0 0 1 0 0,0-1 0 0 0,0 1 0 0 0,0 0-1 0 0,-1 0 1 0 0,2-1 0 0 0,-2 1-1 0 0,1 0 1 0 0,0 0 0 0 0,-1 0-1 0 0,1 0 1 0 0,0 0 0 0 0,-1 0-1 0 0,0 0 1 0 0,1 1 0 0 0,0 1-1 0 0,-1-2 22 0 0,1 0 0 0 0,0 0 0 0 0,-1 0 0 0 0,0 1 0 0 0,0-2 0 0 0,0 2 0 0 0,0-1 0 0 0,0 0 0 0 0,0 1 0 0 0,0-1-1 0 0,0 0 1 0 0,0 1 0 0 0,0-1 0 0 0,0 0 0 0 0,0 0 0 0 0,-1 0 0 0 0,0 0 0 0 0,1 1 0 0 0,-2 0 0 0 0,-2 2 41 0 0,0 0 0 0 0,0 0 0 0 0,0-1 1 0 0,0 0-1 0 0,-1 0 0 0 0,1-1 0 0 0,-2 1 0 0 0,2-1 1 0 0,-2 0-1 0 0,-7 2 0 0 0,9-2-41 0 0,-4 1-448 0 0,1 0 0 0 0,0 1 0 0 0,0 0 0 0 0,-9 7-1 0 0,15-10 207 0 0,-6 5-2614 0 0,7-5 2358 0 0,-1 0-1 0 0,0 0 1 0 0,0 0 0 0 0,0-1 0 0 0,1 1 0 0 0,-2 0 0 0 0,2-1 0 0 0,-2 1 0 0 0,0 0-1 0 0,0 0 393 0 0,2-1 76 0 0,-1 0 1 0 0,1 0-1 0 0,0 0 1 0 0,0 0-1 0 0,0 1 1 0 0,-1-1-1 0 0,1 0 1 0 0,-1 0-1 0 0,1 0 1 0 0,0 0-1 0 0,0 0 1 0 0,0 0-1 0 0,-1 0 1 0 0,1 1-1 0 0,0-1 1 0 0,-1 0-1 0 0,1 0 1 0 0,0 0-1 0 0,0 1 1 0 0,0-1-1 0 0,0 0 1 0 0,-1 1-1 0 0,0 5-197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16 336 0 0,'-2'-2'363'0'0,"-3"-5"135"0"0,5 7-492 0 0,0 0 0 0 0,0 0 1 0 0,0 0-1 0 0,0-1 0 0 0,0 1 0 0 0,0 0 1 0 0,0-1-1 0 0,0 1 0 0 0,0 0 1 0 0,1 0-1 0 0,-1 0 0 0 0,0 0 0 0 0,0 0 1 0 0,0 0-1 0 0,0 0 0 0 0,0-1 0 0 0,0 1 1 0 0,0 0-1 0 0,0 0 0 0 0,0 0 0 0 0,0-1 1 0 0,0 1-1 0 0,0 0 0 0 0,1 0 1 0 0,-1 0-1 0 0,0 0 0 0 0,0 0 0 0 0,1 0 1 0 0,-1 0-1 0 0,0 0 0 0 0,0 0 0 0 0,0 0 1 0 0,0 0-1 0 0,0 0 0 0 0,0 0 1 0 0,1 0-1 0 0,-1 0 0 0 0,0 0 0 0 0,0 0 1 0 0,1 0-1 0 0,-1 0 0 0 0,0 0 0 0 0,0 0 1 0 0,0 0-1 0 0,17-2 699 0 0,28 1 1 0 0,-27 2 862 0 0,1 1-1 0 0,-1 1 1 0 0,1 1 0 0 0,-1 0-1 0 0,30 12 1 0 0,-1 6-1579 0 0,-24-11 250 0 0,-14-8-204 0 0,-1 2 0 0 0,0-2-1 0 0,0 3 1 0 0,8 4-1 0 0,-5-1-21 0 0,0 0-1 0 0,-1 1 0 0 0,0-1 0 0 0,-1 2 0 0 0,0 0 0 0 0,-1 0 0 0 0,0 1 0 0 0,-1 0 1 0 0,11 24-1 0 0,-14-27 44 0 0,-1 1 1 0 0,1 0-1 0 0,-2 0 0 0 0,0 0 1 0 0,0 1-1 0 0,-1-2 1 0 0,0 16-1 0 0,-1-18 59 0 0,-1-1 0 0 0,0 2-1 0 0,0-2 1 0 0,0 1 0 0 0,-1-1 0 0 0,0 1-1 0 0,-1-1 1 0 0,0 1 0 0 0,1-1 0 0 0,-2 0-1 0 0,1 0 1 0 0,-5 6 0 0 0,4-7-69 0 0,0-1-1 0 0,0 1 1 0 0,-8 4 0 0 0,-7 9-78 0 0,11-10-272 0 0,-1 0 1 0 0,-15 11 0 0 0,13-11-1330 0 0,-14 13 0 0 0,2 0-5605 0 0,-1-2 5427 0 0,12-11 1467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 1240 0 0,'-7'-1'11483'0'0,"3"2"-10491"0"0,1-1-16 0 0,2 0-344 0 0,0 0 232 0 0,0 3-744 0 0,2-3-144 0 0,1-1-200 0 0,0 1-624 0 0,2 0-544 0 0,1 2-1193 0 0,8 2-6697 0 0,-8-4 8738 0 0,3 1 24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22 0 0 0,'2'-8'463'0'0,"-2"7"-398"0"0,0 1 0 0 0,0-1 0 0 0,1 0 0 0 0,-1 0-1 0 0,0 0 1 0 0,0 0 0 0 0,0 1 0 0 0,0-2 0 0 0,0 2-1 0 0,-1-2 1 0 0,2 2 22 0 0,-1-1 0 0 0,0 1 0 0 0,0 0 0 0 0,0 0 1 0 0,0-1-1 0 0,1 1 0 0 0,-1 0 0 0 0,0 0 0 0 0,0 0 0 0 0,0 0 0 0 0,0 0 0 0 0,0 0 0 0 0,0 0 0 0 0,1 0 0 0 0,-1-1 0 0 0,0 1 0 0 0,0 0 0 0 0,1 0 0 0 0,-1 0 0 0 0,0 0 0 0 0,0 0 0 0 0,0 0 1 0 0,0 0-1 0 0,1 0 0 0 0,-1 0 0 0 0,0 0 0 0 0,0 0 0 0 0,1 0 0 0 0,-1 0 0 0 0,0 0 0 0 0,0 0 0 0 0,0 0 0 0 0,0 0 0 0 0,1 0 0 0 0,-1 1 0 0 0,-1 25 7336 0 0,-1 1-5631 0 0,0 27-1838 0 0,-2 45-1290 0 0,4-86-809 0 0,-1-2 1 0 0,0 2 0 0 0,-1-1-1 0 0,-6 21 1 0 0,-4 1 1765 0 0,9-26 220 0 0,0-3-4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0 0 0,'-9'15'1438'0'0,"9"-11"-1346"0"0,0 1 0 0 0,-1-2 0 0 0,1 2 1 0 0,0-1-1 0 0,0 0 0 0 0,1 0 0 0 0,-1 0 1 0 0,1 0-1 0 0,0 0 0 0 0,2 5 1 0 0,-3-7 73 0 0,1-1 1 0 0,-1 0 0 0 0,1 0 0 0 0,0 0 0 0 0,-1 0 0 0 0,1 0 0 0 0,0 0 0 0 0,-1 0 0 0 0,1 0 0 0 0,0-1-1 0 0,0 1 1 0 0,0 0 0 0 0,0 0 0 0 0,0 0 0 0 0,0-1 0 0 0,0 1 0 0 0,0-1 0 0 0,0 1 0 0 0,0-1 0 0 0,0 1 0 0 0,0-1-1 0 0,1 1 1 0 0,-1-1 0 0 0,0 0 0 0 0,0 0 0 0 0,0 0 0 0 0,1 0 0 0 0,0 0 0 0 0,1 0 292 0 0,0 0 1 0 0,-1 0-1 0 0,1-1 1 0 0,0 0-1 0 0,-1 1 1 0 0,5-2-1 0 0,5-5-1389 0 0,5-6 693 0 0,0 1-981 0 0,-6 3-3057 0 0,-8 6 3864 0 0,0 0 0 0 0,1 1 0 0 0,0 0 0 0 0,0-1 0 0 0,0 1 0 0 0,6-2 0 0 0,-5 2 103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49 152 0 0,'-9'-2'494'0'0,"7"2"-410"0"0,1 0 0 0 0,0-1 1 0 0,-1 1-1 0 0,0-1 0 0 0,1 1 1 0 0,0 0-1 0 0,-3-2 0 0 0,4 2-79 0 0,0 0-1 0 0,-1 0 1 0 0,1 0 0 0 0,0 0-1 0 0,0-1 1 0 0,0 1-1 0 0,0 0 1 0 0,0 0-1 0 0,0 0 1 0 0,0 0 0 0 0,0 0-1 0 0,0 0 1 0 0,0 0-1 0 0,0 0 1 0 0,0 0-1 0 0,0 0 1 0 0,0 0 0 0 0,0 0-1 0 0,0 0 1 0 0,0-1-1 0 0,0 1 1 0 0,0 0-1 0 0,0 0 1 0 0,0 0 0 0 0,0 0-1 0 0,0 0 1 0 0,0 0-1 0 0,0-1 1 0 0,0 1-1 0 0,0 0 1 0 0,1 0 0 0 0,-1 0-1 0 0,0 0 1 0 0,0 0-1 0 0,0 0 1 0 0,0 0-1 0 0,0 0 1 0 0,0 0-1 0 0,0 0 1 0 0,0 0 0 0 0,0 0-1 0 0,0 0 1 0 0,0 0-1 0 0,0 0 1 0 0,0 0-1 0 0,0 0 1 0 0,0 0 0 0 0,0 0-1 0 0,1 0 1 0 0,-1 0-1 0 0,0 0 1 0 0,0 0-1 0 0,0 0 1 0 0,0 0 0 0 0,0 0-1 0 0,1 0 1 0 0,-1 0-1 0 0,0 0 1 0 0,5-2 127 0 0,29-4 1940 0 0,21 2 4694 0 0,0 1-3742 0 0,113 0-2431 0 0,-147 3-126 0 0,25-1-361 0 0,81-1 166 0 0,-26-2-199 0 0,68-3-25 0 0,35 0-1760 0 0,-198 7 1568 0 0,56 1-4108 0 0,-8 1-3265 0 0,-40-1 6965 0 0,-8-1 186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12 248 0 0,'-2'-1'258'0'0,"1"0"-186"0"0,0 1 0 0 0,1-1-1 0 0,-1 0 1 0 0,1 1 0 0 0,-1-1 0 0 0,1 1-1 0 0,-1-1 1 0 0,1 0 0 0 0,-1 1 0 0 0,1-2-1 0 0,-1 2 1 0 0,1-3 0 0 0,0 6 439 0 0,1-2 0 0 0,0 0 0 0 0,-1-1 0 0 0,0 2 0 0 0,0-2 0 0 0,0 1 0 0 0,0-1 0 0 0,1 1 0 0 0,-1 0 0 0 0,0-1 0 0 0,0 1 0 0 0,0 0 0 0 0,0 0 0 0 0,0 0 0 0 0,0-1 0 0 0,0 1 0 0 0,-1 1 0 0 0,1 1-135 0 0,-1 0 0 0 0,0 0 1 0 0,1 0-1 0 0,0 0 0 0 0,-1 0 0 0 0,1 1 0 0 0,0-2 0 0 0,1 1 1 0 0,-1 4-1 0 0,1 11 191 0 0,2 0-277 0 0,0-2-193 0 0,-3 10-47 0 0,2-9-69 0 0,-2 0-1 0 0,0 1 1 0 0,-2-1-1 0 0,-2 20 1 0 0,-21 59-1523 0 0,16-73 355 0 0,7-17 609 0 0,0 0 0 0 0,-4 9-1 0 0,4-7-968 0 0,0-1-1 0 0,-1 1 1 0 0,0-1 0 0 0,-1 1-1 0 0,-5 8 1 0 0,-4 6 1369 0 0,9-13-42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16 160 0 0,'-2'-6'483'0'0,"2"5"-468"0"0,0 1 0 0 0,0-1 1 0 0,-1 1-1 0 0,1 0 0 0 0,0-1 1 0 0,0 1-1 0 0,0 0 0 0 0,0-1 0 0 0,0 1 1 0 0,0-1-1 0 0,0 1 0 0 0,-1 0 1 0 0,1 0-1 0 0,0-1 0 0 0,-1 1 0 0 0,1-1 1 0 0,0 1-1 0 0,0 0 0 0 0,-1 0 1 0 0,1-1-1 0 0,-1 1 0 0 0,1 0 0 0 0,0-1 1 0 0,0 1-1 0 0,-1 0 0 0 0,1 0 1 0 0,-1 0-1 0 0,1 0 0 0 0,0 0 0 0 0,-1 0 1 0 0,1 0-1 0 0,-1-1 0 0 0,1 1 1 0 0,0 0-1 0 0,-1 0 0 0 0,0 0 0 0 0,1 0 1 0 0,-1 1-1 0 0,-2-1 80 0 0,2 0-72 0 0,0 0 0 0 0,1 0 0 0 0,-1 0 0 0 0,1 0 0 0 0,-1 0 0 0 0,1 0 0 0 0,-1 0 0 0 0,1 0-1 0 0,0 0 1 0 0,-1 0 0 0 0,0 1 0 0 0,1-1 0 0 0,0 0 0 0 0,-1 1 0 0 0,0-1 0 0 0,1 0 0 0 0,0 0 0 0 0,-1 0-1 0 0,1 1 1 0 0,-1 0 0 0 0,1-1 0 0 0,0 0 0 0 0,-1 0 0 0 0,1 1 0 0 0,0 0 0 0 0,-1-1 0 0 0,1 0 0 0 0,0 1-1 0 0,0-1 1 0 0,0 0 0 0 0,0 1 0 0 0,-1 0 0 0 0,1-1 0 0 0,0 1 0 0 0,0-1 0 0 0,0 1 0 0 0,0 0-1 0 0,-7 52 8936 0 0,6-30-7649 0 0,3 34 0 0 0,5 79-1052 0 0,-7-46-3421 0 0,-2-70 147 0 0,-1 5-2685 0 0,4-24 5563 0 0,-1 1-1 0 0,0-1 0 0 0,0 1 0 0 0,0 0 1 0 0,0 0-1 0 0,2 2 0 0 0,2 0-212 0 0,-3-1 136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9 148 200 0 0,'-4'-1'367'0'0,"-1"0"269"0"0,5 0-349 0 0,3 0-78 0 0,52-5 7161 0 0,12-4-1973 0 0,82-14-2028 0 0,-66 10-2517 0 0,45-4-277 0 0,-75 12-446 0 0,-19 1-67 0 0,67-6 36 0 0,-101 11-98 0 0,158-17-335 0 0,-20-7-2535 0 0,-113 21-67 0 0,1-1-8265 0 0,-21 3 10706 0 0,1 1 81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16 112 0 0,'-1'-6'658'0'0,"1"5"-528"0"0,0 0 0 0 0,0 0 0 0 0,3-6 8994 0 0,-1 17-8248 0 0,-2 0-479 0 0,0-1 1 0 0,-3 14-1 0 0,-5 19-6269 0 0,4-24 904 0 0,2-10 4712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18 736 0 0,'-1'-4'928'0'0,"1"2"-408"0"0,0-2 65 0 0,-3 2-593 0 0,2 1-465 0 0,0-1 193 0 0,3 0-152 0 0,-1 1 104 0 0,1 2-24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 16 0 0,'4'0'1146'0'0,"-4"0"-1139"0"0,0-1 1 0 0,0 1 0 0 0,0 0 0 0 0,0 0-1 0 0,0 0 1 0 0,0 0 0 0 0,0 0 0 0 0,0 0 0 0 0,0 0-1 0 0,0 0 1 0 0,0 0 0 0 0,0 0 0 0 0,0 0-1 0 0,0 0 1 0 0,0 0 0 0 0,0 0 0 0 0,0 0-1 0 0,0 0 1 0 0,0 0 0 0 0,0 0 0 0 0,0 0 0 0 0,0 0-1 0 0,0 0 1 0 0,0 0 0 0 0,0 0 0 0 0,0 0-1 0 0,0 0 1 0 0,1 0 0 0 0,-1-1 0 0 0,0 1 0 0 0,0 0-1 0 0,0 0 1 0 0,0 0 0 0 0,0 0 0 0 0,0 0-1 0 0,0 0 1 0 0,0 0 0 0 0,0 0 0 0 0,0 0-1 0 0,0 0 1 0 0,1 0 0 0 0,-1 0 0 0 0,0 0 0 0 0,0 0-1 0 0,0 0 1 0 0,0 0 0 0 0,0 0 0 0 0,0 0-1 0 0,0 0 1 0 0,0 0 0 0 0,0 0 0 0 0,0 0-1 0 0,0 0 1 0 0,0 0 0 0 0,0 0 0 0 0,0 0 0 0 0,0 1-1 0 0,0-1 1 0 0,0 0 0 0 0,0 0 0 0 0,0 0-1 0 0,0 0 1 0 0,0 0 0 0 0,0 0 0 0 0,4 5 271 0 0,3 11 5771 0 0,-6-11-4474 0 0,5 29 1707 0 0,-5-15-2959 0 0,-1 21-1 0 0,-10 48-394 0 0,5-44-788 0 0,1-16-821 0 0,1-15-2642 0 0,0 17 0 0 0,1-12 3809 0 0,1-12 274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20 0 0 0,'1'-1'54'0'0,"-1"0"-1"0"0,1 1 1 0 0,-1-1 0 0 0,1 0 0 0 0,0 1-1 0 0,-1-1 1 0 0,1 1 0 0 0,0-1 0 0 0,-1 1-1 0 0,1 0 1 0 0,0-1 0 0 0,1 0 0 0 0,-2 1 4 0 0,2 0 0 0 0,-2-1 0 0 0,1 1 1 0 0,0-1-1 0 0,-1 1 0 0 0,1 0 0 0 0,0-1 1 0 0,-1 0-1 0 0,1 1 0 0 0,0-1 0 0 0,0 0 1 0 0,-1 1-52 0 0,0-1 1 0 0,0 1-1 0 0,0 0 1 0 0,0 0-1 0 0,0 0 1 0 0,0 0-1 0 0,0 0 1 0 0,0 0-1 0 0,0 0 1 0 0,0-1-1 0 0,0 1 1 0 0,0 0-1 0 0,0 0 1 0 0,0 0-1 0 0,0-1 1 0 0,0 1-1 0 0,0 0 1 0 0,0 0-1 0 0,-1 0 1 0 0,1 0-1 0 0,0 0 1 0 0,0 0-1 0 0,0 0 1 0 0,0 0-1 0 0,0 0 1 0 0,0-1-1 0 0,0 1 1 0 0,0 0-1 0 0,0 0 1 0 0,0 0-1 0 0,0 0 1 0 0,-1 0-1 0 0,1 0 1 0 0,0 0-1 0 0,0-1 1 0 0,0 1-1 0 0,-1 0 1 0 0,1 0-1 0 0,0 0 1 0 0,0 0-1 0 0,0 0 1 0 0,0 0-1 0 0,0 0 1 0 0,0 0 0 0 0,-8-1 279 0 0,5 2-116 0 0,0-1 0 0 0,1 0 0 0 0,-2 1 1 0 0,2 0-1 0 0,-1 0 0 0 0,-4 2 0 0 0,-3 4 4015 0 0,1-1-2728 0 0,1-1 1 0 0,-18 8-1 0 0,14-7-653 0 0,-14 9-1 0 0,9-3-106 0 0,1 0-1 0 0,-18 18 1 0 0,28-25-577 0 0,1 1 0 0 0,0 1 0 0 0,0-1-1 0 0,0 1 1 0 0,1 0 0 0 0,0-1 0 0 0,0 2 0 0 0,-3 11 0 0 0,3-10-28 0 0,2 1 0 0 0,-4 16 0 0 0,6-23-80 0 0,0 1-1 0 0,-1-1 1 0 0,1 1 0 0 0,1-1 0 0 0,-1 1 0 0 0,0 0-1 0 0,1-1 1 0 0,0 1 0 0 0,0 0 0 0 0,2 5 0 0 0,0-2-199 0 0,0-1 0 0 0,1 0 0 0 0,-1 0 0 0 0,1 0 0 0 0,0-1 0 0 0,1 1 0 0 0,0 0 0 0 0,-1-1 0 0 0,2-1 0 0 0,-1 1 0 0 0,10 6 0 0 0,0-2-1717 0 0,-6-2-1016 0 0,1-1 0 0 0,21 8 0 0 0,-8-7 691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0 0 0,'3'1'135'0'0,"-1"0"0"0"0,1 0 1 0 0,0 0-1 0 0,-1-1 0 0 0,1 1 0 0 0,-1-1 0 0 0,1 1 1 0 0,0-1-1 0 0,0 0 0 0 0,0 0 0 0 0,3-1 0 0 0,6-1 0 0 0,16-5-1 0 0,-19 4 1774 0 0,1 1-1 0 0,14-2 1 0 0,74 3 3874 0 0,12-5-3574 0 0,88-1-1244 0 0,69 23-1684 0 0,-89 1-7692 0 0,-139-13 4161 0 0,0-2 2794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28 0 0 0,'5'-27'808'0'0,"-6"30"-542"0"0,0 1-1 0 0,-1-1 1 0 0,2 0 0 0 0,-2 0-1 0 0,1 5 1 0 0,-1 41 5911 0 0,0 0-3417 0 0,5 100-1515 0 0,1-62-1078 0 0,-4 267 190 0 0,-7-209-227 0 0,-13 71-129 0 0,5-72-597 0 0,4 35-2192 0 0,13 0-4759 0 0,1-146 7340 0 0,3-1 0 0 0,9 35-1 0 0,-7-37-156 0 0,-2 1 1 0 0,5 46-1 0 0,-10-53 156 0 0,0-3-43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13 214 0 0 0,'-8'0'165'0'0,"4"0"264"0"0,4 0-420 0 0,0 0 0 0 0,0 0-1 0 0,0 0 1 0 0,0 0 0 0 0,0 0-1 0 0,0 0 1 0 0,0 0 0 0 0,0 1-1 0 0,0-1 1 0 0,0 0 0 0 0,0 0-1 0 0,0 0 1 0 0,0 0 0 0 0,0 0-1 0 0,0 0 1 0 0,0 0 0 0 0,0 0-1 0 0,0 0 1 0 0,0 1 0 0 0,-1-1-1 0 0,1 0 1 0 0,0 0 0 0 0,0 0 0 0 0,0 0-1 0 0,0 0 1 0 0,0 0 0 0 0,1 0-1 0 0,-1 0 1 0 0,0 0 0 0 0,0 0-1 0 0,0 0 1 0 0,0 0 0 0 0,0 0-1 0 0,0 0 1 0 0,0 0 0 0 0,0 0-1 0 0,0 0 1 0 0,0 0 0 0 0,0 0-1 0 0,0 0 1 0 0,0 1 0 0 0,0-1-1 0 0,0 0 1 0 0,0 0 0 0 0,0 0-1 0 0,0 0 1 0 0,0 0 0 0 0,0 0 0 0 0,0 0-1 0 0,4 2 301 0 0,-2-4-65 0 0,1-3-81 0 0,1 0-21 0 0,-4 4-137 0 0,0 1-1 0 0,1 0 0 0 0,-1-1 1 0 0,0 1-1 0 0,0 0 0 0 0,0 0 0 0 0,0-1 1 0 0,1 1-1 0 0,-1-1 0 0 0,1 1 0 0 0,-1 0 1 0 0,0 0-1 0 0,0 0 0 0 0,1-1 1 0 0,-1 1-1 0 0,1-1 0 0 0,7-3 132 0 0,16-5 1 0 0,6-3 180 0 0,-21 9 145 0 0,1-1 0 0 0,0 2 0 0 0,1-1 0 0 0,15-1 0 0 0,15-4 3602 0 0,170-47 620 0 0,-52 21-3568 0 0,-60 16-857 0 0,-17 3-130 0 0,-37 8-94 0 0,29-5-162 0 0,1 7-978 0 0,-50 3 1039 0 0,45-1-11406 0 0,-40 3 10304 0 0,-19-1 816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 0 0 0,'0'-1'36'0'0,"0"1"-1"0"0,0 0 1 0 0,0 0 0 0 0,0-1-1 0 0,0 1 1 0 0,0-1 0 0 0,0 1-1 0 0,0 0 1 0 0,0-1 0 0 0,1 1-1 0 0,-1-1 1 0 0,0 1 0 0 0,0 0-1 0 0,0 0 1 0 0,0 0-1 0 0,0-1 1 0 0,1 1 0 0 0,-1-1-1 0 0,1 1 1 0 0,-1 0 0 0 0,0 0-1 0 0,0 0 1 0 0,0 0 0 0 0,1-1-1 0 0,-1 1 1 0 0,1 0 0 0 0,11-3 260 0 0,-1 1 0 0 0,2-1-102 0 0,21-5 0 0 0,-15 5-129 0 0,-13 3-23 0 0,1-1-1 0 0,9 0 0 0 0,11 0 133 0 0,-22 0-63 0 0,0 1 0 0 0,0 0 0 0 0,0-1 0 0 0,10 2 0 0 0,-1 2 3367 0 0,-14-3-3418 0 0,0 0 1 0 0,0 0-1 0 0,0 0 1 0 0,0 0-1 0 0,0 1 1 0 0,0-1-1 0 0,0 0 1 0 0,0 0 0 0 0,0 0-1 0 0,0 0 1 0 0,0 0-1 0 0,0 0 1 0 0,0 0 60 0 0,0 0-61 0 0,1 0 1 0 0,-1 0-1 0 0,0 0 1 0 0,0 0-1 0 0,0 0 1 0 0,0 0 0 0 0,0 0-1 0 0,0 0 1 0 0,0 0-1 0 0,0 0 1 0 0,0 0-1 0 0,0 0 1 0 0,0 0-1 0 0,0 0 1 0 0,0 0-1 0 0,0 0 1 0 0,0 1-1 0 0,0-1 1 0 0,0 0 0 0 0,0 0-1 0 0,0 0 1 0 0,0 0-1 0 0,0 0 1 0 0,0 0-1 0 0,0 0 1 0 0,0 0-1 0 0,0 1 1 0 0,0-1-1 0 0,0 0 1 0 0,0 0 0 0 0,0 0-1 0 0,0 0 1 0 0,0 0-1 0 0,-1 0 1 0 0,1 0-1 0 0,0 0 1 0 0,0 0-1 0 0,0 0 1 0 0,0 0-1 0 0,0 0 1 0 0,0 0-1 0 0,0 0 1 0 0,0 0 0 0 0,-6 4 1217 0 0,-13 6-1287 0 0,14-8 374 0 0,-6 2 735 0 0,7-2-1974 0 0,2-1 1 0 0,-1 0-1 0 0,-1 1 1 0 0,2-1-1 0 0,-1 1 1 0 0,0-1-1 0 0,0 1 1 0 0,0 1-1 0 0,1-1 1 0 0,0 0 0 0 0,-4 4-1 0 0,4-1 463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0 0 0,'8'-4'767'0'0,"33"-7"8"0"0,18-3-321 0 0,-19 9-369 0 0,0 2 0 0 0,43 2-1 0 0,14 0-96 0 0,115-1-914 0 0,-208 2 845 0 0,-1 1 0 0 0,0-1 0 0 0,0 0 0 0 0,1 1 0 0 0,-1 0 0 0 0,0 0 0 0 0,7 2 0 0 0,-4 0-119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15 32 0 0,'-1'0'25'0'0,"1"0"-1"0"0,0 0 1 0 0,0 0 0 0 0,0 0-1 0 0,0-1 1 0 0,0 1 0 0 0,0 0 0 0 0,-1 0-1 0 0,1 0 1 0 0,0 0 0 0 0,0 0-1 0 0,-1 0 1 0 0,1 0 0 0 0,0-1-1 0 0,0 1 1 0 0,0 0 0 0 0,0-1-1 0 0,0 1 1 0 0,0 0 0 0 0,0 0-1 0 0,0 0 1 0 0,0 0 0 0 0,0 0-1 0 0,0-1 1 0 0,0 1 0 0 0,0 0 0 0 0,0-1-1 0 0,0 1 1 0 0,0 0 0 0 0,0 0-1 0 0,0 0 1 0 0,0 0 0 0 0,0-1-1 0 0,0 1 1 0 0,0 0 0 0 0,0-1-1 0 0,0 1 1 0 0,0 0 0 0 0,0 0-1 0 0,0 0 1 0 0,1 0 0 0 0,-1 0 0 0 0,0 0-1 0 0,0-1 1 0 0,0 1 0 0 0,1 0-1 0 0,-1 0 1 0 0,0 0 0 0 0,0 0-1 0 0,0 0 1 0 0,0 0 0 0 0,0 0-1 0 0,1 0 1 0 0,-1-1-1 0 0,1 1-1 0 0,-1 0 1 0 0,0-1 0 0 0,0 1-1 0 0,0 0 1 0 0,1 0 0 0 0,-1 0-1 0 0,1 0 1 0 0,-1-1 0 0 0,0 1-1 0 0,0-1 1 0 0,0 1 0 0 0,0 0-1 0 0,0 0 1 0 0,0 0-1 0 0,1-1 1 0 0,-1 1 0 0 0,0-1-1 0 0,0 1 1 0 0,0-1 0 0 0,3 19 8115 0 0,-1 3-6221 0 0,-2-6-1056 0 0,-3 19 0 0 0,0 6-59 0 0,-9 155 466 0 0,2-77-1113 0 0,-32 475 471 0 0,4-170 717 0 0,29-330-1126 0 0,-19 292 95 0 0,29-209-438 0 0,13-60-1179 0 0,-13-111 757 0 0,3 17-741 0 0,2-10-4988 0 0,0-14-1069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36 0 0 0,'-5'1'118'0'0,"-1"-1"0"0"0,1 0 0 0 0,1 0 1 0 0,-8-1-1 0 0,3 0 115 0 0,8 1-178 0 0,0 0 1 0 0,0 0 0 0 0,0-1 0 0 0,-1 1-1 0 0,2 0 1 0 0,-2 0 0 0 0,1 0 0 0 0,0-1-1 0 0,0 1 1 0 0,0-1 0 0 0,0 1 0 0 0,0-1-1 0 0,0 0 1 0 0,0 1 0 0 0,0-1 0 0 0,0 0 0 0 0,0 1-1 0 0,-1-3 1 0 0,3 8 1474 0 0,-1-5-1424 0 0,0 0 0 0 0,0 1 0 0 0,0-1 0 0 0,0 0 0 0 0,0 1 0 0 0,0-1 0 0 0,1 0 0 0 0,-1 0-1 0 0,0 0 1 0 0,0 0 0 0 0,1 0 0 0 0,-1 0 0 0 0,0 1 0 0 0,0-1 0 0 0,0 0 0 0 0,1 0 0 0 0,-1 0 0 0 0,0 0 0 0 0,1 0 0 0 0,-1 0 0 0 0,0 0 0 0 0,0 0 0 0 0,0 1 0 0 0,1-1 0 0 0,-1 0 0 0 0,1-1 0 0 0,-1 1 0 0 0,0 0 0 0 0,0 0 0 0 0,0 0-1 0 0,0 0 1 0 0,1 0 0 0 0,-1 0 0 0 0,1 0 0 0 0,-1-1 0 0 0,0 1 0 0 0,0 0 0 0 0,0 0 0 0 0,0 0 0 0 0,1 0 0 0 0,-1 0 0 0 0,3-2 243 0 0,-1 1 0 0 0,1 0 1 0 0,-1-1-1 0 0,6 1 0 0 0,7-5 514 0 0,-10 4-757 0 0,-1 0 1 0 0,1 1 0 0 0,-1-1-1 0 0,1 1 1 0 0,0 0 0 0 0,0 0-1 0 0,0 1 1 0 0,0-1 0 0 0,-1 1-1 0 0,10 1 1 0 0,-5-1 28 0 0,-1-1 1 0 0,15-1-1 0 0,5 0 154 0 0,19 1 109 0 0,34-1 263 0 0,45 3 190 0 0,-67 1-606 0 0,182 18 133 0 0,-189-13-376 0 0,30 2-115 0 0,-11-1-1737 0 0,-34-3-1420 0 0,-2 1-3327 0 0,-13-6 5472 0 0,-9-2 749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31 0 0 0,'0'-2'17'0'0,"0"1"-8"0"0,0 1 0 0 0,0-1-1 0 0,0 1 1 0 0,0 0 0 0 0,0 0 0 0 0,-1-1-1 0 0,1 1 1 0 0,0-1 0 0 0,1 1 0 0 0,-1 0 0 0 0,0 0-1 0 0,0-1 1 0 0,0 1 0 0 0,0 0 0 0 0,0 0-1 0 0,0-1 1 0 0,1 1 0 0 0,-1-1 0 0 0,0 1-1 0 0,0 0 1 0 0,0 0 0 0 0,1-1 0 0 0,-1 0 39 0 0,1 1-1 0 0,-1 0 1 0 0,0-1 0 0 0,1 0 0 0 0,-1 1 0 0 0,1 0-1 0 0,-1-1 1 0 0,0 1 0 0 0,0-1 0 0 0,1 1 0 0 0,-1-1 0 0 0,0 0-1 0 0,0 1 1 0 0,1 0 0 0 0,-1-1 0 0 0,0-1 0 0 0,0 1 34 0 0,0 1 0 0 0,0-2-1 0 0,1 2 1 0 0,-1-1 0 0 0,1 0 0 0 0,-1 0 0 0 0,0 1 0 0 0,1-1 0 0 0,0 0 0 0 0,-1 0 0 0 0,2-1 0 0 0,-1 3-643 0 0,2 3 4007 0 0,-1 3 1939 0 0,-1-4-4800 0 0,-1 0 0 0 0,-1-1 0 0 0,1 0 1 0 0,0 1-1 0 0,-1 2 0 0 0,-1 6 526 0 0,0 2-292 0 0,-3 17-1 0 0,2-19-709 0 0,0 2 0 0 0,1 13 1 0 0,0 112-121 0 0,0-16-2431 0 0,2-99 632 0 0,-1 31-8259 0 0,2-21 8729 0 0,-1-25 300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10 168 0 0,'0'-1'55'0'0,"0"1"0"0"0,0-1-1 0 0,0 1 1 0 0,-1-1 0 0 0,1 1 0 0 0,0 0-1 0 0,0-1 1 0 0,0 0 0 0 0,-1 1 0 0 0,1 0 0 0 0,-1-1-1 0 0,1 1 1 0 0,0-1 0 0 0,0 1 0 0 0,-1 0-1 0 0,0-1 1 0 0,1 1-44 0 0,0 0-1 0 0,0-1 1 0 0,0 1-1 0 0,0 0 0 0 0,-1 0 1 0 0,1 0-1 0 0,0 0 1 0 0,0 0-1 0 0,-1 0 1 0 0,1 0-1 0 0,0 0 0 0 0,0 0 1 0 0,0 0-1 0 0,0 0 1 0 0,0-1-1 0 0,0 1 1 0 0,-1 0-1 0 0,1 0 1 0 0,0 0-1 0 0,-1 0 0 0 0,1 0 1 0 0,0 0-1 0 0,0 0 1 0 0,0 0-1 0 0,0 0 1 0 0,0 0-1 0 0,-1 0 1 0 0,1 0-1 0 0,0 1 0 0 0,0-1 1 0 0,-1 0-1 0 0,1 0 1 0 0,0 0-1 0 0,0 0 1 0 0,0 0-1 0 0,0 0 0 0 0,0 0 1 0 0,0 0-1 0 0,-1 0 1 0 0,1 0-1 0 0,0 1 1 0 0,3 2 2091 0 0,-2 2 3512 0 0,-1 17-2505 0 0,-1-21-3058 0 0,1-1 1 0 0,0 1 0 0 0,0 0-1 0 0,1-1 1 0 0,-1 1-1 0 0,0 0 1 0 0,0-1 0 0 0,0 1-1 0 0,1 0 1 0 0,-1-1 0 0 0,0 1-1 0 0,0 0 1 0 0,0-1-1 0 0,1 1 1 0 0,-1-1 0 0 0,1 1-1 0 0,-1-1 1 0 0,0 1 0 0 0,1-1-1 0 0,0 1 1 0 0,0 0-1 0 0,4 5 407 0 0,-3-1-259 0 0,-1-4-157 0 0,-1 0 0 0 0,1 0 0 0 0,0 0 0 0 0,-1 0 1 0 0,1 0-1 0 0,0 0 0 0 0,-1 0 0 0 0,1 0 0 0 0,0 0 0 0 0,0-1 0 0 0,0 2 1 0 0,0-2-1 0 0,0 1 0 0 0,2 0 0 0 0,14 10 430 0 0,-14-9-387 0 0,0 0 0 0 0,0 0 0 0 0,1 0 0 0 0,-1-1 0 0 0,0 0 0 0 0,7 3 0 0 0,-3-3-119 0 0,-1-1-1 0 0,1 1 1 0 0,0-1-1 0 0,-1 0 1 0 0,1-1 0 0 0,-1 1-1 0 0,0-2 1 0 0,1 1-1 0 0,0 0 1 0 0,-1-1 0 0 0,0 0-1 0 0,0-1 1 0 0,0 1-1 0 0,10-7 1 0 0,6-1-1727 0 0,4-2-8035 0 0,-11 0 7601 0 0,-11 7 1913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 32 0 0,'3'-2'97'0'0,"1"1"1"0"0,-2-1-1 0 0,2 0 0 0 0,-1 0 1 0 0,1 0-1 0 0,-1 1 1 0 0,0 0-1 0 0,6-2 0 0 0,4 0 1 0 0,14 0-1 0 0,-15 2 69 0 0,15-4 0 0 0,37-10 655 0 0,83-10 7587 0 0,-92 19-8234 0 0,-49 6-208 0 0,207-16 708 0 0,3 13-5924 0 0,-190 4 3165 0 0,169 12-911 0 0,-173-10 2817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26 32 0 0,'-1'-1'135'0'0,"0"-1"1"0"0,0 0-1 0 0,0 1 1 0 0,0 0-1 0 0,0-1 1 0 0,-1-1-1 0 0,-3-2 189 0 0,6 5-258 0 0,0 1-1 0 0,0-1 1 0 0,0 1 0 0 0,0-1-1 0 0,0 1 1 0 0,0-1-1 0 0,0 1 1 0 0,0-1 0 0 0,1 0-1 0 0,-2 0 1 0 0,2 0-1 0 0,1 1 1 0 0,17 0 623 0 0,94-1 7004 0 0,57-6-5560 0 0,22-1-1932 0 0,-30 7-138 0 0,-41 2-26 0 0,139-5-117 0 0,-191 3 910 0 0,35 3-6622 0 0,-10 0 11 0 0,-33-3 4949 0 0,-31 0 450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64 0 0,'20'-1'593'0'0,"1"-2"1"0"0,22-4-1 0 0,-4 1-188 0 0,21 2 4926 0 0,16-2-531 0 0,66-7-1951 0 0,-70 7-2288 0 0,57-2-958 0 0,176 10 1 0 0,-157 10-2432 0 0,-52 4-7130 0 0,-28-3 8846 0 0,-47-8 781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31 0 0 0,'-15'-27'1910'0'0,"15"27"-1858"0"0,0 0 0 0 0,0 0 0 0 0,0 0 1 0 0,0 0-1 0 0,0-1 0 0 0,0 1 0 0 0,0 0 1 0 0,0 0-1 0 0,0 0 0 0 0,0 0 0 0 0,0 0 0 0 0,0 0 1 0 0,0 0-1 0 0,0 0 0 0 0,0 0 0 0 0,0 0 1 0 0,0 0-1 0 0,0 0 0 0 0,0 0 0 0 0,0 0 0 0 0,0 0 1 0 0,0 0-1 0 0,0-1 0 0 0,0 1 0 0 0,0 0 0 0 0,0 0 1 0 0,0 0-1 0 0,0 0 0 0 0,0 0 0 0 0,0 0 1 0 0,0 0-1 0 0,1 0 0 0 0,-1 0 0 0 0,0 0 0 0 0,0 0 1 0 0,0 0-1 0 0,0 0 0 0 0,0 0 0 0 0,0 0 1 0 0,0 0-1 0 0,1 0 0 0 0,-1-1 0 0 0,0 2 0 0 0,6-2 3767 0 0,7 0-207 0 0,-7 2-2823 0 0,-3-1-530 0 0,0 0-1 0 0,-1 0 0 0 0,0 0 0 0 0,0 0 1 0 0,0 1-1 0 0,1-1 0 0 0,3 2 1 0 0,-1 1-19 0 0,6 2 13 0 0,0 0 1 0 0,0 1 0 0 0,0 0-1 0 0,-1 1 1 0 0,15 13-1 0 0,-6-2-147 0 0,33 28 37 0 0,-48-43-128 0 0,-1 1 0 0 0,1 0 1 0 0,-1 0-1 0 0,1 0 1 0 0,-2 0-1 0 0,2 1 0 0 0,-2-1 1 0 0,0 1-1 0 0,1 0 1 0 0,-1 0-1 0 0,-1 0 1 0 0,1-1-1 0 0,-1 2 0 0 0,1-1 1 0 0,-2 0-1 0 0,1 0 1 0 0,0 1-1 0 0,-1-1 0 0 0,0 0 1 0 0,0 0-1 0 0,-1 0 1 0 0,0 1-1 0 0,0-1 1 0 0,-1 6-1 0 0,-2-4 40 0 0,1-1 1 0 0,0 0-1 0 0,-1 0 1 0 0,0 0-1 0 0,-1-1 1 0 0,-9 11-1 0 0,2-7-17 0 0,0 0 0 0 0,1-1 0 0 0,-2 0 1 0 0,-13 7-1 0 0,12-9-687 0 0,0 0 0 0 0,-1 0 0 0 0,1-1 0 0 0,-28 4 0 0 0,38-7 281 0 0,-20 1-10912 0 0,14-4 10131 0 0,4 0 715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40 0 0 0,'8'-25'529'0'0,"-1"21"-340"0"0,1-1 177 0 0,-8 5-354 0 0,0 0 0 0 0,0 0 1 0 0,0 0-1 0 0,1 0 0 0 0,-1 0 1 0 0,0 0-1 0 0,0 0 0 0 0,0 0 1 0 0,0-1-1 0 0,0 1 0 0 0,1 0 1 0 0,-1 0-1 0 0,0 0 0 0 0,0 0 1 0 0,0 0-1 0 0,0 0 0 0 0,0 0 1 0 0,0 0-1 0 0,0-1 0 0 0,0 1 1 0 0,0 0-1 0 0,0 0 0 0 0,0 0 1 0 0,0 0-1 0 0,0 0 0 0 0,0 0 1 0 0,0 0-1 0 0,0 0 0 0 0,0 0 1 0 0,0 0-1 0 0,0 0 0 0 0,0 0 1 0 0,0-1-1 0 0,0 1 0 0 0,0 0 1 0 0,0 0-1 0 0,0 0 0 0 0,0 0 1 0 0,0 0-1 0 0,0-1 0 0 0,0 1 1 0 0,0 0-1 0 0,0 0 0 0 0,0 0 1 0 0,0 0-1 0 0,0 0 0 0 0,0 0 1 0 0,0 0-1 0 0,0 0 0 0 0,0 0 1 0 0,0 0-1 0 0,0 0 0 0 0,0 0 1 0 0,-1-1 161 0 0,0 1 1 0 0,0 0-1 0 0,0 0 1 0 0,0 0 0 0 0,0 0-1 0 0,1 0 1 0 0,-1 0-1 0 0,0 0 1 0 0,0 0 0 0 0,0 0-1 0 0,0 1 1 0 0,1-1-1 0 0,-3 0 1 0 0,-12 6 5411 0 0,14-5-5142 0 0,-48 24 3447 0 0,30-14-3100 0 0,7-3-26 0 0,-18 13 0 0 0,22-16-485 0 0,1 2 1 0 0,-1-1-1 0 0,1 2 1 0 0,1-1-1 0 0,-11 14 1 0 0,7-6-2 0 0,6-9-183 0 0,0 0 0 0 0,1 0-1 0 0,-6 10 1 0 0,9-13-90 0 0,-1-1-1 0 0,0 0 1 0 0,1 0-1 0 0,0 1 1 0 0,-1-1 0 0 0,1 0-1 0 0,0 0 1 0 0,0 0-1 0 0,0 1 1 0 0,0-1 0 0 0,1 0-1 0 0,-1 0 1 0 0,0 0 0 0 0,1 0-1 0 0,1 5 1 0 0,0-3-176 0 0,0-1 1 0 0,1 1-1 0 0,-1 0 1 0 0,1 0-1 0 0,-1 0 1 0 0,1-1 0 0 0,0 1-1 0 0,1-1 1 0 0,-1 0-1 0 0,0 0 1 0 0,1-1-1 0 0,0 1 1 0 0,0 0-1 0 0,0-1 1 0 0,-1 0 0 0 0,2 0-1 0 0,4 1 1 0 0,4 1-1908 0 0,-1-1 1 0 0,0 0-1 0 0,1-1 1 0 0,-1 0-1 0 0,15-1 1 0 0,7-2 218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32 464 0 0,'0'0'75'0'0,"0"-1"1"0"0,0 0-1 0 0,0 1 0 0 0,0-1 0 0 0,0 0 0 0 0,0 1 1 0 0,0-1-1 0 0,1 0 0 0 0,-1 1 0 0 0,0-1 0 0 0,1 1 1 0 0,-1-1-1 0 0,0 0 0 0 0,2 0 0 0 0,-3 0 1 0 0,0-1-22 0 0,-1-3-1 0 0,2 3 117 0 0,-1-1-179 0 0,0-2-13 0 0,0 3 276 0 0,0 1 1197 0 0,-4 13 6845 0 0,2 6-5934 0 0,0 21-1758 0 0,-3 114 171 0 0,3-49-5190 0 0,3-72-3684 0 0,5 41 5676 0 0,-4-64 2120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21 0 0 0,'-1'-2'301'0'0,"0"1"-228"0"0,1 0 1 0 0,0 0-1 0 0,-1 0 1 0 0,1 0-1 0 0,-1 0 1 0 0,1 0-1 0 0,0 0 1 0 0,0 0-1 0 0,-1 0 0 0 0,1 0 1 0 0,0 1-1 0 0,0-2 1 0 0,0 2-1 0 0,0-2 1 0 0,0 2-1 0 0,0-3 1 0 0,9 14 652 0 0,-8-8-432 0 0,1-1 0 0 0,0 0 0 0 0,-1 1 0 0 0,1 0 0 0 0,-1-1 0 0 0,1 3 0 0 0,5 8 3359 0 0,-4-6-3052 0 0,18 25 864 0 0,-18-28-1366 0 0,0-1 1 0 0,0 0-1 0 0,0 1 1 0 0,0-2-1 0 0,0 2 0 0 0,7 2 1 0 0,-10-5-81 0 0,2-1-1 0 0,-2 0 1 0 0,2 0-1 0 0,-1 0 1 0 0,0 1 0 0 0,0-1-1 0 0,-1 0 1 0 0,2 0-1 0 0,-1 0 1 0 0,0 0 0 0 0,0 0-1 0 0,0-1 1 0 0,0 1-1 0 0,0 0 1 0 0,0 0 0 0 0,0 0-1 0 0,0-1 1 0 0,1 0 0 0 0,19-10-236 0 0,-18 9-12 0 0,7-3-39 0 0,-1 1-2281 0 0,0-2 1 0 0,10-7 0 0 0,-5 0 1614 0 0,15-15 176 0 0,-18 20 498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35 107 0 0 0,'-33'-9'824'0'0,"33"9"-817"0"0,0 0-1 0 0,0 0 1 0 0,0 0 0 0 0,-1 0-1 0 0,1 0 1 0 0,0 0-1 0 0,0-1 1 0 0,0 1 0 0 0,0 0-1 0 0,0 0 1 0 0,0 0-1 0 0,0 0 1 0 0,0 0 0 0 0,0 0-1 0 0,0 0 1 0 0,0 0-1 0 0,0 0 1 0 0,0 0-1 0 0,0 0 1 0 0,0 0 0 0 0,0 0-1 0 0,0 0 1 0 0,0 0-1 0 0,0 0 1 0 0,-1 0 0 0 0,1 0-1 0 0,0 0 1 0 0,0-1-1 0 0,0 1 1 0 0,0 0 0 0 0,0 0-1 0 0,0 0 1 0 0,0 0-1 0 0,0 0 1 0 0,0-1 0 0 0,0 1-1 0 0,0 0 1 0 0,0 0-1 0 0,0 0 1 0 0,0 0 0 0 0,0 0-1 0 0,1 0 1 0 0,-1 0-1 0 0,0 0 1 0 0,0 0 0 0 0,0 0-1 0 0,0 0 1 0 0,0 0-1 0 0,5-4 230 0 0,8 1 64 0 0,40-5 1133 0 0,32-3 5924 0 0,57-3-4667 0 0,24-1-1362 0 0,-133 12-1212 0 0,314-5 211 0 0,-66 4-423 0 0,-217 3 67 0 0,47-5-853 0 0,-63 1-941 0 0,22-6-8542 0 0,-64 10 10070 0 0,-2 0-37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17 0 0 0,'0'-1'48'0'0,"0"0"1"0"0,1 0-1 0 0,0 0 1 0 0,-1 1-1 0 0,0-2 1 0 0,1 2-1 0 0,0-1 0 0 0,0 0 1 0 0,-1 1-1 0 0,1-1 1 0 0,0 0-1 0 0,-1 1 1 0 0,2-1-1 0 0,-2 1 0 0 0,3-2 1 0 0,-2-1 568 0 0,-1 4-270 0 0,2 3-52 0 0,-2-1 326 0 0,1-1 0 0 0,-1 2 0 0 0,0-2 0 0 0,0 2 0 0 0,0-2 0 0 0,0 1 0 0 0,-1 0 0 0 0,1 0 0 0 0,0 0 0 0 0,-1 0 0 0 0,0 0 0 0 0,0-1 0 0 0,-2 5 0 0 0,-2 9-197 0 0,-2 16 324 0 0,-5 59 0 0 0,4-22-479 0 0,-7 6-1129 0 0,-4-1-5239 0 0,9-38 1928 0 0,0 11 3639 0 0,6-33 357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6 184 0 0,'1'-2'137'0'0,"-1"2"-119"0"0,0 0 0 0 0,0 0 0 0 0,0 0-1 0 0,0 0 1 0 0,0 0 0 0 0,0 0 0 0 0,0 0-1 0 0,0-1 1 0 0,0 1 0 0 0,0 0 0 0 0,0 0-1 0 0,1-1 1 0 0,-1 1 0 0 0,0 0 0 0 0,0 0 0 0 0,0 0-1 0 0,0 0 1 0 0,0 0 0 0 0,0 0 0 0 0,0 0-1 0 0,0 0 1 0 0,0 0 0 0 0,0 0 0 0 0,0-1-1 0 0,1 1 1 0 0,-1 0 0 0 0,0 0 0 0 0,0 0-1 0 0,0 0 1 0 0,1 0 0 0 0,-1 0 0 0 0,0 0-1 0 0,0 0 1 0 0,0 0 0 0 0,0 0 0 0 0,0 0-1 0 0,0 0 1 0 0,1 0 0 0 0,-1 0 0 0 0,0 0-1 0 0,0 0 1 0 0,1 0 0 0 0,-1 0 0 0 0,0 0-1 0 0,0 0 1 0 0,0 0 0 0 0,0 0 0 0 0,0 0-1 0 0,0 0 1 0 0,0 0 0 0 0,0 1 0 0 0,1-1 0 0 0,-1 0-1 0 0,1 4 159 0 0,-1 3-57 0 0,12 27 436 0 0,-10-30-463 0 0,0 1-1 0 0,-1 0 1 0 0,1 6 0 0 0,2 28 4650 0 0,-2-8-2647 0 0,0-9-1797 0 0,0 0 0 0 0,-2 0 0 0 0,0 0 0 0 0,-2 0 0 0 0,-5 26 0 0 0,6-37-666 0 0,0 2-1 0 0,0-1 1 0 0,2 17-1 0 0,-1-20-573 0 0,0 0 0 0 0,0 0 0 0 0,0 0 0 0 0,-1 0 0 0 0,0 0 0 0 0,-1 0 0 0 0,-4 14 0 0 0,4-18 691 0 0,-1 0 0 0 0,0 1-1 0 0,-6 8 1 0 0,7-13 151 0 0,1 0 1 0 0,0-1-1 0 0,-1 1 0 0 0,0-1 0 0 0,1 1 1 0 0,-1-1-1 0 0,-1 0 0 0 0,-2-1-121 0 0</inkml:trace>
</inkml:ink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5</Pages>
  <Words>286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LA_319_6901_AlgorithmenAbbilden</vt:lpstr>
    </vt:vector>
  </TitlesOfParts>
  <Manager/>
  <Company>Berufsfachschule Baden BBB, IT-School / www.bbbaden.ch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LA_319_6901_AlgorithmenAbbilden</dc:title>
  <dc:subject>Modul 319</dc:subject>
  <dc:creator>Lars Meyer</dc:creator>
  <dc:description>CC BY, https://creativecommons.org/licenses/by/4.0/deed.de</dc:description>
  <cp:lastModifiedBy>Birgit Rieder</cp:lastModifiedBy>
  <cp:revision>56</cp:revision>
  <cp:lastPrinted>2020-12-08T12:50:00Z</cp:lastPrinted>
  <dcterms:created xsi:type="dcterms:W3CDTF">2020-12-17T11:49:00Z</dcterms:created>
  <dcterms:modified xsi:type="dcterms:W3CDTF">2023-08-21T09:55:00Z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