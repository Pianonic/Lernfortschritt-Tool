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3B7803E8"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B507E4">
        <w:rPr>
          <w:i/>
          <w:noProof/>
          <w:lang w:val="de-CH"/>
        </w:rPr>
        <w:t>LA_319_69</w:t>
      </w:r>
      <w:r w:rsidR="00AB78AB">
        <w:rPr>
          <w:i/>
          <w:noProof/>
          <w:lang w:val="de-CH"/>
        </w:rPr>
        <w:t>04</w:t>
      </w:r>
      <w:r w:rsidR="00B507E4">
        <w:rPr>
          <w:i/>
          <w:noProof/>
          <w:lang w:val="de-CH"/>
        </w:rPr>
        <w:t>_</w:t>
      </w:r>
      <w:r w:rsidR="00A74F21">
        <w:rPr>
          <w:i/>
          <w:noProof/>
          <w:lang w:val="de-CH"/>
        </w:rPr>
        <w:t>VariablenKonstanten</w:t>
      </w:r>
      <w:r w:rsidR="001137F3">
        <w:rPr>
          <w:i/>
          <w:noProof/>
          <w:lang w:val="de-CH"/>
        </w:rPr>
        <w:t>.docx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B507E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26879B0B" w:rsidR="0022267B" w:rsidRPr="00291D19" w:rsidRDefault="00A74F21" w:rsidP="00A15A68">
            <w:pPr>
              <w:pStyle w:val="tabellenkopf"/>
              <w:rPr>
                <w:sz w:val="22"/>
                <w:szCs w:val="22"/>
              </w:rPr>
            </w:pPr>
            <w:r w:rsidRPr="00291D19">
              <w:rPr>
                <w:sz w:val="22"/>
                <w:szCs w:val="22"/>
              </w:rPr>
              <w:t>Variablen und Konstanten</w:t>
            </w:r>
          </w:p>
        </w:tc>
      </w:tr>
      <w:tr w:rsidR="00A95AC9" w:rsidRPr="00B507E4"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666A446F" w:rsidR="00A95AC9" w:rsidRPr="008C3B83" w:rsidRDefault="00B507E4" w:rsidP="008C3B83">
            <w:pPr>
              <w:pStyle w:val="tabelleninhalt"/>
            </w:pPr>
            <w:r>
              <w:t>319</w:t>
            </w:r>
            <w:r w:rsidRPr="008C3B83">
              <w:t xml:space="preserve"> Informatiker/in EFZ</w:t>
            </w:r>
          </w:p>
        </w:tc>
      </w:tr>
      <w:tr w:rsidR="00A95AC9" w:rsidRPr="00FA34E7"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33322D8A" w:rsidR="00A95AC9" w:rsidRPr="008C3B83" w:rsidRDefault="00B507E4" w:rsidP="008C3B83">
            <w:pPr>
              <w:pStyle w:val="tabelleninhalt"/>
            </w:pPr>
            <w:r>
              <w:t>Lars Meyer</w:t>
            </w:r>
            <w:r w:rsidR="00FA34E7" w:rsidRPr="008C3B83">
              <w:t xml:space="preserve"> / V1.</w:t>
            </w:r>
            <w:r w:rsidR="003D0BAF">
              <w:t>1</w:t>
            </w:r>
          </w:p>
        </w:tc>
      </w:tr>
      <w:tr w:rsidR="00A95AC9" w:rsidRPr="003D0BAF"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0569A581" w14:textId="1C50C730" w:rsidR="00B507E4" w:rsidRPr="00C97381" w:rsidRDefault="00B507E4" w:rsidP="00B507E4">
            <w:pPr>
              <w:pStyle w:val="tabelleninhalt"/>
            </w:pPr>
            <w:r w:rsidRPr="00C97381">
              <w:t>PR_319_</w:t>
            </w:r>
            <w:r w:rsidR="00CD2E7A">
              <w:t>VariablenKonstanten</w:t>
            </w:r>
            <w:r w:rsidRPr="00C97381">
              <w:t>.pptx</w:t>
            </w:r>
          </w:p>
          <w:p w14:paraId="18F16C28" w14:textId="538043C3" w:rsidR="00397DCA" w:rsidRPr="00C97381" w:rsidRDefault="00CD2E7A" w:rsidP="00B507E4">
            <w:pPr>
              <w:pStyle w:val="tabelleninhalt"/>
            </w:pPr>
            <w:r>
              <w:t>C#-Entwicklungsumgebung</w:t>
            </w:r>
          </w:p>
        </w:tc>
      </w:tr>
      <w:tr w:rsidR="00FA34E7" w:rsidRPr="003D0BAF"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3E1402A" w:rsidR="00785B50" w:rsidRPr="008C3B83" w:rsidRDefault="00B10AB8" w:rsidP="008C3B83">
            <w:pPr>
              <w:pStyle w:val="tabelleninhalt"/>
            </w:pPr>
            <w:r>
              <w:t>Leistungsbeurteilung zu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6F5E1D0F" w:rsidR="00FA34E7" w:rsidRPr="008C3B83" w:rsidRDefault="00FA34E7" w:rsidP="008C3B83">
            <w:pPr>
              <w:pStyle w:val="tabelleninhalt"/>
            </w:pPr>
            <w:r w:rsidRPr="008C3B83">
              <w:t>Einzelarbeit</w:t>
            </w:r>
            <w:r w:rsidR="00EC22E2">
              <w:t xml:space="preserve"> / Partnerarbeit</w:t>
            </w:r>
          </w:p>
        </w:tc>
      </w:tr>
      <w:tr w:rsidR="00F538F5" w:rsidRPr="00B507E4"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280BCA93" w:rsidR="00F538F5" w:rsidRPr="004D4F7B" w:rsidRDefault="00A74F21" w:rsidP="001C2731">
            <w:pPr>
              <w:pStyle w:val="fettkursiv"/>
              <w:rPr>
                <w:lang w:val="de-CH"/>
              </w:rPr>
            </w:pPr>
            <w:r>
              <w:rPr>
                <w:lang w:val="de-CH"/>
              </w:rPr>
              <w:t>2</w:t>
            </w:r>
            <w:r w:rsidR="00E30349">
              <w:rPr>
                <w:lang w:val="de-CH"/>
              </w:rPr>
              <w:t xml:space="preserve">.1 / </w:t>
            </w:r>
            <w:r>
              <w:rPr>
                <w:lang w:val="de-CH"/>
              </w:rPr>
              <w:t>2.2 / 2.3 / 2.4 / 4.6 / 4.7</w:t>
            </w:r>
          </w:p>
        </w:tc>
      </w:tr>
    </w:tbl>
    <w:p w14:paraId="1D099226" w14:textId="77777777" w:rsidR="00BE7A59" w:rsidRPr="0022267B" w:rsidRDefault="00BE7A59" w:rsidP="00BE7A59">
      <w:pPr>
        <w:pStyle w:val="berschrift2"/>
        <w:rPr>
          <w:lang w:val="de-CH"/>
        </w:rPr>
      </w:pPr>
      <w:r w:rsidRPr="0022267B">
        <w:rPr>
          <w:lang w:val="de-CH"/>
        </w:rPr>
        <w:t>Ausgangslage</w:t>
      </w:r>
    </w:p>
    <w:p w14:paraId="61F9C130" w14:textId="6BE977CA" w:rsidR="00565EF6" w:rsidRDefault="00565EF6" w:rsidP="00D11BBA">
      <w:pPr>
        <w:rPr>
          <w:lang w:val="de-CH"/>
        </w:rPr>
      </w:pPr>
      <w:r>
        <w:rPr>
          <w:lang w:val="de-CH"/>
        </w:rPr>
        <w:t>In den meisten Fällen werden Werte über die Laufzeit eines Programms mehrfach benötigt. Dafür werden sie in einen passenden «Behälter» gepackt und eindeutig beschriftet, damit man sie wieder findet. Teilweise sind die Werte Änderungen unterworfen (Variablen), teilweise bleiben diese zwingend gleich (Konstanten).</w:t>
      </w:r>
    </w:p>
    <w:p w14:paraId="447A1450" w14:textId="77777777" w:rsidR="00E400CD" w:rsidRDefault="00E400CD" w:rsidP="00622BCA">
      <w:pPr>
        <w:rPr>
          <w:lang w:val="de-CH"/>
        </w:rPr>
      </w:pPr>
    </w:p>
    <w:p w14:paraId="6B57525C" w14:textId="59664BE2" w:rsidR="00D11BBA" w:rsidRDefault="00565EF6" w:rsidP="00622BCA">
      <w:pPr>
        <w:rPr>
          <w:lang w:val="de-CH"/>
        </w:rPr>
      </w:pPr>
      <w:r>
        <w:rPr>
          <w:lang w:val="de-CH"/>
        </w:rPr>
        <w:t>Sie lernen den Umgang mit Variablen und Konstanten kennen.</w:t>
      </w:r>
    </w:p>
    <w:p w14:paraId="017530DF" w14:textId="07E0898C" w:rsidR="00622BCA" w:rsidRDefault="00622BCA" w:rsidP="00622BCA">
      <w:pPr>
        <w:rPr>
          <w:lang w:val="de-CH"/>
        </w:rPr>
      </w:pPr>
    </w:p>
    <w:p w14:paraId="2817C56C" w14:textId="77777777" w:rsidR="00622BCA" w:rsidRDefault="00622BCA" w:rsidP="00622BCA">
      <w:pPr>
        <w:pStyle w:val="berschrift3"/>
        <w:rPr>
          <w:lang w:val="de-CH"/>
        </w:rPr>
      </w:pPr>
      <w:r>
        <w:rPr>
          <w:lang w:val="de-CH"/>
        </w:rPr>
        <w:t>Vorbereitung: Theorie</w:t>
      </w:r>
    </w:p>
    <w:p w14:paraId="32FD90C9" w14:textId="4FBDAA0B" w:rsidR="00622BCA" w:rsidRDefault="00622BCA" w:rsidP="00622BCA">
      <w:pPr>
        <w:rPr>
          <w:lang w:val="de-CH"/>
        </w:rPr>
      </w:pPr>
      <w:r>
        <w:rPr>
          <w:lang w:val="de-CH"/>
        </w:rPr>
        <w:t>Studieren Sie die Präsentation «PR_319_VariablenKonstanten».</w:t>
      </w:r>
    </w:p>
    <w:p w14:paraId="4C096B9E" w14:textId="5522D957" w:rsidR="00622BCA" w:rsidRDefault="00622BCA" w:rsidP="00622BCA">
      <w:pPr>
        <w:rPr>
          <w:lang w:val="de-CH"/>
        </w:rPr>
      </w:pPr>
    </w:p>
    <w:p w14:paraId="47F35A9E" w14:textId="4E1C42AC" w:rsidR="003D09A3" w:rsidRDefault="003D09A3" w:rsidP="003D09A3">
      <w:pPr>
        <w:pStyle w:val="berschrift2"/>
        <w:rPr>
          <w:lang w:val="de-CH"/>
        </w:rPr>
      </w:pPr>
      <w:r>
        <w:rPr>
          <w:lang w:val="de-CH"/>
        </w:rPr>
        <w:t>Aufgabenstellung:</w:t>
      </w:r>
    </w:p>
    <w:p w14:paraId="5DE82D8C" w14:textId="6ED8860F" w:rsidR="003D09A3" w:rsidRDefault="003D09A3" w:rsidP="003D09A3">
      <w:pPr>
        <w:rPr>
          <w:lang w:val="de-CH"/>
        </w:rPr>
      </w:pPr>
      <w:r>
        <w:rPr>
          <w:lang w:val="de-CH"/>
        </w:rPr>
        <w:t xml:space="preserve">Sie </w:t>
      </w:r>
      <w:r w:rsidR="00475FDE">
        <w:rPr>
          <w:lang w:val="de-CH"/>
        </w:rPr>
        <w:t>implementieren</w:t>
      </w:r>
      <w:r>
        <w:rPr>
          <w:lang w:val="de-CH"/>
        </w:rPr>
        <w:t xml:space="preserve"> ein Programm, welches Informationen über Sie selbst enthält.</w:t>
      </w:r>
    </w:p>
    <w:p w14:paraId="34F8CD93" w14:textId="77777777" w:rsidR="003D09A3" w:rsidRDefault="003D09A3" w:rsidP="00622BCA">
      <w:pPr>
        <w:rPr>
          <w:lang w:val="de-CH"/>
        </w:rPr>
      </w:pPr>
    </w:p>
    <w:p w14:paraId="13BC0AEC" w14:textId="6FF51BDD" w:rsidR="00BE7A59" w:rsidRDefault="00C551E2" w:rsidP="00BE7A59">
      <w:pPr>
        <w:pStyle w:val="berschrift2"/>
        <w:rPr>
          <w:lang w:val="de-CH"/>
        </w:rPr>
      </w:pPr>
      <w:r>
        <w:rPr>
          <w:lang w:val="de-CH"/>
        </w:rPr>
        <w:t>Aufgabe</w:t>
      </w:r>
      <w:r w:rsidR="00EC22E2">
        <w:rPr>
          <w:lang w:val="de-CH"/>
        </w:rPr>
        <w:t xml:space="preserve"> 1</w:t>
      </w:r>
      <w:r>
        <w:rPr>
          <w:lang w:val="de-CH"/>
        </w:rPr>
        <w:t>:</w:t>
      </w:r>
    </w:p>
    <w:p w14:paraId="77FE3628" w14:textId="1A5412ED" w:rsidR="0063386F" w:rsidRDefault="001F33E0" w:rsidP="001F33E0">
      <w:pPr>
        <w:rPr>
          <w:lang w:val="de-CH"/>
        </w:rPr>
      </w:pPr>
      <w:r>
        <w:rPr>
          <w:lang w:val="de-CH"/>
        </w:rPr>
        <w:t>Erstellen Sie ein neues Projekt.</w:t>
      </w:r>
    </w:p>
    <w:p w14:paraId="2666E012" w14:textId="278CBB83" w:rsidR="001F33E0" w:rsidRDefault="001F33E0" w:rsidP="001F33E0">
      <w:pPr>
        <w:rPr>
          <w:lang w:val="de-CH"/>
        </w:rPr>
      </w:pPr>
      <w:r>
        <w:rPr>
          <w:lang w:val="de-CH"/>
        </w:rPr>
        <w:t>Ben</w:t>
      </w:r>
      <w:r w:rsidR="006D630B">
        <w:rPr>
          <w:lang w:val="de-CH"/>
        </w:rPr>
        <w:t>en</w:t>
      </w:r>
      <w:r>
        <w:rPr>
          <w:lang w:val="de-CH"/>
        </w:rPr>
        <w:t xml:space="preserve">nen Sie es nach folgendem Muster, in welchem Sie </w:t>
      </w:r>
      <w:r w:rsidRPr="006A2A17">
        <w:rPr>
          <w:i/>
          <w:iCs/>
          <w:lang w:val="de-CH"/>
        </w:rPr>
        <w:t>&lt;NachnameVorname&gt;</w:t>
      </w:r>
      <w:r>
        <w:rPr>
          <w:lang w:val="de-CH"/>
        </w:rPr>
        <w:t xml:space="preserve"> mit </w:t>
      </w:r>
      <w:r w:rsidR="008678A2">
        <w:rPr>
          <w:lang w:val="de-CH"/>
        </w:rPr>
        <w:t>I</w:t>
      </w:r>
      <w:r>
        <w:rPr>
          <w:lang w:val="de-CH"/>
        </w:rPr>
        <w:t>hrem eigenen Namen ersetzen:</w:t>
      </w:r>
    </w:p>
    <w:p w14:paraId="2BCDC20B" w14:textId="5F7224E9" w:rsidR="001F33E0" w:rsidRPr="008678A2" w:rsidRDefault="001F33E0" w:rsidP="001F33E0">
      <w:pPr>
        <w:rPr>
          <w:rFonts w:ascii="Courier New" w:hAnsi="Courier New" w:cs="Courier New"/>
          <w:lang w:val="de-CH"/>
        </w:rPr>
      </w:pPr>
      <w:r w:rsidRPr="008678A2">
        <w:rPr>
          <w:rFonts w:ascii="Courier New" w:hAnsi="Courier New" w:cs="Courier New"/>
          <w:lang w:val="de-CH"/>
        </w:rPr>
        <w:t>LA_319_69</w:t>
      </w:r>
      <w:r w:rsidR="00C977E8">
        <w:rPr>
          <w:rFonts w:ascii="Courier New" w:hAnsi="Courier New" w:cs="Courier New"/>
          <w:lang w:val="de-CH"/>
        </w:rPr>
        <w:t>04</w:t>
      </w:r>
      <w:r w:rsidRPr="008678A2">
        <w:rPr>
          <w:rFonts w:ascii="Courier New" w:hAnsi="Courier New" w:cs="Courier New"/>
          <w:lang w:val="de-CH"/>
        </w:rPr>
        <w:t>_</w:t>
      </w:r>
      <w:r w:rsidRPr="0080564A">
        <w:rPr>
          <w:rFonts w:ascii="Courier New" w:hAnsi="Courier New" w:cs="Courier New"/>
          <w:i/>
          <w:iCs/>
          <w:lang w:val="de-CH"/>
        </w:rPr>
        <w:t>&lt;NachnameVorname&gt;</w:t>
      </w:r>
    </w:p>
    <w:p w14:paraId="221C65DB" w14:textId="33AC0053" w:rsidR="00C551E2" w:rsidRDefault="00C551E2" w:rsidP="00E766A9">
      <w:pPr>
        <w:rPr>
          <w:lang w:val="de-CH"/>
        </w:rPr>
      </w:pPr>
    </w:p>
    <w:p w14:paraId="71E394D6" w14:textId="77777777" w:rsidR="009F6ACF" w:rsidRDefault="009F6ACF">
      <w:pPr>
        <w:widowControl/>
        <w:overflowPunct/>
        <w:autoSpaceDE/>
        <w:autoSpaceDN/>
        <w:adjustRightInd/>
        <w:textAlignment w:val="auto"/>
        <w:rPr>
          <w:b/>
          <w:lang w:val="de-CH"/>
        </w:rPr>
      </w:pPr>
      <w:r>
        <w:rPr>
          <w:lang w:val="de-CH"/>
        </w:rPr>
        <w:br w:type="page"/>
      </w:r>
    </w:p>
    <w:p w14:paraId="3F9B2599" w14:textId="46637DF2" w:rsidR="008678A2" w:rsidRDefault="008678A2" w:rsidP="008678A2">
      <w:pPr>
        <w:pStyle w:val="berschrift2"/>
        <w:rPr>
          <w:lang w:val="de-CH"/>
        </w:rPr>
      </w:pPr>
      <w:r>
        <w:rPr>
          <w:lang w:val="de-CH"/>
        </w:rPr>
        <w:lastRenderedPageBreak/>
        <w:t>Aufgabe 2:</w:t>
      </w:r>
    </w:p>
    <w:p w14:paraId="71DB722C" w14:textId="259E0885" w:rsidR="006D630B" w:rsidRPr="006D630B" w:rsidRDefault="006D630B" w:rsidP="006D630B">
      <w:pPr>
        <w:rPr>
          <w:lang w:val="de-CH"/>
        </w:rPr>
      </w:pPr>
      <w:r>
        <w:rPr>
          <w:lang w:val="de-CH"/>
        </w:rPr>
        <w:t>Deklarieren und initialisieren Sie mit passendem Datentyp…</w:t>
      </w:r>
    </w:p>
    <w:p w14:paraId="3DFE2338" w14:textId="3C24B81E" w:rsidR="008678A2" w:rsidRDefault="006D630B" w:rsidP="00C70CC6">
      <w:pPr>
        <w:pStyle w:val="Listenabsatz"/>
        <w:numPr>
          <w:ilvl w:val="0"/>
          <w:numId w:val="5"/>
        </w:numPr>
        <w:rPr>
          <w:lang w:val="de-CH"/>
        </w:rPr>
      </w:pPr>
      <w:r>
        <w:rPr>
          <w:lang w:val="de-CH"/>
        </w:rPr>
        <w:t>…</w:t>
      </w:r>
      <w:r w:rsidR="00C70CC6" w:rsidRPr="00C70CC6">
        <w:rPr>
          <w:lang w:val="de-CH"/>
        </w:rPr>
        <w:t>eine Variable</w:t>
      </w:r>
      <w:r w:rsidR="00C70CC6">
        <w:rPr>
          <w:lang w:val="de-CH"/>
        </w:rPr>
        <w:t xml:space="preserve"> für Ihren Vor- und Nachnamen.</w:t>
      </w:r>
    </w:p>
    <w:p w14:paraId="5FE34062" w14:textId="43339034" w:rsidR="00C70CC6" w:rsidRDefault="006D630B" w:rsidP="00C70CC6">
      <w:pPr>
        <w:pStyle w:val="Listenabsatz"/>
        <w:numPr>
          <w:ilvl w:val="0"/>
          <w:numId w:val="5"/>
        </w:numPr>
        <w:rPr>
          <w:lang w:val="de-CH"/>
        </w:rPr>
      </w:pPr>
      <w:r>
        <w:rPr>
          <w:lang w:val="de-CH"/>
        </w:rPr>
        <w:t>…</w:t>
      </w:r>
      <w:r w:rsidR="00C70CC6">
        <w:rPr>
          <w:lang w:val="de-CH"/>
        </w:rPr>
        <w:t xml:space="preserve">eine </w:t>
      </w:r>
      <w:r w:rsidR="00F21106">
        <w:rPr>
          <w:lang w:val="de-CH"/>
        </w:rPr>
        <w:t>Variable</w:t>
      </w:r>
      <w:r w:rsidR="00C70CC6">
        <w:rPr>
          <w:lang w:val="de-CH"/>
        </w:rPr>
        <w:t xml:space="preserve"> für </w:t>
      </w:r>
      <w:r w:rsidR="00364355">
        <w:rPr>
          <w:lang w:val="de-CH"/>
        </w:rPr>
        <w:t>das Datum Ihrer nächsten Modulprüfung in Informatik</w:t>
      </w:r>
      <w:r w:rsidR="00C70CC6">
        <w:rPr>
          <w:lang w:val="de-CH"/>
        </w:rPr>
        <w:t>.</w:t>
      </w:r>
    </w:p>
    <w:p w14:paraId="424543FD" w14:textId="1CB1BCAF" w:rsidR="00C70CC6" w:rsidRDefault="006D630B" w:rsidP="00C70CC6">
      <w:pPr>
        <w:pStyle w:val="Listenabsatz"/>
        <w:numPr>
          <w:ilvl w:val="0"/>
          <w:numId w:val="5"/>
        </w:numPr>
        <w:rPr>
          <w:lang w:val="de-CH"/>
        </w:rPr>
      </w:pPr>
      <w:r>
        <w:rPr>
          <w:lang w:val="de-CH"/>
        </w:rPr>
        <w:t>…</w:t>
      </w:r>
      <w:r w:rsidR="00C70CC6">
        <w:rPr>
          <w:lang w:val="de-CH"/>
        </w:rPr>
        <w:t>eine Konstante für Ihre Blutgruppe</w:t>
      </w:r>
      <w:r w:rsidR="00C70CC6">
        <w:rPr>
          <w:rStyle w:val="Funotenzeichen"/>
          <w:lang w:val="de-CH"/>
        </w:rPr>
        <w:footnoteReference w:id="1"/>
      </w:r>
      <w:r w:rsidR="00C70CC6">
        <w:rPr>
          <w:lang w:val="de-CH"/>
        </w:rPr>
        <w:t>.</w:t>
      </w:r>
    </w:p>
    <w:p w14:paraId="1997CF8D" w14:textId="1E90691C" w:rsidR="006D630B" w:rsidRDefault="006D630B" w:rsidP="006D630B">
      <w:pPr>
        <w:pStyle w:val="Listenabsatz"/>
        <w:numPr>
          <w:ilvl w:val="0"/>
          <w:numId w:val="5"/>
        </w:numPr>
        <w:rPr>
          <w:lang w:val="de-CH"/>
        </w:rPr>
      </w:pPr>
      <w:r>
        <w:rPr>
          <w:lang w:val="de-CH"/>
        </w:rPr>
        <w:t>…eine Variable für die erwartete Note im Modul 319.</w:t>
      </w:r>
    </w:p>
    <w:p w14:paraId="77CF36FC" w14:textId="14A4C417" w:rsidR="00767CF8" w:rsidRDefault="006D630B" w:rsidP="00C70CC6">
      <w:pPr>
        <w:pStyle w:val="Listenabsatz"/>
        <w:numPr>
          <w:ilvl w:val="0"/>
          <w:numId w:val="5"/>
        </w:numPr>
        <w:rPr>
          <w:lang w:val="de-CH"/>
        </w:rPr>
      </w:pPr>
      <w:r>
        <w:rPr>
          <w:lang w:val="de-CH"/>
        </w:rPr>
        <w:t>…</w:t>
      </w:r>
      <w:r w:rsidR="00767CF8">
        <w:rPr>
          <w:lang w:val="de-CH"/>
        </w:rPr>
        <w:t xml:space="preserve">eine Variable für </w:t>
      </w:r>
      <w:r>
        <w:rPr>
          <w:lang w:val="de-CH"/>
        </w:rPr>
        <w:t>den letzten Buchstaben in Ihrer Klassenbezeichnung, z.B. IN21</w:t>
      </w:r>
      <w:r w:rsidRPr="0080564A">
        <w:rPr>
          <w:i/>
          <w:iCs/>
          <w:lang w:val="de-CH"/>
        </w:rPr>
        <w:t>a</w:t>
      </w:r>
      <w:r>
        <w:rPr>
          <w:lang w:val="de-CH"/>
        </w:rPr>
        <w:t xml:space="preserve"> </w:t>
      </w:r>
      <w:r w:rsidRPr="006D630B">
        <w:rPr>
          <w:lang w:val="de-CH"/>
        </w:rPr>
        <w:sym w:font="Wingdings" w:char="F0E0"/>
      </w:r>
      <w:r>
        <w:rPr>
          <w:lang w:val="de-CH"/>
        </w:rPr>
        <w:t xml:space="preserve"> a (kann a, b, c oder d sein).</w:t>
      </w:r>
    </w:p>
    <w:p w14:paraId="5BC6D876" w14:textId="09C79974" w:rsidR="006D630B" w:rsidRDefault="006D630B" w:rsidP="00C70CC6">
      <w:pPr>
        <w:pStyle w:val="Listenabsatz"/>
        <w:numPr>
          <w:ilvl w:val="0"/>
          <w:numId w:val="5"/>
        </w:numPr>
        <w:rPr>
          <w:lang w:val="de-CH"/>
        </w:rPr>
      </w:pPr>
      <w:r>
        <w:rPr>
          <w:lang w:val="de-CH"/>
        </w:rPr>
        <w:t xml:space="preserve">…eine Variable, welche festhält, </w:t>
      </w:r>
      <w:r w:rsidR="001D147B">
        <w:rPr>
          <w:lang w:val="de-CH"/>
        </w:rPr>
        <w:t>ob Sie Ihren Schülerausweis bereits erhalten haben oder nicht.</w:t>
      </w:r>
    </w:p>
    <w:p w14:paraId="717FE0EB" w14:textId="7ACDE091" w:rsidR="00CF18AD" w:rsidRPr="006349FC" w:rsidRDefault="008E6D13" w:rsidP="006349FC">
      <w:pPr>
        <w:pStyle w:val="Listenabsatz"/>
        <w:numPr>
          <w:ilvl w:val="0"/>
          <w:numId w:val="5"/>
        </w:numPr>
        <w:textAlignment w:val="auto"/>
        <w:rPr>
          <w:lang w:val="de-CH"/>
        </w:rPr>
      </w:pPr>
      <w:r>
        <w:rPr>
          <w:lang w:val="de-CH"/>
        </w:rPr>
        <w:t>…eine Variable, welche Ihre zufällig generierte Glückszahl</w:t>
      </w:r>
      <w:r w:rsidR="00043BC6">
        <w:rPr>
          <w:lang w:val="de-CH"/>
        </w:rPr>
        <w:t xml:space="preserve"> zwischen 1 und 99</w:t>
      </w:r>
      <w:r>
        <w:rPr>
          <w:lang w:val="de-CH"/>
        </w:rPr>
        <w:t xml:space="preserve"> enthält</w:t>
      </w:r>
      <w:r>
        <w:rPr>
          <w:rStyle w:val="Funotenzeichen"/>
          <w:lang w:val="de-CH"/>
        </w:rPr>
        <w:footnoteReference w:id="2"/>
      </w:r>
      <w:r>
        <w:rPr>
          <w:lang w:val="de-CH"/>
        </w:rPr>
        <w:t>.</w:t>
      </w:r>
    </w:p>
    <w:p w14:paraId="575ADCFA" w14:textId="54891763" w:rsidR="00CF18AD" w:rsidRDefault="00680851" w:rsidP="00680851">
      <w:pPr>
        <w:rPr>
          <w:lang w:val="de-CH"/>
        </w:rPr>
      </w:pPr>
      <w:r>
        <w:rPr>
          <w:lang w:val="de-CH"/>
        </w:rPr>
        <w:t>Ändern Sie…</w:t>
      </w:r>
    </w:p>
    <w:p w14:paraId="2A530436" w14:textId="55980F12" w:rsidR="00680851" w:rsidRDefault="00680851" w:rsidP="00680851">
      <w:pPr>
        <w:pStyle w:val="Listenabsatz"/>
        <w:numPr>
          <w:ilvl w:val="0"/>
          <w:numId w:val="5"/>
        </w:numPr>
        <w:rPr>
          <w:lang w:val="de-CH"/>
        </w:rPr>
      </w:pPr>
      <w:r w:rsidRPr="00680851">
        <w:rPr>
          <w:lang w:val="de-CH"/>
        </w:rPr>
        <w:t>…den Wert für Ihre Blutgruppe</w:t>
      </w:r>
      <w:r w:rsidR="000B6513">
        <w:rPr>
          <w:lang w:val="de-CH"/>
        </w:rPr>
        <w:t xml:space="preserve"> auf AB-</w:t>
      </w:r>
    </w:p>
    <w:p w14:paraId="71C93423" w14:textId="7D7F95BE" w:rsidR="00680851" w:rsidRDefault="00680851" w:rsidP="00680851">
      <w:pPr>
        <w:pStyle w:val="Listenabsatz"/>
        <w:numPr>
          <w:ilvl w:val="0"/>
          <w:numId w:val="5"/>
        </w:numPr>
        <w:rPr>
          <w:lang w:val="de-CH"/>
        </w:rPr>
      </w:pPr>
      <w:r>
        <w:rPr>
          <w:lang w:val="de-CH"/>
        </w:rPr>
        <w:t>…den Wert für Ihre erwartete Note um eine halbe Note nach oben (bzw. nach unten, falls es eine 6 war).</w:t>
      </w:r>
    </w:p>
    <w:p w14:paraId="22A08925" w14:textId="0CDE57AE" w:rsidR="00AE6F30" w:rsidRDefault="00AE6F30" w:rsidP="00AE6F30">
      <w:pPr>
        <w:rPr>
          <w:lang w:val="de-CH"/>
        </w:rPr>
      </w:pPr>
    </w:p>
    <w:p w14:paraId="48D657CC" w14:textId="36EDED2E" w:rsidR="00AE6F30" w:rsidRDefault="00AE6F30" w:rsidP="00AE6F30">
      <w:pPr>
        <w:rPr>
          <w:lang w:val="de-CH"/>
        </w:rPr>
      </w:pPr>
      <w:r>
        <w:rPr>
          <w:lang w:val="de-CH"/>
        </w:rPr>
        <w:t>Um die Inhalte Ihrer Variablen und Konstanten zu überprüfen, geben Sie diese auf der Konsole aus</w:t>
      </w:r>
      <w:r w:rsidR="00CF7869">
        <w:rPr>
          <w:lang w:val="de-CH"/>
        </w:rPr>
        <w:t xml:space="preserve"> (wie bei HelloWorld, nur mit Variablen-/Konstantenname und ohne Anführungs-/Schlusszeichen</w:t>
      </w:r>
      <w:r w:rsidR="00955ADE">
        <w:rPr>
          <w:lang w:val="de-CH"/>
        </w:rPr>
        <w:t>)</w:t>
      </w:r>
      <w:r w:rsidR="00CF7869">
        <w:rPr>
          <w:lang w:val="de-CH"/>
        </w:rPr>
        <w:t>:</w:t>
      </w:r>
    </w:p>
    <w:p w14:paraId="5381A6BF" w14:textId="716BCD6A" w:rsidR="00CF7869" w:rsidRPr="00AE6F30" w:rsidRDefault="00CF7869" w:rsidP="00AE6F30">
      <w:pPr>
        <w:rPr>
          <w:lang w:val="de-CH"/>
        </w:rPr>
      </w:pPr>
      <w:r>
        <w:rPr>
          <w:rFonts w:ascii="Courier New" w:hAnsi="Courier New" w:cs="Courier New"/>
          <w:lang w:val="de-CH"/>
        </w:rPr>
        <w:t>Console.WriteLine</w:t>
      </w:r>
      <w:r w:rsidRPr="0080564A">
        <w:rPr>
          <w:rFonts w:ascii="Courier New" w:hAnsi="Courier New" w:cs="Courier New"/>
          <w:lang w:val="de-CH"/>
        </w:rPr>
        <w:t>(</w:t>
      </w:r>
      <w:r w:rsidRPr="0080564A">
        <w:rPr>
          <w:rFonts w:ascii="Courier New" w:hAnsi="Courier New" w:cs="Courier New"/>
          <w:i/>
          <w:iCs/>
          <w:lang w:val="de-CH"/>
        </w:rPr>
        <w:t>&lt;VariablenKonstantenName&gt;</w:t>
      </w:r>
      <w:r>
        <w:rPr>
          <w:rFonts w:ascii="Courier New" w:hAnsi="Courier New" w:cs="Courier New"/>
          <w:lang w:val="de-CH"/>
        </w:rPr>
        <w:t>);</w:t>
      </w:r>
    </w:p>
    <w:p w14:paraId="6895383B" w14:textId="77777777" w:rsidR="008678A2" w:rsidRDefault="008678A2" w:rsidP="00E766A9">
      <w:pPr>
        <w:rPr>
          <w:lang w:val="de-CH"/>
        </w:rPr>
      </w:pPr>
    </w:p>
    <w:p w14:paraId="110EB18D" w14:textId="1DC24961" w:rsidR="00CE676E" w:rsidRDefault="00CE676E" w:rsidP="00CE676E">
      <w:pPr>
        <w:pStyle w:val="berschrift2"/>
        <w:rPr>
          <w:lang w:val="de-CH"/>
        </w:rPr>
      </w:pPr>
      <w:r>
        <w:rPr>
          <w:lang w:val="de-CH"/>
        </w:rPr>
        <w:t xml:space="preserve">Aufgabe </w:t>
      </w:r>
      <w:r w:rsidR="008678A2">
        <w:rPr>
          <w:lang w:val="de-CH"/>
        </w:rPr>
        <w:t>3</w:t>
      </w:r>
      <w:r>
        <w:rPr>
          <w:lang w:val="de-CH"/>
        </w:rPr>
        <w:t>:</w:t>
      </w:r>
    </w:p>
    <w:p w14:paraId="576C4ED3" w14:textId="274A1AF2" w:rsidR="008678A2" w:rsidRPr="008678A2" w:rsidRDefault="008678A2" w:rsidP="008678A2">
      <w:pPr>
        <w:pStyle w:val="Listenabsatz"/>
        <w:numPr>
          <w:ilvl w:val="0"/>
          <w:numId w:val="4"/>
        </w:numPr>
        <w:rPr>
          <w:lang w:val="de-CH"/>
        </w:rPr>
      </w:pPr>
      <w:r>
        <w:rPr>
          <w:lang w:val="de-CH"/>
        </w:rPr>
        <w:t xml:space="preserve">Speichern und Zippen Sie das Projekt </w:t>
      </w:r>
      <w:r w:rsidRPr="008678A2">
        <w:rPr>
          <w:lang w:val="de-CH"/>
        </w:rPr>
        <w:sym w:font="Wingdings" w:char="F0E0"/>
      </w:r>
      <w:r>
        <w:rPr>
          <w:lang w:val="de-CH"/>
        </w:rPr>
        <w:t xml:space="preserve"> </w:t>
      </w:r>
      <w:r w:rsidRPr="008678A2">
        <w:rPr>
          <w:rFonts w:ascii="Courier New" w:hAnsi="Courier New" w:cs="Courier New"/>
          <w:lang w:val="de-CH"/>
        </w:rPr>
        <w:t>LA_319_69</w:t>
      </w:r>
      <w:r w:rsidR="00C977E8">
        <w:rPr>
          <w:rFonts w:ascii="Courier New" w:hAnsi="Courier New" w:cs="Courier New"/>
          <w:lang w:val="de-CH"/>
        </w:rPr>
        <w:t>04</w:t>
      </w:r>
      <w:r w:rsidRPr="008678A2">
        <w:rPr>
          <w:rFonts w:ascii="Courier New" w:hAnsi="Courier New" w:cs="Courier New"/>
          <w:lang w:val="de-CH"/>
        </w:rPr>
        <w:t>_</w:t>
      </w:r>
      <w:r w:rsidRPr="0080564A">
        <w:rPr>
          <w:rFonts w:ascii="Courier New" w:hAnsi="Courier New" w:cs="Courier New"/>
          <w:i/>
          <w:iCs/>
          <w:lang w:val="de-CH"/>
        </w:rPr>
        <w:t>&lt;NachnameVorname&gt;</w:t>
      </w:r>
      <w:r>
        <w:rPr>
          <w:rFonts w:ascii="Courier New" w:hAnsi="Courier New" w:cs="Courier New"/>
          <w:lang w:val="de-CH"/>
        </w:rPr>
        <w:t>.zip</w:t>
      </w:r>
    </w:p>
    <w:p w14:paraId="4619C506" w14:textId="44831AB0" w:rsidR="008678A2" w:rsidRDefault="008678A2" w:rsidP="008678A2">
      <w:pPr>
        <w:pStyle w:val="Listenabsatz"/>
        <w:numPr>
          <w:ilvl w:val="0"/>
          <w:numId w:val="4"/>
        </w:numPr>
        <w:rPr>
          <w:lang w:val="de-CH"/>
        </w:rPr>
      </w:pPr>
      <w:r>
        <w:rPr>
          <w:lang w:val="de-CH"/>
        </w:rPr>
        <w:t>Tauschen Sie das ZIP mit Ihrem Lernpartner aus.</w:t>
      </w:r>
    </w:p>
    <w:p w14:paraId="74A399F1" w14:textId="2C3C43D5" w:rsidR="008678A2" w:rsidRDefault="008678A2" w:rsidP="008678A2">
      <w:pPr>
        <w:pStyle w:val="Listenabsatz"/>
        <w:numPr>
          <w:ilvl w:val="0"/>
          <w:numId w:val="4"/>
        </w:numPr>
        <w:rPr>
          <w:lang w:val="de-CH"/>
        </w:rPr>
      </w:pPr>
      <w:r>
        <w:rPr>
          <w:lang w:val="de-CH"/>
        </w:rPr>
        <w:t>Vergleichen und besprechen Sie die Lösungen.</w:t>
      </w:r>
    </w:p>
    <w:p w14:paraId="1F031D45" w14:textId="3E4BABD3" w:rsidR="007A471E" w:rsidRDefault="007A471E" w:rsidP="007A471E">
      <w:pPr>
        <w:rPr>
          <w:lang w:val="de-CH"/>
        </w:rPr>
      </w:pPr>
    </w:p>
    <w:p w14:paraId="6CEE0EE7" w14:textId="3914CEB6" w:rsidR="007A471E" w:rsidRDefault="007A471E" w:rsidP="007A471E">
      <w:pPr>
        <w:pStyle w:val="berschrift2"/>
        <w:rPr>
          <w:lang w:val="de-CH"/>
        </w:rPr>
      </w:pPr>
      <w:r>
        <w:rPr>
          <w:lang w:val="de-CH"/>
        </w:rPr>
        <w:t>Aufgabe 4:</w:t>
      </w:r>
    </w:p>
    <w:p w14:paraId="780B84AE" w14:textId="5B11D797" w:rsidR="007A471E" w:rsidRDefault="007A471E" w:rsidP="007A471E">
      <w:pPr>
        <w:rPr>
          <w:lang w:val="de-CH"/>
        </w:rPr>
      </w:pPr>
      <w:r>
        <w:rPr>
          <w:lang w:val="de-CH"/>
        </w:rPr>
        <w:t>Besprechen Sie mit dem</w:t>
      </w:r>
      <w:r w:rsidR="00AB78AB">
        <w:rPr>
          <w:lang w:val="de-CH"/>
        </w:rPr>
        <w:t>*der</w:t>
      </w:r>
      <w:r>
        <w:rPr>
          <w:lang w:val="de-CH"/>
        </w:rPr>
        <w:t xml:space="preserve"> Lernpartner</w:t>
      </w:r>
      <w:r w:rsidR="00AB78AB">
        <w:rPr>
          <w:lang w:val="de-CH"/>
        </w:rPr>
        <w:t>*in</w:t>
      </w:r>
      <w:r>
        <w:rPr>
          <w:lang w:val="de-CH"/>
        </w:rPr>
        <w:t>, ob die Datentypen folgender Behälter primitive- oder komplexe Datentypen sind:</w:t>
      </w:r>
    </w:p>
    <w:p w14:paraId="73445E9C" w14:textId="1070A023" w:rsidR="007A471E" w:rsidRDefault="007A471E" w:rsidP="007A471E">
      <w:pPr>
        <w:pStyle w:val="Listenabsatz"/>
        <w:numPr>
          <w:ilvl w:val="0"/>
          <w:numId w:val="8"/>
        </w:numPr>
        <w:rPr>
          <w:lang w:val="de-CH"/>
        </w:rPr>
      </w:pPr>
      <w:r>
        <w:rPr>
          <w:lang w:val="de-CH"/>
        </w:rPr>
        <w:t>Note</w:t>
      </w:r>
    </w:p>
    <w:p w14:paraId="4BBC1AA8" w14:textId="5B4650CB" w:rsidR="007A471E" w:rsidRDefault="007A471E" w:rsidP="007A471E">
      <w:pPr>
        <w:pStyle w:val="Listenabsatz"/>
        <w:numPr>
          <w:ilvl w:val="0"/>
          <w:numId w:val="8"/>
        </w:numPr>
        <w:rPr>
          <w:lang w:val="de-CH"/>
        </w:rPr>
      </w:pPr>
      <w:r>
        <w:rPr>
          <w:lang w:val="de-CH"/>
        </w:rPr>
        <w:t>Name</w:t>
      </w:r>
    </w:p>
    <w:p w14:paraId="3396707C" w14:textId="107501BE" w:rsidR="007A471E" w:rsidRPr="007A471E" w:rsidRDefault="007A471E" w:rsidP="007A471E">
      <w:pPr>
        <w:pStyle w:val="Listenabsatz"/>
        <w:numPr>
          <w:ilvl w:val="0"/>
          <w:numId w:val="8"/>
        </w:numPr>
        <w:rPr>
          <w:lang w:val="de-CH"/>
        </w:rPr>
      </w:pPr>
      <w:r>
        <w:rPr>
          <w:lang w:val="de-CH"/>
        </w:rPr>
        <w:t>Glückszahl</w:t>
      </w:r>
    </w:p>
    <w:p w14:paraId="10C28255" w14:textId="77777777" w:rsidR="00CE676E" w:rsidRDefault="00CE676E" w:rsidP="00E766A9">
      <w:pPr>
        <w:rPr>
          <w:lang w:val="de-CH"/>
        </w:rPr>
      </w:pPr>
    </w:p>
    <w:p w14:paraId="4C63F3D8" w14:textId="77777777" w:rsidR="00AE6F30" w:rsidRDefault="00AE6F30">
      <w:pPr>
        <w:widowControl/>
        <w:overflowPunct/>
        <w:autoSpaceDE/>
        <w:autoSpaceDN/>
        <w:adjustRightInd/>
        <w:textAlignment w:val="auto"/>
        <w:rPr>
          <w:b/>
          <w:lang w:val="de-CH"/>
        </w:rPr>
      </w:pPr>
      <w:r>
        <w:rPr>
          <w:lang w:val="de-CH"/>
        </w:rPr>
        <w:br w:type="page"/>
      </w:r>
    </w:p>
    <w:p w14:paraId="27F054C9" w14:textId="33CCA1B2" w:rsidR="00BE7A59" w:rsidRPr="0022267B" w:rsidRDefault="00BE7A59" w:rsidP="00BE7A59">
      <w:pPr>
        <w:pStyle w:val="berschrift2"/>
        <w:rPr>
          <w:lang w:val="de-CH"/>
        </w:rPr>
      </w:pPr>
      <w:r>
        <w:rPr>
          <w:lang w:val="de-CH"/>
        </w:rPr>
        <w:lastRenderedPageBreak/>
        <w:t>Gütekriterien</w:t>
      </w:r>
    </w:p>
    <w:p w14:paraId="49F159A4" w14:textId="3456C315" w:rsidR="0075758A" w:rsidRDefault="0075758A" w:rsidP="0075758A">
      <w:pPr>
        <w:rPr>
          <w:lang w:val="de-CH"/>
        </w:rPr>
      </w:pPr>
      <w:r>
        <w:rPr>
          <w:lang w:val="de-CH"/>
        </w:rPr>
        <w:t>Der Lern- und Arbeitsauftrag ist erfüllt, wenn…</w:t>
      </w:r>
    </w:p>
    <w:p w14:paraId="4716CE33" w14:textId="7E8EDA35" w:rsidR="00FD2E37" w:rsidRDefault="00291D19" w:rsidP="00291D19">
      <w:pPr>
        <w:pStyle w:val="aufzhlung"/>
        <w:numPr>
          <w:ilvl w:val="0"/>
          <w:numId w:val="9"/>
        </w:numPr>
      </w:pPr>
      <w:bookmarkStart w:id="0" w:name="_Hlk82617626"/>
      <w:r>
        <w:t>Si</w:t>
      </w:r>
      <w:r w:rsidR="00CE676E">
        <w:t xml:space="preserve">e </w:t>
      </w:r>
      <w:r w:rsidR="00996FB8">
        <w:t>das Projekt nach Vorgabe erstellt haben</w:t>
      </w:r>
      <w:r w:rsidR="00FD2E37">
        <w:t>.</w:t>
      </w:r>
    </w:p>
    <w:p w14:paraId="1CA94C99" w14:textId="48188445" w:rsidR="0075758A" w:rsidRDefault="00996FB8" w:rsidP="00291D19">
      <w:pPr>
        <w:pStyle w:val="aufzhlung"/>
        <w:numPr>
          <w:ilvl w:val="0"/>
          <w:numId w:val="9"/>
        </w:numPr>
      </w:pPr>
      <w:r>
        <w:t xml:space="preserve">Sie die Variablen und Konstanten deklariert und initialisiert </w:t>
      </w:r>
      <w:r w:rsidR="007C79DD">
        <w:t xml:space="preserve">und geändert </w:t>
      </w:r>
      <w:r>
        <w:t>haben</w:t>
      </w:r>
      <w:r w:rsidR="00FD2E37">
        <w:t>.</w:t>
      </w:r>
    </w:p>
    <w:p w14:paraId="13ED0C2B" w14:textId="4CCE9882" w:rsidR="00996FB8" w:rsidRDefault="00996FB8" w:rsidP="00291D19">
      <w:pPr>
        <w:pStyle w:val="aufzhlung"/>
        <w:numPr>
          <w:ilvl w:val="0"/>
          <w:numId w:val="9"/>
        </w:numPr>
      </w:pPr>
      <w:r>
        <w:t>Sie Ihre Lösung mit d</w:t>
      </w:r>
      <w:r w:rsidR="000707A2">
        <w:t>es*der Partners*Partnerin</w:t>
      </w:r>
      <w:r>
        <w:t xml:space="preserve"> verglichen und besprochen haben.</w:t>
      </w:r>
    </w:p>
    <w:p w14:paraId="03607CA9" w14:textId="2CBD8B1E" w:rsidR="007C79DD" w:rsidRDefault="007C79DD" w:rsidP="00291D19">
      <w:pPr>
        <w:pStyle w:val="aufzhlung"/>
        <w:numPr>
          <w:ilvl w:val="0"/>
          <w:numId w:val="9"/>
        </w:numPr>
      </w:pPr>
      <w:r>
        <w:t>Sie sich</w:t>
      </w:r>
      <w:r w:rsidR="0041711A">
        <w:t xml:space="preserve"> </w:t>
      </w:r>
      <w:r>
        <w:t>über primitive- und komplexe Datentypen unterhalten haben.</w:t>
      </w:r>
    </w:p>
    <w:bookmarkEnd w:id="0"/>
    <w:p w14:paraId="45F48C24" w14:textId="77777777" w:rsidR="00DC7820" w:rsidRDefault="00DC7820" w:rsidP="00CE676E">
      <w:pPr>
        <w:pStyle w:val="aufzhlung"/>
        <w:numPr>
          <w:ilvl w:val="0"/>
          <w:numId w:val="0"/>
        </w:numPr>
      </w:pPr>
    </w:p>
    <w:p w14:paraId="500E3122" w14:textId="7A37E7B4" w:rsidR="00BE7A59" w:rsidRDefault="00BE7A59" w:rsidP="00BE7A59">
      <w:pPr>
        <w:pStyle w:val="berschrift2"/>
        <w:rPr>
          <w:lang w:val="de-CH"/>
        </w:rPr>
      </w:pPr>
      <w:r>
        <w:rPr>
          <w:lang w:val="de-CH"/>
        </w:rPr>
        <w:t>Zusätzliche Angaben zum Auftrag</w:t>
      </w:r>
    </w:p>
    <w:p w14:paraId="4DC0CB57" w14:textId="42C523E8" w:rsidR="00B07F34" w:rsidRDefault="00B07F34" w:rsidP="00B07F34">
      <w:pPr>
        <w:rPr>
          <w:lang w:val="de-CH"/>
        </w:rPr>
      </w:pPr>
      <w:r>
        <w:rPr>
          <w:lang w:val="de-CH"/>
        </w:rPr>
        <w:t>Datum formatiert ausgeben in C#:</w:t>
      </w:r>
    </w:p>
    <w:p w14:paraId="1FFF5A4B" w14:textId="38744A46" w:rsidR="00B07F34" w:rsidRDefault="00000000" w:rsidP="00B07F34">
      <w:pPr>
        <w:rPr>
          <w:lang w:val="de-CH"/>
        </w:rPr>
      </w:pPr>
      <w:hyperlink r:id="rId11" w:history="1">
        <w:r w:rsidR="00B07F34" w:rsidRPr="00E06741">
          <w:rPr>
            <w:rStyle w:val="Hyperlink"/>
            <w:lang w:val="de-CH"/>
          </w:rPr>
          <w:t>https://docs.microsoft.com/en-us/dotnet/standard/base-types/custom-date-and-time-format-strings</w:t>
        </w:r>
      </w:hyperlink>
    </w:p>
    <w:p w14:paraId="5494D54F" w14:textId="77777777" w:rsidR="00B07F34" w:rsidRDefault="00B07F34" w:rsidP="00323ABB">
      <w:pPr>
        <w:pStyle w:val="aufzhlung"/>
        <w:numPr>
          <w:ilvl w:val="0"/>
          <w:numId w:val="0"/>
        </w:numPr>
      </w:pPr>
    </w:p>
    <w:p w14:paraId="2EEEE506" w14:textId="25C01290" w:rsidR="00323ABB" w:rsidRDefault="00DC7820" w:rsidP="00323ABB">
      <w:pPr>
        <w:pStyle w:val="aufzhlung"/>
        <w:numPr>
          <w:ilvl w:val="0"/>
          <w:numId w:val="0"/>
        </w:numPr>
      </w:pPr>
      <w:r>
        <w:t>Zufallszahl aus einem Bereich in C#:</w:t>
      </w:r>
    </w:p>
    <w:p w14:paraId="10AAAED5" w14:textId="1B6582D3" w:rsidR="00DC7820" w:rsidRDefault="00000000" w:rsidP="00323ABB">
      <w:pPr>
        <w:pStyle w:val="aufzhlung"/>
        <w:numPr>
          <w:ilvl w:val="0"/>
          <w:numId w:val="0"/>
        </w:numPr>
      </w:pPr>
      <w:hyperlink r:id="rId12" w:history="1">
        <w:r w:rsidR="007877D1" w:rsidRPr="00425B8B">
          <w:rPr>
            <w:rStyle w:val="Hyperlink"/>
          </w:rPr>
          <w:t>https://stackoverflow.com/questions/2706500/how-do-i-generate-a-random-int-number</w:t>
        </w:r>
      </w:hyperlink>
    </w:p>
    <w:p w14:paraId="38830BB0" w14:textId="3430695B" w:rsidR="007877D1" w:rsidRDefault="007877D1" w:rsidP="00323ABB">
      <w:pPr>
        <w:pStyle w:val="aufzhlung"/>
        <w:numPr>
          <w:ilvl w:val="0"/>
          <w:numId w:val="0"/>
        </w:numPr>
      </w:pPr>
    </w:p>
    <w:p w14:paraId="40468666" w14:textId="7D221486" w:rsidR="003D0BAF" w:rsidRPr="001137F3" w:rsidRDefault="003D0BAF" w:rsidP="00323ABB">
      <w:pPr>
        <w:pStyle w:val="aufzhlung"/>
        <w:numPr>
          <w:ilvl w:val="0"/>
          <w:numId w:val="0"/>
        </w:numPr>
      </w:pPr>
      <w:r>
        <w:t>Der Datentyp DateTime in C#:</w:t>
      </w:r>
      <w:r>
        <w:br/>
      </w:r>
      <w:hyperlink r:id="rId13" w:anchor="dodtp1df65a8b-8a25-43f0-874f-954f88ae185e" w:history="1">
        <w:r>
          <w:rPr>
            <w:rStyle w:val="Hyperlink"/>
          </w:rPr>
          <w:t>Rheinwerk Computing :: Visual C# 2012 - 16 Einige wichtige .NET-Klassen (rheinwerk-verlag.de)</w:t>
        </w:r>
      </w:hyperlink>
      <w:r>
        <w:t xml:space="preserve"> </w:t>
      </w:r>
    </w:p>
    <w:p w14:paraId="5BDB3C63" w14:textId="77777777" w:rsidR="00BE7A59" w:rsidRDefault="00BE7A59" w:rsidP="00BE7A59">
      <w:pPr>
        <w:pStyle w:val="berschrift2"/>
        <w:rPr>
          <w:lang w:val="de-CH"/>
        </w:rPr>
      </w:pPr>
      <w:r>
        <w:rPr>
          <w:lang w:val="de-CH"/>
        </w:rPr>
        <w:t>Mögliche Erweiterungsaufträge</w:t>
      </w:r>
    </w:p>
    <w:p w14:paraId="04A89668" w14:textId="4C0F6D38" w:rsidR="00BE7A59" w:rsidRDefault="00323ABB" w:rsidP="00BE7A59">
      <w:pPr>
        <w:rPr>
          <w:lang w:val="de-CH"/>
        </w:rPr>
      </w:pPr>
      <w:r>
        <w:rPr>
          <w:lang w:val="de-CH"/>
        </w:rPr>
        <w:t>keine</w:t>
      </w:r>
    </w:p>
    <w:sectPr w:rsidR="00BE7A59" w:rsidSect="00AE506B">
      <w:headerReference w:type="default" r:id="rId14"/>
      <w:footerReference w:type="default" r:id="rId15"/>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5007" w14:textId="77777777" w:rsidR="008F5085" w:rsidRDefault="008F5085">
      <w:r>
        <w:separator/>
      </w:r>
    </w:p>
  </w:endnote>
  <w:endnote w:type="continuationSeparator" w:id="0">
    <w:p w14:paraId="09C407AF" w14:textId="77777777" w:rsidR="008F5085" w:rsidRDefault="008F5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1C75870"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r w:rsidR="004D4F7B">
      <w:t xml:space="preserve">Berufsfachschule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85A57" w14:textId="77777777" w:rsidR="008F5085" w:rsidRDefault="008F5085">
      <w:r>
        <w:separator/>
      </w:r>
    </w:p>
  </w:footnote>
  <w:footnote w:type="continuationSeparator" w:id="0">
    <w:p w14:paraId="74DD0B21" w14:textId="77777777" w:rsidR="008F5085" w:rsidRDefault="008F5085">
      <w:r>
        <w:continuationSeparator/>
      </w:r>
    </w:p>
  </w:footnote>
  <w:footnote w:id="1">
    <w:p w14:paraId="338018D7" w14:textId="3C62CB01" w:rsidR="00C70CC6" w:rsidRPr="00C70CC6" w:rsidRDefault="00C70CC6">
      <w:pPr>
        <w:pStyle w:val="Funotentext"/>
        <w:rPr>
          <w:lang w:val="de-CH"/>
        </w:rPr>
      </w:pPr>
      <w:r>
        <w:rPr>
          <w:rStyle w:val="Funotenzeichen"/>
        </w:rPr>
        <w:footnoteRef/>
      </w:r>
      <w:r w:rsidRPr="00C70CC6">
        <w:rPr>
          <w:lang w:val="de-CH"/>
        </w:rPr>
        <w:t xml:space="preserve"> </w:t>
      </w:r>
      <w:r>
        <w:rPr>
          <w:lang w:val="de-CH"/>
        </w:rPr>
        <w:t>Falls Sie diese nicht kennen, treffen Sie eine Annahme.</w:t>
      </w:r>
    </w:p>
  </w:footnote>
  <w:footnote w:id="2">
    <w:p w14:paraId="324E0E62" w14:textId="5B7C034A" w:rsidR="008E6D13" w:rsidRPr="008E6D13" w:rsidRDefault="008E6D13">
      <w:pPr>
        <w:pStyle w:val="Funotentext"/>
        <w:rPr>
          <w:lang w:val="de-CH"/>
        </w:rPr>
      </w:pPr>
      <w:r>
        <w:rPr>
          <w:rStyle w:val="Funotenzeichen"/>
        </w:rPr>
        <w:footnoteRef/>
      </w:r>
      <w:r w:rsidRPr="008E6D13">
        <w:rPr>
          <w:lang w:val="de-CH"/>
        </w:rPr>
        <w:t xml:space="preserve"> </w:t>
      </w:r>
      <w:r>
        <w:rPr>
          <w:lang w:val="de-CH"/>
        </w:rPr>
        <w:t>Informieren Sie sich im Internet, wie man Zufallszahlen generiert.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C54"/>
    <w:multiLevelType w:val="hybridMultilevel"/>
    <w:tmpl w:val="E45C3C74"/>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4F1786"/>
    <w:multiLevelType w:val="hybridMultilevel"/>
    <w:tmpl w:val="42FAFC4E"/>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A187C93"/>
    <w:multiLevelType w:val="hybridMultilevel"/>
    <w:tmpl w:val="AB1033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37647"/>
    <w:multiLevelType w:val="hybridMultilevel"/>
    <w:tmpl w:val="BA3C3EA2"/>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6937CC9"/>
    <w:multiLevelType w:val="hybridMultilevel"/>
    <w:tmpl w:val="F64A31D4"/>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5F6849"/>
    <w:multiLevelType w:val="hybridMultilevel"/>
    <w:tmpl w:val="247C29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528492281">
    <w:abstractNumId w:val="3"/>
  </w:num>
  <w:num w:numId="2" w16cid:durableId="1377654415">
    <w:abstractNumId w:val="6"/>
  </w:num>
  <w:num w:numId="3" w16cid:durableId="1486969156">
    <w:abstractNumId w:val="7"/>
  </w:num>
  <w:num w:numId="4" w16cid:durableId="1728794323">
    <w:abstractNumId w:val="4"/>
  </w:num>
  <w:num w:numId="5" w16cid:durableId="678627424">
    <w:abstractNumId w:val="0"/>
  </w:num>
  <w:num w:numId="6" w16cid:durableId="543910279">
    <w:abstractNumId w:val="5"/>
  </w:num>
  <w:num w:numId="7" w16cid:durableId="10573140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7578049">
    <w:abstractNumId w:val="1"/>
  </w:num>
  <w:num w:numId="9" w16cid:durableId="20849959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0013"/>
    <w:rsid w:val="0001419D"/>
    <w:rsid w:val="00015278"/>
    <w:rsid w:val="00030459"/>
    <w:rsid w:val="000413C4"/>
    <w:rsid w:val="00043BC6"/>
    <w:rsid w:val="000563D7"/>
    <w:rsid w:val="000707A2"/>
    <w:rsid w:val="000818D9"/>
    <w:rsid w:val="00093EF0"/>
    <w:rsid w:val="000A649C"/>
    <w:rsid w:val="000B0020"/>
    <w:rsid w:val="000B6513"/>
    <w:rsid w:val="000C15FE"/>
    <w:rsid w:val="000E366B"/>
    <w:rsid w:val="001015D5"/>
    <w:rsid w:val="00104C13"/>
    <w:rsid w:val="001137F3"/>
    <w:rsid w:val="001151E9"/>
    <w:rsid w:val="001415A6"/>
    <w:rsid w:val="00144E34"/>
    <w:rsid w:val="00186C22"/>
    <w:rsid w:val="001972F3"/>
    <w:rsid w:val="001C2731"/>
    <w:rsid w:val="001C2AEC"/>
    <w:rsid w:val="001D147B"/>
    <w:rsid w:val="001F33E0"/>
    <w:rsid w:val="001F4A0F"/>
    <w:rsid w:val="001F7854"/>
    <w:rsid w:val="00202C3F"/>
    <w:rsid w:val="00204A6B"/>
    <w:rsid w:val="0022267B"/>
    <w:rsid w:val="00232E23"/>
    <w:rsid w:val="00255A5E"/>
    <w:rsid w:val="00291D19"/>
    <w:rsid w:val="002B74DE"/>
    <w:rsid w:val="002C4FE3"/>
    <w:rsid w:val="002D7D15"/>
    <w:rsid w:val="0030152C"/>
    <w:rsid w:val="00323ABB"/>
    <w:rsid w:val="00352864"/>
    <w:rsid w:val="00364355"/>
    <w:rsid w:val="00376C71"/>
    <w:rsid w:val="00397DCA"/>
    <w:rsid w:val="003D09A3"/>
    <w:rsid w:val="003D0BAF"/>
    <w:rsid w:val="003D13DF"/>
    <w:rsid w:val="00405AD1"/>
    <w:rsid w:val="00410411"/>
    <w:rsid w:val="0041711A"/>
    <w:rsid w:val="00423FCC"/>
    <w:rsid w:val="00446790"/>
    <w:rsid w:val="00475FDE"/>
    <w:rsid w:val="004A7C9A"/>
    <w:rsid w:val="004C0ADD"/>
    <w:rsid w:val="004C0E6C"/>
    <w:rsid w:val="004D4F7B"/>
    <w:rsid w:val="004D5CBC"/>
    <w:rsid w:val="004F71E6"/>
    <w:rsid w:val="00513EF9"/>
    <w:rsid w:val="005363F9"/>
    <w:rsid w:val="005447D9"/>
    <w:rsid w:val="00565EF6"/>
    <w:rsid w:val="00583C87"/>
    <w:rsid w:val="005B7B59"/>
    <w:rsid w:val="005E203E"/>
    <w:rsid w:val="005F25C9"/>
    <w:rsid w:val="005F68BD"/>
    <w:rsid w:val="00604F6D"/>
    <w:rsid w:val="00622BCA"/>
    <w:rsid w:val="0063386F"/>
    <w:rsid w:val="006349FC"/>
    <w:rsid w:val="0064194E"/>
    <w:rsid w:val="00680851"/>
    <w:rsid w:val="006A2A17"/>
    <w:rsid w:val="006B5DAE"/>
    <w:rsid w:val="006C7931"/>
    <w:rsid w:val="006D630B"/>
    <w:rsid w:val="00717CEC"/>
    <w:rsid w:val="00734355"/>
    <w:rsid w:val="0075758A"/>
    <w:rsid w:val="00760921"/>
    <w:rsid w:val="00761249"/>
    <w:rsid w:val="00767CF8"/>
    <w:rsid w:val="00773B14"/>
    <w:rsid w:val="00785B50"/>
    <w:rsid w:val="007877D1"/>
    <w:rsid w:val="007A0945"/>
    <w:rsid w:val="007A20CD"/>
    <w:rsid w:val="007A471E"/>
    <w:rsid w:val="007B5BF8"/>
    <w:rsid w:val="007C79DD"/>
    <w:rsid w:val="007E0DC9"/>
    <w:rsid w:val="0080564A"/>
    <w:rsid w:val="00841809"/>
    <w:rsid w:val="008678A2"/>
    <w:rsid w:val="00882E2C"/>
    <w:rsid w:val="008A4D7F"/>
    <w:rsid w:val="008C3B83"/>
    <w:rsid w:val="008E6D13"/>
    <w:rsid w:val="008F5085"/>
    <w:rsid w:val="00927705"/>
    <w:rsid w:val="009444B0"/>
    <w:rsid w:val="00955ADE"/>
    <w:rsid w:val="00956C3A"/>
    <w:rsid w:val="00957E23"/>
    <w:rsid w:val="009673C7"/>
    <w:rsid w:val="00982113"/>
    <w:rsid w:val="00996FB8"/>
    <w:rsid w:val="009D3FB2"/>
    <w:rsid w:val="009E12B0"/>
    <w:rsid w:val="009F5330"/>
    <w:rsid w:val="009F6ACF"/>
    <w:rsid w:val="00A15A68"/>
    <w:rsid w:val="00A43192"/>
    <w:rsid w:val="00A4556A"/>
    <w:rsid w:val="00A5094F"/>
    <w:rsid w:val="00A636BD"/>
    <w:rsid w:val="00A74F21"/>
    <w:rsid w:val="00A95AC9"/>
    <w:rsid w:val="00AB78AB"/>
    <w:rsid w:val="00AE506B"/>
    <w:rsid w:val="00AE6F30"/>
    <w:rsid w:val="00AF31E8"/>
    <w:rsid w:val="00B067AA"/>
    <w:rsid w:val="00B07F34"/>
    <w:rsid w:val="00B10AB8"/>
    <w:rsid w:val="00B126FA"/>
    <w:rsid w:val="00B170E0"/>
    <w:rsid w:val="00B21293"/>
    <w:rsid w:val="00B34D68"/>
    <w:rsid w:val="00B415D1"/>
    <w:rsid w:val="00B507E4"/>
    <w:rsid w:val="00B70909"/>
    <w:rsid w:val="00B97BF8"/>
    <w:rsid w:val="00BA58B5"/>
    <w:rsid w:val="00BB79B3"/>
    <w:rsid w:val="00BE7A59"/>
    <w:rsid w:val="00BF7525"/>
    <w:rsid w:val="00C1005B"/>
    <w:rsid w:val="00C10FAA"/>
    <w:rsid w:val="00C14AEB"/>
    <w:rsid w:val="00C35657"/>
    <w:rsid w:val="00C409CB"/>
    <w:rsid w:val="00C44898"/>
    <w:rsid w:val="00C471C2"/>
    <w:rsid w:val="00C551E2"/>
    <w:rsid w:val="00C67BA2"/>
    <w:rsid w:val="00C70CC6"/>
    <w:rsid w:val="00C80DD2"/>
    <w:rsid w:val="00C83728"/>
    <w:rsid w:val="00C97381"/>
    <w:rsid w:val="00C977E8"/>
    <w:rsid w:val="00CA2882"/>
    <w:rsid w:val="00CC66F9"/>
    <w:rsid w:val="00CD2E7A"/>
    <w:rsid w:val="00CD733D"/>
    <w:rsid w:val="00CE676E"/>
    <w:rsid w:val="00CF18AD"/>
    <w:rsid w:val="00CF7869"/>
    <w:rsid w:val="00D040E4"/>
    <w:rsid w:val="00D0574A"/>
    <w:rsid w:val="00D11BBA"/>
    <w:rsid w:val="00D541A4"/>
    <w:rsid w:val="00D605A6"/>
    <w:rsid w:val="00D95072"/>
    <w:rsid w:val="00DA1BA2"/>
    <w:rsid w:val="00DC7820"/>
    <w:rsid w:val="00DE018D"/>
    <w:rsid w:val="00E00705"/>
    <w:rsid w:val="00E17DE6"/>
    <w:rsid w:val="00E20140"/>
    <w:rsid w:val="00E30349"/>
    <w:rsid w:val="00E400CD"/>
    <w:rsid w:val="00E609A3"/>
    <w:rsid w:val="00E766A9"/>
    <w:rsid w:val="00E8580D"/>
    <w:rsid w:val="00E923D8"/>
    <w:rsid w:val="00EA0847"/>
    <w:rsid w:val="00EA78FB"/>
    <w:rsid w:val="00EB139E"/>
    <w:rsid w:val="00EB55A8"/>
    <w:rsid w:val="00EC22E2"/>
    <w:rsid w:val="00ED7106"/>
    <w:rsid w:val="00EE6559"/>
    <w:rsid w:val="00F02EF3"/>
    <w:rsid w:val="00F21106"/>
    <w:rsid w:val="00F358C1"/>
    <w:rsid w:val="00F538F5"/>
    <w:rsid w:val="00F81B1B"/>
    <w:rsid w:val="00FA0C37"/>
    <w:rsid w:val="00FA2C9F"/>
    <w:rsid w:val="00FA34E7"/>
    <w:rsid w:val="00FD1259"/>
    <w:rsid w:val="00FD2E3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EC22E2"/>
    <w:pPr>
      <w:ind w:left="720"/>
      <w:contextualSpacing/>
    </w:pPr>
  </w:style>
  <w:style w:type="paragraph" w:styleId="Funotentext">
    <w:name w:val="footnote text"/>
    <w:basedOn w:val="Standard"/>
    <w:link w:val="FunotentextZchn"/>
    <w:semiHidden/>
    <w:unhideWhenUsed/>
    <w:rsid w:val="00C70CC6"/>
    <w:rPr>
      <w:sz w:val="20"/>
    </w:rPr>
  </w:style>
  <w:style w:type="character" w:customStyle="1" w:styleId="FunotentextZchn">
    <w:name w:val="Fußnotentext Zchn"/>
    <w:basedOn w:val="Absatz-Standardschriftart"/>
    <w:link w:val="Funotentext"/>
    <w:semiHidden/>
    <w:rsid w:val="00C70CC6"/>
    <w:rPr>
      <w:rFonts w:ascii="Arial" w:hAnsi="Arial"/>
      <w:spacing w:val="6"/>
      <w:kern w:val="15"/>
      <w:lang w:val="en-US" w:eastAsia="de-DE"/>
    </w:rPr>
  </w:style>
  <w:style w:type="character" w:styleId="Funotenzeichen">
    <w:name w:val="footnote reference"/>
    <w:basedOn w:val="Absatz-Standardschriftart"/>
    <w:semiHidden/>
    <w:unhideWhenUsed/>
    <w:rsid w:val="00C70CC6"/>
    <w:rPr>
      <w:vertAlign w:val="superscript"/>
    </w:rPr>
  </w:style>
  <w:style w:type="character" w:styleId="Hyperlink">
    <w:name w:val="Hyperlink"/>
    <w:basedOn w:val="Absatz-Standardschriftart"/>
    <w:unhideWhenUsed/>
    <w:rsid w:val="00DC7820"/>
    <w:rPr>
      <w:color w:val="0000FF" w:themeColor="hyperlink"/>
      <w:u w:val="single"/>
    </w:rPr>
  </w:style>
  <w:style w:type="character" w:styleId="NichtaufgelsteErwhnung">
    <w:name w:val="Unresolved Mention"/>
    <w:basedOn w:val="Absatz-Standardschriftart"/>
    <w:uiPriority w:val="99"/>
    <w:semiHidden/>
    <w:unhideWhenUsed/>
    <w:rsid w:val="00DC7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9054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ook.rheinwerk-verlag.de/visual_csharp_2012/1997_16_004.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ckoverflow.com/questions/2706500/how-do-i-generate-a-random-int-numb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dotnet/standard/base-types/custom-date-and-time-format-string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2.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4.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3</Pages>
  <Words>490</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Lern- und Arbeitsauftrag LA_319_6904_VariablenKonstanten</vt:lpstr>
    </vt:vector>
  </TitlesOfParts>
  <Manager/>
  <Company>Berufsfachschule Baden BBB, IT-School / www.bbbaden.ch</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LA_319_6904_VariablenKonstanten</dc:title>
  <dc:subject>Modul 319</dc:subject>
  <dc:creator>Lars Meyer</dc:creator>
  <dc:description>CC BY, https://creativecommons.org/licenses/by/4.0/deed.de</dc:description>
  <cp:lastModifiedBy>Benedikt.Sutter</cp:lastModifiedBy>
  <cp:revision>97</cp:revision>
  <cp:lastPrinted>2020-12-08T12:50:00Z</cp:lastPrinted>
  <dcterms:created xsi:type="dcterms:W3CDTF">2020-12-17T11:49:00Z</dcterms:created>
  <dcterms:modified xsi:type="dcterms:W3CDTF">2022-09-16T06:51:00Z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