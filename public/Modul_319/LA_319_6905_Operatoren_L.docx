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34CAD" w14:textId="421BC5A4" w:rsidR="00A95AC9" w:rsidRDefault="006B5DAE" w:rsidP="00BE7A59">
      <w:pPr>
        <w:pStyle w:val="berschrift1"/>
        <w:rPr>
          <w:lang w:val="de-CH"/>
        </w:rPr>
      </w:pPr>
      <w:r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B507E4">
        <w:rPr>
          <w:i/>
          <w:noProof/>
          <w:lang w:val="de-CH"/>
        </w:rPr>
        <w:t>LA_319_69</w:t>
      </w:r>
      <w:r w:rsidR="008B2435">
        <w:rPr>
          <w:i/>
          <w:noProof/>
          <w:lang w:val="de-CH"/>
        </w:rPr>
        <w:t>05</w:t>
      </w:r>
      <w:r w:rsidR="00B507E4">
        <w:rPr>
          <w:i/>
          <w:noProof/>
          <w:lang w:val="de-CH"/>
        </w:rPr>
        <w:t>_</w:t>
      </w:r>
      <w:r w:rsidR="006412E5">
        <w:rPr>
          <w:i/>
          <w:noProof/>
          <w:lang w:val="de-CH"/>
        </w:rPr>
        <w:t>Operatoren</w:t>
      </w:r>
      <w:r w:rsidR="001137F3">
        <w:rPr>
          <w:i/>
          <w:noProof/>
          <w:lang w:val="de-CH"/>
        </w:rPr>
        <w:t>.docx</w:t>
      </w:r>
      <w:r w:rsidR="001972F3">
        <w:rPr>
          <w:i/>
          <w:lang w:val="de-CH"/>
        </w:rPr>
        <w:fldChar w:fldCharType="end"/>
      </w:r>
    </w:p>
    <w:p w14:paraId="6FE16B74" w14:textId="77777777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507E4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679417A9" w:rsidR="0022267B" w:rsidRPr="00045FD6" w:rsidRDefault="004A4FE8" w:rsidP="00A15A68">
            <w:pPr>
              <w:pStyle w:val="tabellenkopf"/>
              <w:rPr>
                <w:sz w:val="22"/>
                <w:szCs w:val="22"/>
              </w:rPr>
            </w:pPr>
            <w:r w:rsidRPr="00045FD6">
              <w:rPr>
                <w:sz w:val="22"/>
                <w:szCs w:val="22"/>
              </w:rPr>
              <w:t>Operatoren</w:t>
            </w:r>
          </w:p>
        </w:tc>
      </w:tr>
      <w:tr w:rsidR="00A95AC9" w:rsidRPr="00B507E4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666A446F" w:rsidR="00A95AC9" w:rsidRPr="008C3B83" w:rsidRDefault="00B507E4" w:rsidP="008C3B83">
            <w:pPr>
              <w:pStyle w:val="tabelleninhalt"/>
            </w:pPr>
            <w:r>
              <w:t>319</w:t>
            </w:r>
            <w:r w:rsidRPr="008C3B83">
              <w:t xml:space="preserve"> Informatiker/in EFZ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389DDE7F" w:rsidR="00A95AC9" w:rsidRPr="008C3B83" w:rsidRDefault="00B507E4" w:rsidP="008C3B83">
            <w:pPr>
              <w:pStyle w:val="tabelleninhalt"/>
            </w:pPr>
            <w:r>
              <w:t>Lars Meyer</w:t>
            </w:r>
            <w:r w:rsidR="00FA34E7" w:rsidRPr="008C3B83">
              <w:t xml:space="preserve"> / V1.0</w:t>
            </w:r>
          </w:p>
        </w:tc>
      </w:tr>
      <w:tr w:rsidR="00A95AC9" w:rsidRPr="009448BA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B627177" w14:textId="77777777" w:rsidR="00397DCA" w:rsidRDefault="006E236E" w:rsidP="00EE416C">
            <w:pPr>
              <w:pStyle w:val="tabelleninhalt"/>
            </w:pPr>
            <w:r w:rsidRPr="006E236E">
              <w:t>PR_319_</w:t>
            </w:r>
            <w:r w:rsidR="00EE416C">
              <w:t>Operatoren</w:t>
            </w:r>
            <w:r w:rsidRPr="006E236E">
              <w:t>.pptx</w:t>
            </w:r>
          </w:p>
          <w:p w14:paraId="18F16C28" w14:textId="6E15ABC7" w:rsidR="00105B05" w:rsidRPr="00C97381" w:rsidRDefault="00105B05" w:rsidP="00EE416C">
            <w:pPr>
              <w:pStyle w:val="tabelleninhalt"/>
            </w:pPr>
            <w:r>
              <w:t>C#-Entwicklungsumgebung</w:t>
            </w:r>
          </w:p>
        </w:tc>
      </w:tr>
      <w:tr w:rsidR="00FA34E7" w:rsidRPr="009448BA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53E1402A" w:rsidR="00785B50" w:rsidRPr="008C3B83" w:rsidRDefault="00B10AB8" w:rsidP="008C3B83">
            <w:pPr>
              <w:pStyle w:val="tabelleninhalt"/>
            </w:pPr>
            <w:r>
              <w:t>Leistungsbeurteilung zu Ende des Moduls</w:t>
            </w: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28A02D88" w:rsidR="00FA34E7" w:rsidRPr="008C3B83" w:rsidRDefault="00FA34E7" w:rsidP="008C3B83">
            <w:pPr>
              <w:pStyle w:val="tabelleninhalt"/>
            </w:pPr>
            <w:r w:rsidRPr="008C3B83">
              <w:t>Einzelarbeit</w:t>
            </w:r>
          </w:p>
        </w:tc>
      </w:tr>
      <w:tr w:rsidR="00F538F5" w:rsidRPr="00B507E4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7D9DADAD" w:rsidR="00F538F5" w:rsidRPr="004D4F7B" w:rsidRDefault="002D5218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</w:tbl>
    <w:p w14:paraId="1D099226" w14:textId="77777777" w:rsidR="00BE7A59" w:rsidRPr="0022267B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14155411" w14:textId="51209A36" w:rsidR="00E94ED9" w:rsidRDefault="00207D6C" w:rsidP="00207D6C">
      <w:pPr>
        <w:rPr>
          <w:lang w:val="de-CH"/>
        </w:rPr>
      </w:pPr>
      <w:r>
        <w:rPr>
          <w:lang w:val="de-CH"/>
        </w:rPr>
        <w:t>Operatoren sind in der Programmierung unumgänglich; schlussendlich werden Daten verarbeitet. Diese Verarbeitung ist durch Operatoren überhaupt erst möglich.</w:t>
      </w:r>
    </w:p>
    <w:p w14:paraId="6AC8FBBB" w14:textId="3B6E2746" w:rsidR="00093B2F" w:rsidRDefault="00093B2F" w:rsidP="00207D6C">
      <w:pPr>
        <w:rPr>
          <w:lang w:val="de-CH"/>
        </w:rPr>
      </w:pPr>
    </w:p>
    <w:p w14:paraId="1EBEBDFA" w14:textId="59A64075" w:rsidR="00093B2F" w:rsidRPr="00093B2F" w:rsidRDefault="00093B2F" w:rsidP="00093B2F">
      <w:pPr>
        <w:jc w:val="center"/>
        <w:rPr>
          <w:rFonts w:ascii="Courier New" w:hAnsi="Courier New" w:cs="Courier New"/>
          <w:spacing w:val="0"/>
          <w:sz w:val="96"/>
          <w:szCs w:val="72"/>
          <w:lang w:val="de-CH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urier New" w:hAnsi="Courier New" w:cs="Courier New"/>
          <w:spacing w:val="0"/>
          <w:sz w:val="96"/>
          <w:szCs w:val="72"/>
          <w:lang w:val="de-CH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x = </w:t>
      </w:r>
      <w:r w:rsidRPr="00093B2F">
        <w:rPr>
          <w:rFonts w:ascii="Courier New" w:hAnsi="Courier New" w:cs="Courier New"/>
          <w:spacing w:val="0"/>
          <w:sz w:val="96"/>
          <w:szCs w:val="72"/>
          <w:lang w:val="de-CH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 != 3 &amp;&amp;</w:t>
      </w:r>
    </w:p>
    <w:p w14:paraId="0BE58977" w14:textId="7866E727" w:rsidR="00093B2F" w:rsidRPr="00093B2F" w:rsidRDefault="00093B2F" w:rsidP="00093B2F">
      <w:pPr>
        <w:jc w:val="center"/>
        <w:rPr>
          <w:rFonts w:ascii="Courier New" w:hAnsi="Courier New" w:cs="Courier New"/>
          <w:spacing w:val="0"/>
          <w:sz w:val="96"/>
          <w:szCs w:val="72"/>
          <w:lang w:val="de-CH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3B2F">
        <w:rPr>
          <w:rFonts w:ascii="Courier New" w:hAnsi="Courier New" w:cs="Courier New"/>
          <w:spacing w:val="0"/>
          <w:sz w:val="96"/>
          <w:szCs w:val="72"/>
          <w:lang w:val="de-CH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(6 &gt;= 3 || t)</w:t>
      </w:r>
    </w:p>
    <w:p w14:paraId="7ECF1726" w14:textId="67FDBBF2" w:rsidR="00226FFF" w:rsidRDefault="00226FFF" w:rsidP="00207D6C">
      <w:pPr>
        <w:rPr>
          <w:lang w:val="de-CH"/>
        </w:rPr>
      </w:pPr>
    </w:p>
    <w:p w14:paraId="13BC0AEC" w14:textId="530ABA6B" w:rsidR="00BE7A59" w:rsidRDefault="00BE7A59" w:rsidP="00BE7A59">
      <w:pPr>
        <w:pStyle w:val="berschrift2"/>
        <w:rPr>
          <w:lang w:val="de-CH"/>
        </w:rPr>
      </w:pPr>
      <w:r w:rsidRPr="0022267B">
        <w:rPr>
          <w:lang w:val="de-CH"/>
        </w:rPr>
        <w:t>Aufgabenstellung</w:t>
      </w:r>
    </w:p>
    <w:p w14:paraId="2A0CEDBD" w14:textId="29055CB2" w:rsidR="00CA7C94" w:rsidRPr="0022267B" w:rsidRDefault="00207D6C" w:rsidP="00C02554">
      <w:pPr>
        <w:rPr>
          <w:lang w:val="de-CH"/>
        </w:rPr>
      </w:pPr>
      <w:r>
        <w:rPr>
          <w:lang w:val="de-CH"/>
        </w:rPr>
        <w:t>Sie beschäftigen sich mit verschiedenen Typen von Operatoren und machen sich mit den Möglichkeiten vertraut.</w:t>
      </w:r>
    </w:p>
    <w:p w14:paraId="6921ED3D" w14:textId="6756444D" w:rsidR="00BE7A59" w:rsidRDefault="00BE7A59" w:rsidP="00E766A9">
      <w:pPr>
        <w:rPr>
          <w:lang w:val="de-CH"/>
        </w:rPr>
      </w:pPr>
    </w:p>
    <w:p w14:paraId="21F9A91B" w14:textId="35D38585" w:rsidR="00257D30" w:rsidRDefault="00E364F2" w:rsidP="00257D30">
      <w:pPr>
        <w:pStyle w:val="berschrift3"/>
        <w:rPr>
          <w:lang w:val="de-CH"/>
        </w:rPr>
      </w:pPr>
      <w:r>
        <w:rPr>
          <w:lang w:val="de-CH"/>
        </w:rPr>
        <w:t>Vorbereitung</w:t>
      </w:r>
      <w:r w:rsidR="00257D30">
        <w:rPr>
          <w:lang w:val="de-CH"/>
        </w:rPr>
        <w:t>: Theorie</w:t>
      </w:r>
    </w:p>
    <w:p w14:paraId="73872093" w14:textId="5DAEC434" w:rsidR="00257D30" w:rsidRDefault="00176961" w:rsidP="00257D30">
      <w:pPr>
        <w:rPr>
          <w:lang w:val="de-CH"/>
        </w:rPr>
      </w:pPr>
      <w:r>
        <w:rPr>
          <w:lang w:val="de-CH"/>
        </w:rPr>
        <w:t xml:space="preserve">Studieren Sie </w:t>
      </w:r>
      <w:r w:rsidR="006332C9">
        <w:rPr>
          <w:lang w:val="de-CH"/>
        </w:rPr>
        <w:t>d</w:t>
      </w:r>
      <w:r w:rsidR="00207D6C">
        <w:rPr>
          <w:lang w:val="de-CH"/>
        </w:rPr>
        <w:t>ie Präsentation «PR_319_Operatoren»</w:t>
      </w:r>
      <w:r w:rsidR="006332C9">
        <w:rPr>
          <w:lang w:val="de-CH"/>
        </w:rPr>
        <w:t>.</w:t>
      </w:r>
    </w:p>
    <w:p w14:paraId="00286D9F" w14:textId="2A71C26A" w:rsidR="003A7483" w:rsidRDefault="003A7483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</w:p>
    <w:p w14:paraId="08D77317" w14:textId="77777777" w:rsidR="003C7D5A" w:rsidRDefault="003C7D5A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10933C29" w14:textId="7E69EA58" w:rsidR="00A636BD" w:rsidRDefault="00F35C5A" w:rsidP="00A636BD">
      <w:pPr>
        <w:pStyle w:val="berschrift3"/>
        <w:rPr>
          <w:lang w:val="de-CH"/>
        </w:rPr>
      </w:pPr>
      <w:r>
        <w:rPr>
          <w:lang w:val="de-CH"/>
        </w:rPr>
        <w:lastRenderedPageBreak/>
        <w:t>Teila</w:t>
      </w:r>
      <w:r w:rsidR="003E44B0">
        <w:rPr>
          <w:lang w:val="de-CH"/>
        </w:rPr>
        <w:t>ufgabe</w:t>
      </w:r>
      <w:r w:rsidR="001608E0">
        <w:rPr>
          <w:lang w:val="de-CH"/>
        </w:rPr>
        <w:t xml:space="preserve"> </w:t>
      </w:r>
      <w:r>
        <w:rPr>
          <w:lang w:val="de-CH"/>
        </w:rPr>
        <w:t>1</w:t>
      </w:r>
      <w:r w:rsidR="00A636BD">
        <w:rPr>
          <w:lang w:val="de-CH"/>
        </w:rPr>
        <w:t xml:space="preserve">: </w:t>
      </w:r>
      <w:r>
        <w:rPr>
          <w:lang w:val="de-CH"/>
        </w:rPr>
        <w:t>Arithmetische Operatoren</w:t>
      </w:r>
    </w:p>
    <w:p w14:paraId="6D6AC901" w14:textId="3B6AA519" w:rsidR="00476380" w:rsidRDefault="00476380" w:rsidP="00476380">
      <w:pPr>
        <w:rPr>
          <w:lang w:val="de-CH"/>
        </w:rPr>
      </w:pPr>
      <w:r>
        <w:rPr>
          <w:lang w:val="de-CH"/>
        </w:rPr>
        <w:t xml:space="preserve">Gegeben </w:t>
      </w:r>
      <w:r w:rsidR="0017006B">
        <w:rPr>
          <w:lang w:val="de-CH"/>
        </w:rPr>
        <w:t>sei</w:t>
      </w:r>
      <w:r>
        <w:rPr>
          <w:lang w:val="de-CH"/>
        </w:rPr>
        <w:t xml:space="preserve"> folgendes Programm:</w:t>
      </w:r>
    </w:p>
    <w:p w14:paraId="34AE16A9" w14:textId="77777777" w:rsidR="00476380" w:rsidRDefault="00476380" w:rsidP="00476380">
      <w:pPr>
        <w:rPr>
          <w:lang w:val="de-CH"/>
        </w:rPr>
      </w:pPr>
    </w:p>
    <w:p w14:paraId="0BF4F4DD" w14:textId="2174A343" w:rsidR="00476380" w:rsidRPr="00894F96" w:rsidRDefault="00476380" w:rsidP="00476380">
      <w:pPr>
        <w:rPr>
          <w:rFonts w:ascii="Courier New" w:hAnsi="Courier New" w:cs="Courier New"/>
          <w:lang w:val="de-CH"/>
        </w:rPr>
      </w:pPr>
      <w:proofErr w:type="spellStart"/>
      <w:r>
        <w:rPr>
          <w:rFonts w:ascii="Courier New" w:hAnsi="Courier New" w:cs="Courier New"/>
          <w:lang w:val="de-CH"/>
        </w:rPr>
        <w:t>int</w:t>
      </w:r>
      <w:proofErr w:type="spellEnd"/>
      <w:r>
        <w:rPr>
          <w:rFonts w:ascii="Courier New" w:hAnsi="Courier New" w:cs="Courier New"/>
          <w:lang w:val="de-CH"/>
        </w:rPr>
        <w:t xml:space="preserve"> i = 6;</w:t>
      </w:r>
    </w:p>
    <w:p w14:paraId="10B6BB38" w14:textId="4297EB86" w:rsidR="00476380" w:rsidRDefault="009448BA" w:rsidP="00476380">
      <w:pPr>
        <w:rPr>
          <w:rFonts w:ascii="Courier New" w:hAnsi="Courier New" w:cs="Courier New"/>
          <w:lang w:val="de-CH"/>
        </w:rPr>
      </w:pPr>
      <w:proofErr w:type="spellStart"/>
      <w:r>
        <w:rPr>
          <w:rFonts w:ascii="Courier New" w:hAnsi="Courier New" w:cs="Courier New"/>
          <w:lang w:val="de-CH"/>
        </w:rPr>
        <w:t>C</w:t>
      </w:r>
      <w:r w:rsidR="00476380" w:rsidRPr="00894F96">
        <w:rPr>
          <w:rFonts w:ascii="Courier New" w:hAnsi="Courier New" w:cs="Courier New"/>
          <w:lang w:val="de-CH"/>
        </w:rPr>
        <w:t>onsole.WriteLine</w:t>
      </w:r>
      <w:proofErr w:type="spellEnd"/>
      <w:r w:rsidR="00476380" w:rsidRPr="00894F96">
        <w:rPr>
          <w:rFonts w:ascii="Courier New" w:hAnsi="Courier New" w:cs="Courier New"/>
          <w:lang w:val="de-CH"/>
        </w:rPr>
        <w:t>(</w:t>
      </w:r>
      <w:r w:rsidR="00476380" w:rsidRPr="00894F96">
        <w:rPr>
          <w:rFonts w:ascii="Courier New" w:hAnsi="Courier New" w:cs="Courier New"/>
          <w:highlight w:val="cyan"/>
          <w:lang w:val="de-CH"/>
        </w:rPr>
        <w:t>&lt;Ausdruck&gt;</w:t>
      </w:r>
      <w:r w:rsidR="00476380" w:rsidRPr="00894F96">
        <w:rPr>
          <w:rFonts w:ascii="Courier New" w:hAnsi="Courier New" w:cs="Courier New"/>
          <w:lang w:val="de-CH"/>
        </w:rPr>
        <w:t>);</w:t>
      </w:r>
    </w:p>
    <w:p w14:paraId="40502BCD" w14:textId="5EAD3ECC" w:rsidR="00476380" w:rsidRDefault="00476380" w:rsidP="00476380">
      <w:pPr>
        <w:rPr>
          <w:lang w:val="de-CH"/>
        </w:rPr>
      </w:pPr>
    </w:p>
    <w:p w14:paraId="374F0475" w14:textId="77777777" w:rsidR="00476380" w:rsidRPr="00476380" w:rsidRDefault="00476380" w:rsidP="00476380">
      <w:pPr>
        <w:rPr>
          <w:lang w:val="de-CH"/>
        </w:rPr>
      </w:pPr>
    </w:p>
    <w:p w14:paraId="0B90C6E7" w14:textId="77777777" w:rsidR="00ED3DC8" w:rsidRDefault="00692F3D" w:rsidP="00387488">
      <w:pPr>
        <w:pStyle w:val="Listenabsatz"/>
        <w:numPr>
          <w:ilvl w:val="0"/>
          <w:numId w:val="8"/>
        </w:numPr>
        <w:rPr>
          <w:lang w:val="de-CH"/>
        </w:rPr>
      </w:pPr>
      <w:r w:rsidRPr="00387488">
        <w:rPr>
          <w:lang w:val="de-CH"/>
        </w:rPr>
        <w:t>Füllen Sie</w:t>
      </w:r>
      <w:r w:rsidR="00533631">
        <w:rPr>
          <w:lang w:val="de-CH"/>
        </w:rPr>
        <w:t xml:space="preserve"> (ohne </w:t>
      </w:r>
      <w:r w:rsidR="00994E06">
        <w:rPr>
          <w:lang w:val="de-CH"/>
        </w:rPr>
        <w:t>das Programm auszuführen</w:t>
      </w:r>
      <w:r w:rsidR="00533631">
        <w:rPr>
          <w:lang w:val="de-CH"/>
        </w:rPr>
        <w:t>)</w:t>
      </w:r>
      <w:r w:rsidRPr="00387488">
        <w:rPr>
          <w:lang w:val="de-CH"/>
        </w:rPr>
        <w:t xml:space="preserve"> die Lücken in folgender Tabelle</w:t>
      </w:r>
      <w:r w:rsidR="00ED3DC8">
        <w:rPr>
          <w:lang w:val="de-CH"/>
        </w:rPr>
        <w:t>.</w:t>
      </w:r>
    </w:p>
    <w:p w14:paraId="521EAF61" w14:textId="73410905" w:rsidR="00855AB9" w:rsidRPr="00387488" w:rsidRDefault="00ED3DC8" w:rsidP="00ED3DC8">
      <w:pPr>
        <w:pStyle w:val="Listenabsatz"/>
        <w:ind w:left="360"/>
        <w:rPr>
          <w:lang w:val="de-CH"/>
        </w:rPr>
      </w:pPr>
      <w:r>
        <w:rPr>
          <w:lang w:val="de-CH"/>
        </w:rPr>
        <w:t>Die Aufgaben in blau sind optional</w:t>
      </w:r>
      <w:r w:rsidR="00692F3D" w:rsidRPr="00387488">
        <w:rPr>
          <w:lang w:val="de-CH"/>
        </w:rPr>
        <w:t>:</w:t>
      </w:r>
    </w:p>
    <w:p w14:paraId="32817C86" w14:textId="446E839B" w:rsidR="00692F3D" w:rsidRDefault="00692F3D" w:rsidP="00855AB9">
      <w:pPr>
        <w:rPr>
          <w:lang w:val="de-CH"/>
        </w:rPr>
      </w:pP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3107"/>
        <w:gridCol w:w="3108"/>
      </w:tblGrid>
      <w:tr w:rsidR="00692F3D" w14:paraId="72553578" w14:textId="77777777" w:rsidTr="00692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6FE5439" w14:textId="11867DB4" w:rsidR="00692F3D" w:rsidRDefault="00692F3D" w:rsidP="00855AB9">
            <w:pPr>
              <w:rPr>
                <w:lang w:val="de-CH"/>
              </w:rPr>
            </w:pPr>
            <w:r>
              <w:rPr>
                <w:lang w:val="de-CH"/>
              </w:rPr>
              <w:t>Ausdruck</w:t>
            </w:r>
          </w:p>
        </w:tc>
        <w:tc>
          <w:tcPr>
            <w:tcW w:w="3108" w:type="dxa"/>
          </w:tcPr>
          <w:p w14:paraId="45F1ED91" w14:textId="5AFD5D84" w:rsidR="00692F3D" w:rsidRDefault="00C86A10" w:rsidP="00855A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Konsolenausgabe</w:t>
            </w:r>
          </w:p>
        </w:tc>
      </w:tr>
      <w:tr w:rsidR="00692F3D" w14:paraId="12D53229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49F123EB" w14:textId="13223F83" w:rsidR="00692F3D" w:rsidRPr="00692F3D" w:rsidRDefault="00692F3D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 w:rsidRPr="00692F3D">
              <w:rPr>
                <w:rFonts w:ascii="Courier New" w:hAnsi="Courier New" w:cs="Courier New"/>
                <w:b w:val="0"/>
                <w:bCs w:val="0"/>
                <w:lang w:val="de-CH"/>
              </w:rPr>
              <w:t>8 + 3</w:t>
            </w:r>
          </w:p>
        </w:tc>
        <w:tc>
          <w:tcPr>
            <w:tcW w:w="3108" w:type="dxa"/>
          </w:tcPr>
          <w:p w14:paraId="42FBDACB" w14:textId="2574AB39" w:rsidR="00692F3D" w:rsidRPr="00692F3D" w:rsidRDefault="00391C33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11</w:t>
            </w:r>
          </w:p>
        </w:tc>
      </w:tr>
      <w:tr w:rsidR="00692F3D" w14:paraId="113D9BD4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17F206F2" w14:textId="1D97B4CA" w:rsidR="00692F3D" w:rsidRPr="00692F3D" w:rsidRDefault="00692F3D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3 </w:t>
            </w:r>
            <w:r w:rsidR="008D515A" w:rsidRPr="008D515A">
              <w:rPr>
                <w:rFonts w:ascii="Courier New" w:hAnsi="Courier New" w:cs="Courier New"/>
                <w:b w:val="0"/>
                <w:bCs w:val="0"/>
                <w:lang w:val="de-CH"/>
              </w:rPr>
              <w:t>-</w:t>
            </w:r>
            <w:r w:rsidR="008D515A"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1</w:t>
            </w:r>
            <w:r w:rsidR="00815990">
              <w:rPr>
                <w:rFonts w:ascii="Courier New" w:hAnsi="Courier New" w:cs="Courier New"/>
                <w:b w:val="0"/>
                <w:bCs w:val="0"/>
                <w:lang w:val="de-CH"/>
              </w:rPr>
              <w:t>0</w:t>
            </w:r>
          </w:p>
        </w:tc>
        <w:tc>
          <w:tcPr>
            <w:tcW w:w="3108" w:type="dxa"/>
          </w:tcPr>
          <w:p w14:paraId="3B01204C" w14:textId="3C6ABC9F" w:rsidR="00692F3D" w:rsidRPr="00692F3D" w:rsidRDefault="00391C33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-7</w:t>
            </w:r>
          </w:p>
        </w:tc>
      </w:tr>
      <w:tr w:rsidR="00815990" w14:paraId="093ADB98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C732877" w14:textId="4297D617" w:rsidR="00815990" w:rsidRDefault="008D515A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 w:rsidRPr="008D515A">
              <w:rPr>
                <w:rFonts w:ascii="Courier New" w:hAnsi="Courier New" w:cs="Courier New"/>
                <w:b w:val="0"/>
                <w:bCs w:val="0"/>
                <w:lang w:val="de-CH"/>
              </w:rPr>
              <w:t>-</w:t>
            </w:r>
            <w:r w:rsidR="00815990">
              <w:rPr>
                <w:rFonts w:ascii="Courier New" w:hAnsi="Courier New" w:cs="Courier New"/>
                <w:b w:val="0"/>
                <w:bCs w:val="0"/>
                <w:lang w:val="de-CH"/>
              </w:rPr>
              <w:t>10 + 3</w:t>
            </w:r>
          </w:p>
        </w:tc>
        <w:tc>
          <w:tcPr>
            <w:tcW w:w="3108" w:type="dxa"/>
          </w:tcPr>
          <w:p w14:paraId="18E44BC1" w14:textId="68C165FF" w:rsidR="00815990" w:rsidRPr="00692F3D" w:rsidRDefault="00391C33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-7</w:t>
            </w:r>
          </w:p>
        </w:tc>
      </w:tr>
      <w:tr w:rsidR="00692F3D" w14:paraId="48C1E482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038FC8C5" w14:textId="4E5D7607" w:rsidR="00692F3D" w:rsidRPr="00692F3D" w:rsidRDefault="00692F3D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5 * 2</w:t>
            </w:r>
          </w:p>
        </w:tc>
        <w:tc>
          <w:tcPr>
            <w:tcW w:w="3108" w:type="dxa"/>
          </w:tcPr>
          <w:p w14:paraId="3E15DC3F" w14:textId="75FED9C3" w:rsidR="00692F3D" w:rsidRPr="00692F3D" w:rsidRDefault="00391C33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10</w:t>
            </w:r>
          </w:p>
        </w:tc>
      </w:tr>
      <w:tr w:rsidR="00692F3D" w14:paraId="6C55E86F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1682BD6" w14:textId="0ED91E76" w:rsidR="00692F3D" w:rsidRPr="00692F3D" w:rsidRDefault="00692F3D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5 * 0.5</w:t>
            </w:r>
          </w:p>
        </w:tc>
        <w:tc>
          <w:tcPr>
            <w:tcW w:w="3108" w:type="dxa"/>
          </w:tcPr>
          <w:p w14:paraId="24669E11" w14:textId="2A2F4E61" w:rsidR="00692F3D" w:rsidRPr="00692F3D" w:rsidRDefault="00391C33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2.5</w:t>
            </w:r>
          </w:p>
        </w:tc>
      </w:tr>
      <w:tr w:rsidR="00692F3D" w14:paraId="46EBC8F5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36C2CD3B" w14:textId="734D5D4C" w:rsidR="00692F3D" w:rsidRPr="00692F3D" w:rsidRDefault="00692F3D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10 / 2</w:t>
            </w:r>
          </w:p>
        </w:tc>
        <w:tc>
          <w:tcPr>
            <w:tcW w:w="3108" w:type="dxa"/>
          </w:tcPr>
          <w:p w14:paraId="6A482147" w14:textId="73DEA751" w:rsidR="00692F3D" w:rsidRPr="00692F3D" w:rsidRDefault="00391C33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5</w:t>
            </w:r>
          </w:p>
        </w:tc>
      </w:tr>
      <w:tr w:rsidR="00692F3D" w14:paraId="3F2846C0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E8926B5" w14:textId="417E9380" w:rsidR="00692F3D" w:rsidRPr="00692F3D" w:rsidRDefault="00692F3D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10 / 0.5</w:t>
            </w:r>
          </w:p>
        </w:tc>
        <w:tc>
          <w:tcPr>
            <w:tcW w:w="3108" w:type="dxa"/>
          </w:tcPr>
          <w:p w14:paraId="4E9EE770" w14:textId="21139991" w:rsidR="00692F3D" w:rsidRPr="00692F3D" w:rsidRDefault="00391C33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20</w:t>
            </w:r>
          </w:p>
        </w:tc>
      </w:tr>
      <w:tr w:rsidR="00692F3D" w14:paraId="02EB07BD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072F07C0" w14:textId="0C39C834" w:rsidR="00692F3D" w:rsidRPr="00692F3D" w:rsidRDefault="003D65D6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10 % 2</w:t>
            </w:r>
          </w:p>
        </w:tc>
        <w:tc>
          <w:tcPr>
            <w:tcW w:w="3108" w:type="dxa"/>
          </w:tcPr>
          <w:p w14:paraId="3248F59E" w14:textId="07F718CF" w:rsidR="00692F3D" w:rsidRPr="00692F3D" w:rsidRDefault="00391C33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0</w:t>
            </w:r>
          </w:p>
        </w:tc>
      </w:tr>
      <w:tr w:rsidR="003D65D6" w14:paraId="01A7E998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1974C00B" w14:textId="014AE84A" w:rsidR="003D65D6" w:rsidRDefault="003D65D6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5 % 2</w:t>
            </w:r>
          </w:p>
        </w:tc>
        <w:tc>
          <w:tcPr>
            <w:tcW w:w="3108" w:type="dxa"/>
          </w:tcPr>
          <w:p w14:paraId="2EF82B75" w14:textId="2D7F7B77" w:rsidR="003D65D6" w:rsidRPr="00692F3D" w:rsidRDefault="00391C33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1</w:t>
            </w:r>
          </w:p>
        </w:tc>
      </w:tr>
      <w:tr w:rsidR="003D65D6" w14:paraId="52C87E47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094D4E13" w14:textId="3EA1CFA1" w:rsidR="003D65D6" w:rsidRDefault="003D65D6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12 % </w:t>
            </w:r>
            <w:r w:rsidR="00911327">
              <w:rPr>
                <w:rFonts w:ascii="Courier New" w:hAnsi="Courier New" w:cs="Courier New"/>
                <w:b w:val="0"/>
                <w:bCs w:val="0"/>
                <w:lang w:val="de-CH"/>
              </w:rPr>
              <w:t>6</w:t>
            </w:r>
          </w:p>
        </w:tc>
        <w:tc>
          <w:tcPr>
            <w:tcW w:w="3108" w:type="dxa"/>
          </w:tcPr>
          <w:p w14:paraId="75B8EF7D" w14:textId="0EB05BE6" w:rsidR="003D65D6" w:rsidRPr="00692F3D" w:rsidRDefault="00391C33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0</w:t>
            </w:r>
          </w:p>
        </w:tc>
      </w:tr>
      <w:tr w:rsidR="00911327" w14:paraId="38A403D6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77A83899" w14:textId="1875171D" w:rsidR="00911327" w:rsidRDefault="00911327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16 % 6</w:t>
            </w:r>
          </w:p>
        </w:tc>
        <w:tc>
          <w:tcPr>
            <w:tcW w:w="3108" w:type="dxa"/>
          </w:tcPr>
          <w:p w14:paraId="0B904497" w14:textId="1EC24DF7" w:rsidR="00911327" w:rsidRPr="00692F3D" w:rsidRDefault="00391C33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4</w:t>
            </w:r>
          </w:p>
        </w:tc>
      </w:tr>
      <w:tr w:rsidR="00815990" w14:paraId="7035128A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41EFE6CD" w14:textId="63ACCB47" w:rsidR="00815990" w:rsidRDefault="00815990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8 + 3 * 5</w:t>
            </w:r>
          </w:p>
        </w:tc>
        <w:tc>
          <w:tcPr>
            <w:tcW w:w="3108" w:type="dxa"/>
          </w:tcPr>
          <w:p w14:paraId="2B7630A6" w14:textId="6FCB8C0D" w:rsidR="00815990" w:rsidRPr="00692F3D" w:rsidRDefault="008D515A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23</w:t>
            </w:r>
          </w:p>
        </w:tc>
      </w:tr>
      <w:tr w:rsidR="00F342A0" w14:paraId="539F13B3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03EA06D1" w14:textId="38E420C5" w:rsidR="00F342A0" w:rsidRDefault="00F342A0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(8 + 3) * 5</w:t>
            </w:r>
          </w:p>
        </w:tc>
        <w:tc>
          <w:tcPr>
            <w:tcW w:w="3108" w:type="dxa"/>
          </w:tcPr>
          <w:p w14:paraId="44142368" w14:textId="2592500F" w:rsidR="00F342A0" w:rsidRPr="00692F3D" w:rsidRDefault="008D515A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55</w:t>
            </w:r>
          </w:p>
        </w:tc>
      </w:tr>
      <w:tr w:rsidR="00815990" w14:paraId="0F3B87E9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7292EA1F" w14:textId="24766E2D" w:rsidR="00815990" w:rsidRDefault="00F249A4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3</w:t>
            </w:r>
            <w:r w:rsidR="008D515A"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 -</w:t>
            </w: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 10 / 2</w:t>
            </w:r>
          </w:p>
        </w:tc>
        <w:tc>
          <w:tcPr>
            <w:tcW w:w="3108" w:type="dxa"/>
          </w:tcPr>
          <w:p w14:paraId="092C9ACE" w14:textId="69265EB2" w:rsidR="00815990" w:rsidRPr="00692F3D" w:rsidRDefault="008D515A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-2</w:t>
            </w:r>
          </w:p>
        </w:tc>
      </w:tr>
      <w:tr w:rsidR="00474656" w14:paraId="5FC72FC1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0DD9D5F2" w14:textId="24F74FD7" w:rsidR="00474656" w:rsidRDefault="00474656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8 + 3 % 2</w:t>
            </w:r>
          </w:p>
        </w:tc>
        <w:tc>
          <w:tcPr>
            <w:tcW w:w="3108" w:type="dxa"/>
          </w:tcPr>
          <w:p w14:paraId="78F16546" w14:textId="07404222" w:rsidR="00474656" w:rsidRPr="00692F3D" w:rsidRDefault="008D515A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9</w:t>
            </w:r>
          </w:p>
        </w:tc>
      </w:tr>
      <w:tr w:rsidR="00474656" w14:paraId="0FA3F7A6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BA2C524" w14:textId="242B3FED" w:rsidR="00474656" w:rsidRDefault="00474656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8 * 3 % 2</w:t>
            </w:r>
          </w:p>
        </w:tc>
        <w:tc>
          <w:tcPr>
            <w:tcW w:w="3108" w:type="dxa"/>
          </w:tcPr>
          <w:p w14:paraId="1E71D278" w14:textId="63F6B23A" w:rsidR="00474656" w:rsidRPr="00692F3D" w:rsidRDefault="008D515A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0</w:t>
            </w:r>
          </w:p>
        </w:tc>
      </w:tr>
      <w:tr w:rsidR="00482D37" w14:paraId="59D73247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093AB19" w14:textId="34B53D57" w:rsidR="00482D37" w:rsidRDefault="00482D37" w:rsidP="00855AB9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3 % 2 * 8</w:t>
            </w:r>
          </w:p>
        </w:tc>
        <w:tc>
          <w:tcPr>
            <w:tcW w:w="3108" w:type="dxa"/>
          </w:tcPr>
          <w:p w14:paraId="1C17D871" w14:textId="1CB9C902" w:rsidR="00482D37" w:rsidRPr="00692F3D" w:rsidRDefault="008D515A" w:rsidP="0085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8</w:t>
            </w:r>
          </w:p>
        </w:tc>
      </w:tr>
      <w:tr w:rsidR="00F342A0" w14:paraId="58137975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73EEC57" w14:textId="5C845732" w:rsidR="00F342A0" w:rsidRPr="00ED3DC8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ED3DC8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i++</w:t>
            </w:r>
          </w:p>
        </w:tc>
        <w:tc>
          <w:tcPr>
            <w:tcW w:w="3108" w:type="dxa"/>
          </w:tcPr>
          <w:p w14:paraId="23FDBB9F" w14:textId="673BB480" w:rsidR="00F342A0" w:rsidRPr="00692F3D" w:rsidRDefault="00DC1835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6</w:t>
            </w:r>
          </w:p>
        </w:tc>
      </w:tr>
      <w:tr w:rsidR="00F342A0" w14:paraId="35D87475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106AB83" w14:textId="5C120A87" w:rsidR="00F342A0" w:rsidRPr="00ED3DC8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ED3DC8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i++ + 3</w:t>
            </w:r>
          </w:p>
        </w:tc>
        <w:tc>
          <w:tcPr>
            <w:tcW w:w="3108" w:type="dxa"/>
          </w:tcPr>
          <w:p w14:paraId="17EE8E5E" w14:textId="78888596" w:rsidR="00F342A0" w:rsidRPr="00692F3D" w:rsidRDefault="00DC1835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9</w:t>
            </w:r>
          </w:p>
        </w:tc>
      </w:tr>
      <w:tr w:rsidR="00F342A0" w14:paraId="5AB2A41E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3DB3218" w14:textId="3B2AD66D" w:rsidR="00F342A0" w:rsidRPr="00ED3DC8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ED3DC8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-3 - i++</w:t>
            </w:r>
          </w:p>
        </w:tc>
        <w:tc>
          <w:tcPr>
            <w:tcW w:w="3108" w:type="dxa"/>
          </w:tcPr>
          <w:p w14:paraId="1B1DA0E8" w14:textId="63883D69" w:rsidR="00F342A0" w:rsidRPr="00692F3D" w:rsidRDefault="00DC1835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-9</w:t>
            </w:r>
          </w:p>
        </w:tc>
      </w:tr>
      <w:tr w:rsidR="00F342A0" w14:paraId="0DECEB1E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F4F73D8" w14:textId="7570F753" w:rsidR="00F342A0" w:rsidRPr="00ED3DC8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ED3DC8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--i</w:t>
            </w:r>
          </w:p>
        </w:tc>
        <w:tc>
          <w:tcPr>
            <w:tcW w:w="3108" w:type="dxa"/>
          </w:tcPr>
          <w:p w14:paraId="561C120A" w14:textId="7CA8C580" w:rsidR="00F342A0" w:rsidRPr="00692F3D" w:rsidRDefault="00DC1835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5</w:t>
            </w:r>
          </w:p>
        </w:tc>
      </w:tr>
      <w:tr w:rsidR="00F342A0" w14:paraId="66B4107B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6A729A6" w14:textId="09CD224B" w:rsidR="00F342A0" w:rsidRPr="00ED3DC8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ED3DC8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--i * 3</w:t>
            </w:r>
          </w:p>
        </w:tc>
        <w:tc>
          <w:tcPr>
            <w:tcW w:w="3108" w:type="dxa"/>
          </w:tcPr>
          <w:p w14:paraId="75F5831E" w14:textId="2F44894C" w:rsidR="00F342A0" w:rsidRPr="00692F3D" w:rsidRDefault="00DC1835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15</w:t>
            </w:r>
          </w:p>
        </w:tc>
      </w:tr>
      <w:tr w:rsidR="00F342A0" w14:paraId="1C05E918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01087AE8" w14:textId="1DA94388" w:rsidR="00F342A0" w:rsidRPr="00ED3DC8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ED3DC8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-3 + --i</w:t>
            </w:r>
          </w:p>
        </w:tc>
        <w:tc>
          <w:tcPr>
            <w:tcW w:w="3108" w:type="dxa"/>
          </w:tcPr>
          <w:p w14:paraId="3D5FB740" w14:textId="0B37E6E9" w:rsidR="00F342A0" w:rsidRPr="00692F3D" w:rsidRDefault="0027633B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2</w:t>
            </w:r>
          </w:p>
        </w:tc>
      </w:tr>
      <w:tr w:rsidR="00F342A0" w14:paraId="1D00AD80" w14:textId="77777777" w:rsidTr="00692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11DA9137" w14:textId="0190794C" w:rsidR="00F342A0" w:rsidRPr="00ED3DC8" w:rsidRDefault="00F342A0" w:rsidP="00F342A0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ED3DC8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--i % 5</w:t>
            </w:r>
          </w:p>
        </w:tc>
        <w:tc>
          <w:tcPr>
            <w:tcW w:w="3108" w:type="dxa"/>
          </w:tcPr>
          <w:p w14:paraId="090196BE" w14:textId="7AA23628" w:rsidR="00F342A0" w:rsidRPr="00692F3D" w:rsidRDefault="0027633B" w:rsidP="00F3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0</w:t>
            </w:r>
          </w:p>
        </w:tc>
      </w:tr>
    </w:tbl>
    <w:p w14:paraId="2C152D51" w14:textId="77777777" w:rsidR="003F5B2D" w:rsidRDefault="003F5B2D" w:rsidP="00FD6975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5C5DC1C9" w14:textId="175AA367" w:rsidR="003F5B2D" w:rsidRPr="006F16C5" w:rsidRDefault="003D65D6" w:rsidP="006F16C5">
      <w:pPr>
        <w:pStyle w:val="Listenabsatz"/>
        <w:widowControl/>
        <w:numPr>
          <w:ilvl w:val="0"/>
          <w:numId w:val="8"/>
        </w:numPr>
        <w:overflowPunct/>
        <w:autoSpaceDE/>
        <w:autoSpaceDN/>
        <w:adjustRightInd/>
        <w:textAlignment w:val="auto"/>
        <w:rPr>
          <w:rFonts w:ascii="Courier New" w:hAnsi="Courier New" w:cs="Courier New"/>
          <w:lang w:val="de-CH"/>
        </w:rPr>
      </w:pPr>
      <w:r w:rsidRPr="006F16C5">
        <w:rPr>
          <w:lang w:val="de-CH"/>
        </w:rPr>
        <w:t xml:space="preserve">Überprüfen Sie Ihre Resultate </w:t>
      </w:r>
      <w:r w:rsidR="0067362E" w:rsidRPr="006F16C5">
        <w:rPr>
          <w:lang w:val="de-CH"/>
        </w:rPr>
        <w:t xml:space="preserve">mittels </w:t>
      </w:r>
      <w:r w:rsidR="003F5B2D" w:rsidRPr="006F16C5">
        <w:rPr>
          <w:lang w:val="de-CH"/>
        </w:rPr>
        <w:t>des gegebenen</w:t>
      </w:r>
      <w:r w:rsidR="0067362E" w:rsidRPr="006F16C5">
        <w:rPr>
          <w:lang w:val="de-CH"/>
        </w:rPr>
        <w:t xml:space="preserve"> Programms</w:t>
      </w:r>
      <w:r w:rsidRPr="006F16C5">
        <w:rPr>
          <w:lang w:val="de-CH"/>
        </w:rPr>
        <w:t xml:space="preserve">, indem Sie </w:t>
      </w:r>
      <w:r w:rsidRPr="006F16C5">
        <w:rPr>
          <w:highlight w:val="cyan"/>
          <w:lang w:val="de-CH"/>
        </w:rPr>
        <w:t>&lt;Ausdruck&gt;</w:t>
      </w:r>
      <w:r w:rsidRPr="006F16C5">
        <w:rPr>
          <w:lang w:val="de-CH"/>
        </w:rPr>
        <w:t xml:space="preserve"> mit der entsprechenden Aufgabenstellung ersetzen</w:t>
      </w:r>
      <w:r w:rsidR="006B7F48" w:rsidRPr="006F16C5">
        <w:rPr>
          <w:lang w:val="de-CH"/>
        </w:rPr>
        <w:t xml:space="preserve">, das Programm ausführen </w:t>
      </w:r>
      <w:r w:rsidR="00585281" w:rsidRPr="006F16C5">
        <w:rPr>
          <w:lang w:val="de-CH"/>
        </w:rPr>
        <w:t xml:space="preserve">und </w:t>
      </w:r>
      <w:r w:rsidRPr="006F16C5">
        <w:rPr>
          <w:lang w:val="de-CH"/>
        </w:rPr>
        <w:t xml:space="preserve">das Resultat </w:t>
      </w:r>
      <w:r w:rsidR="002A29BB" w:rsidRPr="006F16C5">
        <w:rPr>
          <w:lang w:val="de-CH"/>
        </w:rPr>
        <w:t>auf der Konsole ablesen.</w:t>
      </w:r>
    </w:p>
    <w:p w14:paraId="5AEC84B4" w14:textId="4E78B375" w:rsidR="007E6EAB" w:rsidRDefault="007E6EAB" w:rsidP="007E6EAB">
      <w:pPr>
        <w:rPr>
          <w:rFonts w:ascii="Courier New" w:hAnsi="Courier New" w:cs="Courier New"/>
          <w:lang w:val="de-CH"/>
        </w:rPr>
      </w:pPr>
    </w:p>
    <w:p w14:paraId="6DA99389" w14:textId="1214CF23" w:rsidR="007E6EAB" w:rsidRDefault="007E6EAB" w:rsidP="00BE0AB2">
      <w:pPr>
        <w:rPr>
          <w:lang w:val="de-CH"/>
        </w:rPr>
      </w:pPr>
    </w:p>
    <w:p w14:paraId="4218083E" w14:textId="77777777" w:rsidR="0047587F" w:rsidRDefault="0047587F">
      <w:pPr>
        <w:widowControl/>
        <w:overflowPunct/>
        <w:autoSpaceDE/>
        <w:autoSpaceDN/>
        <w:adjustRightInd/>
        <w:textAlignment w:val="auto"/>
        <w:rPr>
          <w:b/>
          <w:lang w:val="de-CH"/>
        </w:rPr>
      </w:pPr>
      <w:r>
        <w:rPr>
          <w:lang w:val="de-CH"/>
        </w:rPr>
        <w:br w:type="page"/>
      </w:r>
    </w:p>
    <w:p w14:paraId="1A979B83" w14:textId="078B4E81" w:rsidR="00B83721" w:rsidRDefault="00B83721" w:rsidP="00B83721">
      <w:pPr>
        <w:pStyle w:val="berschrift3"/>
        <w:rPr>
          <w:lang w:val="de-CH"/>
        </w:rPr>
      </w:pPr>
      <w:r>
        <w:rPr>
          <w:lang w:val="de-CH"/>
        </w:rPr>
        <w:lastRenderedPageBreak/>
        <w:t xml:space="preserve">Teilaufgabe 2: </w:t>
      </w:r>
      <w:r w:rsidR="00CA7C94">
        <w:rPr>
          <w:lang w:val="de-CH"/>
        </w:rPr>
        <w:t>Zuweisungsoperatoren</w:t>
      </w:r>
    </w:p>
    <w:p w14:paraId="7AAA22F7" w14:textId="7A526219" w:rsidR="0047587F" w:rsidRDefault="0047587F" w:rsidP="0047587F">
      <w:pPr>
        <w:rPr>
          <w:lang w:val="de-CH"/>
        </w:rPr>
      </w:pPr>
      <w:r>
        <w:rPr>
          <w:lang w:val="de-CH"/>
        </w:rPr>
        <w:t xml:space="preserve">Gegeben </w:t>
      </w:r>
      <w:r w:rsidR="00563F48">
        <w:rPr>
          <w:lang w:val="de-CH"/>
        </w:rPr>
        <w:t>sei</w:t>
      </w:r>
      <w:r>
        <w:rPr>
          <w:lang w:val="de-CH"/>
        </w:rPr>
        <w:t xml:space="preserve"> folgendes Programm:</w:t>
      </w:r>
    </w:p>
    <w:p w14:paraId="6C0C480D" w14:textId="77777777" w:rsidR="0047587F" w:rsidRDefault="0047587F" w:rsidP="0047587F">
      <w:pPr>
        <w:rPr>
          <w:lang w:val="de-CH"/>
        </w:rPr>
      </w:pPr>
    </w:p>
    <w:p w14:paraId="097E371E" w14:textId="59333D8F" w:rsidR="003E0F38" w:rsidRDefault="0047587F" w:rsidP="0047587F">
      <w:pPr>
        <w:rPr>
          <w:rFonts w:ascii="Courier New" w:hAnsi="Courier New" w:cs="Courier New"/>
          <w:lang w:val="en-GB"/>
        </w:rPr>
      </w:pPr>
      <w:r w:rsidRPr="0047587F">
        <w:rPr>
          <w:rFonts w:ascii="Courier New" w:hAnsi="Courier New" w:cs="Courier New"/>
          <w:lang w:val="en-GB"/>
        </w:rPr>
        <w:t xml:space="preserve">int </w:t>
      </w:r>
      <w:proofErr w:type="spellStart"/>
      <w:r w:rsidR="003E0F38">
        <w:rPr>
          <w:rFonts w:ascii="Courier New" w:hAnsi="Courier New" w:cs="Courier New"/>
          <w:lang w:val="en-GB"/>
        </w:rPr>
        <w:t>i</w:t>
      </w:r>
      <w:proofErr w:type="spellEnd"/>
      <w:r w:rsidR="003E0F38">
        <w:rPr>
          <w:rFonts w:ascii="Courier New" w:hAnsi="Courier New" w:cs="Courier New"/>
          <w:lang w:val="en-GB"/>
        </w:rPr>
        <w:t xml:space="preserve"> = 6;</w:t>
      </w:r>
    </w:p>
    <w:p w14:paraId="670897D2" w14:textId="47BF1B11" w:rsidR="0047587F" w:rsidRPr="0047587F" w:rsidRDefault="0047587F" w:rsidP="009448BA">
      <w:pPr>
        <w:rPr>
          <w:rFonts w:ascii="Courier New" w:hAnsi="Courier New" w:cs="Courier New"/>
          <w:lang w:val="en-GB"/>
        </w:rPr>
      </w:pPr>
      <w:r w:rsidRPr="00894F96">
        <w:rPr>
          <w:rFonts w:ascii="Courier New" w:hAnsi="Courier New" w:cs="Courier New"/>
          <w:highlight w:val="cyan"/>
          <w:lang w:val="de-CH"/>
        </w:rPr>
        <w:t>&lt;Ausdruck&gt;</w:t>
      </w:r>
      <w:r w:rsidRPr="0047587F">
        <w:rPr>
          <w:rFonts w:ascii="Courier New" w:hAnsi="Courier New" w:cs="Courier New"/>
          <w:lang w:val="en-GB"/>
        </w:rPr>
        <w:t>;</w:t>
      </w:r>
    </w:p>
    <w:p w14:paraId="4FB53A2A" w14:textId="0AEAFF71" w:rsidR="0047587F" w:rsidRPr="0047587F" w:rsidRDefault="0047587F" w:rsidP="009448BA">
      <w:pPr>
        <w:rPr>
          <w:rFonts w:ascii="Courier New" w:hAnsi="Courier New" w:cs="Courier New"/>
          <w:lang w:val="en-GB"/>
        </w:rPr>
      </w:pPr>
      <w:proofErr w:type="spellStart"/>
      <w:r w:rsidRPr="0047587F">
        <w:rPr>
          <w:rFonts w:ascii="Courier New" w:hAnsi="Courier New" w:cs="Courier New"/>
          <w:lang w:val="en-GB"/>
        </w:rPr>
        <w:t>Console.WriteLine</w:t>
      </w:r>
      <w:proofErr w:type="spellEnd"/>
      <w:r w:rsidRPr="0047587F">
        <w:rPr>
          <w:rFonts w:ascii="Courier New" w:hAnsi="Courier New" w:cs="Courier New"/>
          <w:lang w:val="en-GB"/>
        </w:rPr>
        <w:t>(</w:t>
      </w:r>
      <w:proofErr w:type="spellStart"/>
      <w:r>
        <w:rPr>
          <w:rFonts w:ascii="Courier New" w:hAnsi="Courier New" w:cs="Courier New"/>
          <w:lang w:val="en-GB"/>
        </w:rPr>
        <w:t>i</w:t>
      </w:r>
      <w:proofErr w:type="spellEnd"/>
      <w:r w:rsidRPr="0047587F">
        <w:rPr>
          <w:rFonts w:ascii="Courier New" w:hAnsi="Courier New" w:cs="Courier New"/>
          <w:lang w:val="en-GB"/>
        </w:rPr>
        <w:t>);</w:t>
      </w:r>
    </w:p>
    <w:p w14:paraId="064F4FBC" w14:textId="2BB2917E" w:rsidR="0047587F" w:rsidRPr="0047587F" w:rsidRDefault="0047587F" w:rsidP="0047587F">
      <w:pPr>
        <w:rPr>
          <w:lang w:val="en-GB"/>
        </w:rPr>
      </w:pPr>
    </w:p>
    <w:p w14:paraId="0C36D6E9" w14:textId="77777777" w:rsidR="00ED3DC8" w:rsidRDefault="006F16C5" w:rsidP="006F16C5">
      <w:pPr>
        <w:pStyle w:val="Listenabsatz"/>
        <w:numPr>
          <w:ilvl w:val="0"/>
          <w:numId w:val="9"/>
        </w:numPr>
        <w:rPr>
          <w:lang w:val="de-CH"/>
        </w:rPr>
      </w:pPr>
      <w:r w:rsidRPr="00387488">
        <w:rPr>
          <w:lang w:val="de-CH"/>
        </w:rPr>
        <w:t>Füllen Sie</w:t>
      </w:r>
      <w:r>
        <w:rPr>
          <w:lang w:val="de-CH"/>
        </w:rPr>
        <w:t xml:space="preserve"> (ohne das Programm auszuführen)</w:t>
      </w:r>
      <w:r w:rsidRPr="00387488">
        <w:rPr>
          <w:lang w:val="de-CH"/>
        </w:rPr>
        <w:t xml:space="preserve"> die Lücken in folgender Tabelle</w:t>
      </w:r>
      <w:r w:rsidR="00ED3DC8">
        <w:rPr>
          <w:lang w:val="de-CH"/>
        </w:rPr>
        <w:t>.</w:t>
      </w:r>
    </w:p>
    <w:p w14:paraId="7A4EF7C2" w14:textId="7563C391" w:rsidR="006F16C5" w:rsidRPr="00387488" w:rsidRDefault="00ED3DC8" w:rsidP="00ED3DC8">
      <w:pPr>
        <w:pStyle w:val="Listenabsatz"/>
        <w:ind w:left="360"/>
        <w:rPr>
          <w:lang w:val="de-CH"/>
        </w:rPr>
      </w:pPr>
      <w:r>
        <w:rPr>
          <w:lang w:val="de-CH"/>
        </w:rPr>
        <w:t>Die Aufgaben in blau sind optional</w:t>
      </w:r>
      <w:r w:rsidR="006F16C5" w:rsidRPr="00387488">
        <w:rPr>
          <w:lang w:val="de-CH"/>
        </w:rPr>
        <w:t>:</w:t>
      </w:r>
    </w:p>
    <w:p w14:paraId="4283CD9B" w14:textId="77777777" w:rsidR="006F16C5" w:rsidRDefault="006F16C5" w:rsidP="006F16C5">
      <w:pPr>
        <w:rPr>
          <w:lang w:val="de-CH"/>
        </w:rPr>
      </w:pP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3107"/>
        <w:gridCol w:w="3108"/>
      </w:tblGrid>
      <w:tr w:rsidR="006F16C5" w14:paraId="231AB394" w14:textId="77777777" w:rsidTr="0034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5737E29" w14:textId="77777777" w:rsidR="006F16C5" w:rsidRDefault="006F16C5" w:rsidP="00347E8D">
            <w:pPr>
              <w:rPr>
                <w:lang w:val="de-CH"/>
              </w:rPr>
            </w:pPr>
            <w:r>
              <w:rPr>
                <w:lang w:val="de-CH"/>
              </w:rPr>
              <w:t>Ausdruck</w:t>
            </w:r>
          </w:p>
        </w:tc>
        <w:tc>
          <w:tcPr>
            <w:tcW w:w="3108" w:type="dxa"/>
          </w:tcPr>
          <w:p w14:paraId="4ABBD657" w14:textId="77777777" w:rsidR="006F16C5" w:rsidRDefault="006F16C5" w:rsidP="00347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Konsolenausgabe</w:t>
            </w:r>
          </w:p>
        </w:tc>
      </w:tr>
      <w:tr w:rsidR="006F16C5" w14:paraId="5AED43E5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26804CA" w14:textId="33BEFB5A" w:rsidR="006F16C5" w:rsidRPr="00692F3D" w:rsidRDefault="00EA49A2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i = 3</w:t>
            </w:r>
          </w:p>
        </w:tc>
        <w:tc>
          <w:tcPr>
            <w:tcW w:w="3108" w:type="dxa"/>
          </w:tcPr>
          <w:p w14:paraId="7B8C92EB" w14:textId="66F12967" w:rsidR="006F16C5" w:rsidRPr="00692F3D" w:rsidRDefault="00C1030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3</w:t>
            </w:r>
          </w:p>
        </w:tc>
      </w:tr>
      <w:tr w:rsidR="006F16C5" w14:paraId="2AFDE58A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B529237" w14:textId="6AB8F967" w:rsidR="006F16C5" w:rsidRPr="00692F3D" w:rsidRDefault="00EA49A2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i += 6</w:t>
            </w:r>
          </w:p>
        </w:tc>
        <w:tc>
          <w:tcPr>
            <w:tcW w:w="3108" w:type="dxa"/>
          </w:tcPr>
          <w:p w14:paraId="09C022A6" w14:textId="214C580D" w:rsidR="006F16C5" w:rsidRPr="00692F3D" w:rsidRDefault="00C1030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12</w:t>
            </w:r>
          </w:p>
        </w:tc>
      </w:tr>
      <w:tr w:rsidR="00815209" w14:paraId="0F817E5D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1610D19F" w14:textId="3A793561" w:rsidR="00815209" w:rsidRPr="00692F3D" w:rsidRDefault="00815209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i </w:t>
            </w:r>
            <w:r w:rsidR="004D65B2">
              <w:rPr>
                <w:rFonts w:ascii="Courier New" w:hAnsi="Courier New" w:cs="Courier New"/>
                <w:b w:val="0"/>
                <w:bCs w:val="0"/>
                <w:lang w:val="de-CH"/>
              </w:rPr>
              <w:t>/= 2</w:t>
            </w:r>
          </w:p>
        </w:tc>
        <w:tc>
          <w:tcPr>
            <w:tcW w:w="3108" w:type="dxa"/>
          </w:tcPr>
          <w:p w14:paraId="1E46719E" w14:textId="46AEB3CB" w:rsidR="00815209" w:rsidRPr="00692F3D" w:rsidRDefault="00C1030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3</w:t>
            </w:r>
          </w:p>
        </w:tc>
      </w:tr>
      <w:tr w:rsidR="00815209" w14:paraId="26C04DA9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75D95F98" w14:textId="26904853" w:rsidR="00815209" w:rsidRPr="00692F3D" w:rsidRDefault="004D65B2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i *= 4 – 2</w:t>
            </w:r>
          </w:p>
        </w:tc>
        <w:tc>
          <w:tcPr>
            <w:tcW w:w="3108" w:type="dxa"/>
          </w:tcPr>
          <w:p w14:paraId="2F3531B2" w14:textId="778EDB23" w:rsidR="00815209" w:rsidRPr="00692F3D" w:rsidRDefault="00C1030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12</w:t>
            </w:r>
          </w:p>
        </w:tc>
      </w:tr>
      <w:tr w:rsidR="00815209" w14:paraId="373E354E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3A7017A0" w14:textId="42991903" w:rsidR="00815209" w:rsidRPr="00692F3D" w:rsidRDefault="00815209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i </w:t>
            </w:r>
            <w:r w:rsidR="004D65B2">
              <w:rPr>
                <w:rFonts w:ascii="Courier New" w:hAnsi="Courier New" w:cs="Courier New"/>
                <w:b w:val="0"/>
                <w:bCs w:val="0"/>
                <w:lang w:val="de-CH"/>
              </w:rPr>
              <w:t>%= 4 * 2</w:t>
            </w:r>
          </w:p>
        </w:tc>
        <w:tc>
          <w:tcPr>
            <w:tcW w:w="3108" w:type="dxa"/>
          </w:tcPr>
          <w:p w14:paraId="794716AF" w14:textId="6062D08F" w:rsidR="00815209" w:rsidRPr="00692F3D" w:rsidRDefault="00C1030C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6</w:t>
            </w:r>
          </w:p>
        </w:tc>
      </w:tr>
      <w:tr w:rsidR="00815209" w14:paraId="42B34794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88FC361" w14:textId="37834937" w:rsidR="00815209" w:rsidRPr="00ED3DC8" w:rsidRDefault="00815209" w:rsidP="00347E8D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ED3DC8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i </w:t>
            </w:r>
            <w:r w:rsidR="004D65B2" w:rsidRPr="00ED3DC8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%= i++</w:t>
            </w:r>
          </w:p>
        </w:tc>
        <w:tc>
          <w:tcPr>
            <w:tcW w:w="3108" w:type="dxa"/>
          </w:tcPr>
          <w:p w14:paraId="6E475C78" w14:textId="47E2A385" w:rsidR="00815209" w:rsidRPr="00692F3D" w:rsidRDefault="004943FF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0</w:t>
            </w:r>
          </w:p>
        </w:tc>
      </w:tr>
      <w:tr w:rsidR="00815209" w14:paraId="4E015549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72CDC677" w14:textId="4420114B" w:rsidR="00815209" w:rsidRPr="00ED3DC8" w:rsidRDefault="004A0D2F" w:rsidP="00347E8D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ED3DC8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i</w:t>
            </w:r>
            <w:r w:rsidR="004D65B2" w:rsidRPr="00ED3DC8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 %= --i;</w:t>
            </w:r>
          </w:p>
        </w:tc>
        <w:tc>
          <w:tcPr>
            <w:tcW w:w="3108" w:type="dxa"/>
          </w:tcPr>
          <w:p w14:paraId="5B43AAEE" w14:textId="5CA7F63D" w:rsidR="00815209" w:rsidRPr="00692F3D" w:rsidRDefault="004943FF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1</w:t>
            </w:r>
          </w:p>
        </w:tc>
      </w:tr>
    </w:tbl>
    <w:p w14:paraId="7200E22D" w14:textId="77777777" w:rsidR="006F16C5" w:rsidRDefault="006F16C5" w:rsidP="006F16C5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26F1C1D9" w14:textId="77777777" w:rsidR="006F16C5" w:rsidRPr="006F16C5" w:rsidRDefault="006F16C5" w:rsidP="006F16C5">
      <w:pPr>
        <w:pStyle w:val="Listenabsatz"/>
        <w:widowControl/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Courier New" w:hAnsi="Courier New" w:cs="Courier New"/>
          <w:lang w:val="de-CH"/>
        </w:rPr>
      </w:pPr>
      <w:r w:rsidRPr="006F16C5">
        <w:rPr>
          <w:lang w:val="de-CH"/>
        </w:rPr>
        <w:t xml:space="preserve">Überprüfen Sie Ihre Resultate mittels des gegebenen Programms, indem Sie </w:t>
      </w:r>
      <w:r w:rsidRPr="006F16C5">
        <w:rPr>
          <w:highlight w:val="cyan"/>
          <w:lang w:val="de-CH"/>
        </w:rPr>
        <w:t>&lt;Ausdruck&gt;</w:t>
      </w:r>
      <w:r w:rsidRPr="006F16C5">
        <w:rPr>
          <w:lang w:val="de-CH"/>
        </w:rPr>
        <w:t xml:space="preserve"> mit der entsprechenden Aufgabenstellung ersetzen, das Programm ausführen und das Resultat auf der Konsole ablesen.</w:t>
      </w:r>
    </w:p>
    <w:p w14:paraId="7C844DD0" w14:textId="77777777" w:rsidR="0047587F" w:rsidRPr="006F16C5" w:rsidRDefault="0047587F" w:rsidP="0047587F">
      <w:pPr>
        <w:rPr>
          <w:lang w:val="de-CH"/>
        </w:rPr>
      </w:pPr>
    </w:p>
    <w:p w14:paraId="3FAAA2FA" w14:textId="0DA87AFA" w:rsidR="001124BC" w:rsidRDefault="001124BC" w:rsidP="001124BC">
      <w:pPr>
        <w:pStyle w:val="berschrift3"/>
        <w:rPr>
          <w:lang w:val="de-CH"/>
        </w:rPr>
      </w:pPr>
      <w:r>
        <w:rPr>
          <w:lang w:val="de-CH"/>
        </w:rPr>
        <w:t>Teilaufgabe 3: Vergleichsoperatoren</w:t>
      </w:r>
    </w:p>
    <w:p w14:paraId="103B2079" w14:textId="77777777" w:rsidR="001124BC" w:rsidRDefault="001124BC" w:rsidP="001124BC">
      <w:pPr>
        <w:rPr>
          <w:lang w:val="de-CH"/>
        </w:rPr>
      </w:pPr>
      <w:r>
        <w:rPr>
          <w:lang w:val="de-CH"/>
        </w:rPr>
        <w:t>Gegeben sei folgendes Programm:</w:t>
      </w:r>
    </w:p>
    <w:p w14:paraId="475978A8" w14:textId="77777777" w:rsidR="001124BC" w:rsidRDefault="001124BC" w:rsidP="001124BC">
      <w:pPr>
        <w:rPr>
          <w:lang w:val="de-CH"/>
        </w:rPr>
      </w:pPr>
    </w:p>
    <w:p w14:paraId="2AF9B77D" w14:textId="1DCD7489" w:rsidR="001124BC" w:rsidRDefault="001124BC" w:rsidP="001124BC">
      <w:pPr>
        <w:rPr>
          <w:rFonts w:ascii="Courier New" w:hAnsi="Courier New" w:cs="Courier New"/>
          <w:lang w:val="en-GB"/>
        </w:rPr>
      </w:pPr>
      <w:r w:rsidRPr="0047587F">
        <w:rPr>
          <w:rFonts w:ascii="Courier New" w:hAnsi="Courier New" w:cs="Courier New"/>
          <w:lang w:val="en-GB"/>
        </w:rPr>
        <w:t xml:space="preserve">int </w:t>
      </w:r>
      <w:proofErr w:type="spellStart"/>
      <w:r>
        <w:rPr>
          <w:rFonts w:ascii="Courier New" w:hAnsi="Courier New" w:cs="Courier New"/>
          <w:lang w:val="en-GB"/>
        </w:rPr>
        <w:t>i</w:t>
      </w:r>
      <w:proofErr w:type="spellEnd"/>
      <w:r>
        <w:rPr>
          <w:rFonts w:ascii="Courier New" w:hAnsi="Courier New" w:cs="Courier New"/>
          <w:lang w:val="en-GB"/>
        </w:rPr>
        <w:t xml:space="preserve"> = 6;</w:t>
      </w:r>
    </w:p>
    <w:p w14:paraId="4901042F" w14:textId="2E425AB6" w:rsidR="001124BC" w:rsidRPr="00325B84" w:rsidRDefault="00325B84" w:rsidP="009448BA">
      <w:pPr>
        <w:rPr>
          <w:rFonts w:ascii="Courier New" w:hAnsi="Courier New" w:cs="Courier New"/>
          <w:lang w:val="en-GB"/>
        </w:rPr>
      </w:pPr>
      <w:r w:rsidRPr="00325B84">
        <w:rPr>
          <w:rFonts w:ascii="Courier New" w:hAnsi="Courier New" w:cs="Courier New"/>
          <w:lang w:val="en-GB"/>
        </w:rPr>
        <w:t>b</w:t>
      </w:r>
      <w:r>
        <w:rPr>
          <w:rFonts w:ascii="Courier New" w:hAnsi="Courier New" w:cs="Courier New"/>
          <w:lang w:val="en-GB"/>
        </w:rPr>
        <w:t xml:space="preserve">ool </w:t>
      </w:r>
      <w:r w:rsidR="00A308D5">
        <w:rPr>
          <w:rFonts w:ascii="Courier New" w:hAnsi="Courier New" w:cs="Courier New"/>
          <w:lang w:val="en-GB"/>
        </w:rPr>
        <w:t>f</w:t>
      </w:r>
      <w:r>
        <w:rPr>
          <w:rFonts w:ascii="Courier New" w:hAnsi="Courier New" w:cs="Courier New"/>
          <w:lang w:val="en-GB"/>
        </w:rPr>
        <w:t xml:space="preserve"> = false;</w:t>
      </w:r>
    </w:p>
    <w:p w14:paraId="470A6DBE" w14:textId="4D1A56AC" w:rsidR="001124BC" w:rsidRPr="0047587F" w:rsidRDefault="001124BC" w:rsidP="009448BA">
      <w:pPr>
        <w:rPr>
          <w:rFonts w:ascii="Courier New" w:hAnsi="Courier New" w:cs="Courier New"/>
          <w:lang w:val="en-GB"/>
        </w:rPr>
      </w:pPr>
      <w:proofErr w:type="spellStart"/>
      <w:r w:rsidRPr="0047587F">
        <w:rPr>
          <w:rFonts w:ascii="Courier New" w:hAnsi="Courier New" w:cs="Courier New"/>
          <w:lang w:val="en-GB"/>
        </w:rPr>
        <w:t>Console.WriteLine</w:t>
      </w:r>
      <w:proofErr w:type="spellEnd"/>
      <w:r w:rsidRPr="0047587F">
        <w:rPr>
          <w:rFonts w:ascii="Courier New" w:hAnsi="Courier New" w:cs="Courier New"/>
          <w:lang w:val="en-GB"/>
        </w:rPr>
        <w:t>(</w:t>
      </w:r>
      <w:r w:rsidR="00325B84" w:rsidRPr="006F16C5">
        <w:rPr>
          <w:highlight w:val="cyan"/>
          <w:lang w:val="de-CH"/>
        </w:rPr>
        <w:t>&lt;Ausdruck&gt;</w:t>
      </w:r>
      <w:r w:rsidRPr="0047587F">
        <w:rPr>
          <w:rFonts w:ascii="Courier New" w:hAnsi="Courier New" w:cs="Courier New"/>
          <w:lang w:val="en-GB"/>
        </w:rPr>
        <w:t>);</w:t>
      </w:r>
    </w:p>
    <w:p w14:paraId="69A61C34" w14:textId="77777777" w:rsidR="001124BC" w:rsidRPr="0047587F" w:rsidRDefault="001124BC" w:rsidP="001124BC">
      <w:pPr>
        <w:rPr>
          <w:lang w:val="en-GB"/>
        </w:rPr>
      </w:pPr>
    </w:p>
    <w:p w14:paraId="2494E09E" w14:textId="77777777" w:rsidR="001124BC" w:rsidRPr="00387488" w:rsidRDefault="001124BC" w:rsidP="00180F14">
      <w:pPr>
        <w:pStyle w:val="Listenabsatz"/>
        <w:numPr>
          <w:ilvl w:val="0"/>
          <w:numId w:val="10"/>
        </w:numPr>
        <w:rPr>
          <w:lang w:val="de-CH"/>
        </w:rPr>
      </w:pPr>
      <w:r w:rsidRPr="00387488">
        <w:rPr>
          <w:lang w:val="de-CH"/>
        </w:rPr>
        <w:t>Füllen Sie</w:t>
      </w:r>
      <w:r>
        <w:rPr>
          <w:lang w:val="de-CH"/>
        </w:rPr>
        <w:t xml:space="preserve"> (ohne das Programm auszuführen)</w:t>
      </w:r>
      <w:r w:rsidRPr="00387488">
        <w:rPr>
          <w:lang w:val="de-CH"/>
        </w:rPr>
        <w:t xml:space="preserve"> die Lücken in folgender Tabelle:</w:t>
      </w:r>
    </w:p>
    <w:p w14:paraId="7E79CC2F" w14:textId="77777777" w:rsidR="001124BC" w:rsidRDefault="001124BC" w:rsidP="001124BC">
      <w:pPr>
        <w:rPr>
          <w:lang w:val="de-CH"/>
        </w:rPr>
      </w:pP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3107"/>
        <w:gridCol w:w="3108"/>
      </w:tblGrid>
      <w:tr w:rsidR="001124BC" w14:paraId="57E32E76" w14:textId="77777777" w:rsidTr="0034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19B2F85" w14:textId="77777777" w:rsidR="001124BC" w:rsidRDefault="001124BC" w:rsidP="00347E8D">
            <w:pPr>
              <w:rPr>
                <w:lang w:val="de-CH"/>
              </w:rPr>
            </w:pPr>
            <w:r>
              <w:rPr>
                <w:lang w:val="de-CH"/>
              </w:rPr>
              <w:t>Ausdruck</w:t>
            </w:r>
          </w:p>
        </w:tc>
        <w:tc>
          <w:tcPr>
            <w:tcW w:w="3108" w:type="dxa"/>
          </w:tcPr>
          <w:p w14:paraId="597AD250" w14:textId="77777777" w:rsidR="001124BC" w:rsidRDefault="001124BC" w:rsidP="00347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Konsolenausgabe</w:t>
            </w:r>
          </w:p>
        </w:tc>
      </w:tr>
      <w:tr w:rsidR="001124BC" w14:paraId="46AB0CD0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417A582F" w14:textId="7E471C8A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true == true</w:t>
            </w:r>
          </w:p>
        </w:tc>
        <w:tc>
          <w:tcPr>
            <w:tcW w:w="3108" w:type="dxa"/>
          </w:tcPr>
          <w:p w14:paraId="0D95CB75" w14:textId="173A6CED" w:rsidR="001124BC" w:rsidRPr="00692F3D" w:rsidRDefault="002E7FDB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True</w:t>
            </w:r>
          </w:p>
        </w:tc>
      </w:tr>
      <w:tr w:rsidR="001124BC" w14:paraId="7D6BCAC2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B176214" w14:textId="2F14A2DC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true == </w:t>
            </w:r>
            <w:r w:rsidR="00384D55">
              <w:rPr>
                <w:rFonts w:ascii="Courier New" w:hAnsi="Courier New" w:cs="Courier New"/>
                <w:b w:val="0"/>
                <w:bCs w:val="0"/>
                <w:lang w:val="de-CH"/>
              </w:rPr>
              <w:t>f</w:t>
            </w:r>
          </w:p>
        </w:tc>
        <w:tc>
          <w:tcPr>
            <w:tcW w:w="3108" w:type="dxa"/>
          </w:tcPr>
          <w:p w14:paraId="3B1A5CED" w14:textId="4D0E8AA4" w:rsidR="001124BC" w:rsidRPr="00692F3D" w:rsidRDefault="00F328F8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False</w:t>
            </w:r>
          </w:p>
        </w:tc>
      </w:tr>
      <w:tr w:rsidR="001124BC" w14:paraId="5425FF63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B4E6C70" w14:textId="47A08BCC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i == 6</w:t>
            </w:r>
          </w:p>
        </w:tc>
        <w:tc>
          <w:tcPr>
            <w:tcW w:w="3108" w:type="dxa"/>
          </w:tcPr>
          <w:p w14:paraId="7AA2D72E" w14:textId="5A0CBAED" w:rsidR="001124BC" w:rsidRPr="00692F3D" w:rsidRDefault="00F328F8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True</w:t>
            </w:r>
          </w:p>
        </w:tc>
      </w:tr>
      <w:tr w:rsidR="001124BC" w14:paraId="79A1D9BF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0C36696" w14:textId="443C2E70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3 == i</w:t>
            </w:r>
          </w:p>
        </w:tc>
        <w:tc>
          <w:tcPr>
            <w:tcW w:w="3108" w:type="dxa"/>
          </w:tcPr>
          <w:p w14:paraId="7343585D" w14:textId="346EC108" w:rsidR="001124BC" w:rsidRPr="00692F3D" w:rsidRDefault="00F328F8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False</w:t>
            </w:r>
          </w:p>
        </w:tc>
      </w:tr>
      <w:tr w:rsidR="001124BC" w14:paraId="40C12EC7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12B7F3A" w14:textId="78A924C4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3 &lt; i</w:t>
            </w:r>
          </w:p>
        </w:tc>
        <w:tc>
          <w:tcPr>
            <w:tcW w:w="3108" w:type="dxa"/>
          </w:tcPr>
          <w:p w14:paraId="0CBCC43E" w14:textId="656CEA9A" w:rsidR="00EE2933" w:rsidRPr="00692F3D" w:rsidRDefault="00EE2933" w:rsidP="00EE2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T</w:t>
            </w:r>
            <w:r w:rsidR="00C63F4B">
              <w:rPr>
                <w:rFonts w:ascii="Courier New" w:hAnsi="Courier New" w:cs="Courier New"/>
                <w:lang w:val="de-CH"/>
              </w:rPr>
              <w:t>rue</w:t>
            </w:r>
          </w:p>
        </w:tc>
      </w:tr>
      <w:tr w:rsidR="001124BC" w14:paraId="3131BCE2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4E2C613B" w14:textId="6ADD9D97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6 &lt;= i</w:t>
            </w:r>
          </w:p>
        </w:tc>
        <w:tc>
          <w:tcPr>
            <w:tcW w:w="3108" w:type="dxa"/>
          </w:tcPr>
          <w:p w14:paraId="179B0594" w14:textId="34199EE6" w:rsidR="001124BC" w:rsidRPr="00692F3D" w:rsidRDefault="00EE2933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True</w:t>
            </w:r>
          </w:p>
        </w:tc>
      </w:tr>
      <w:tr w:rsidR="001124BC" w14:paraId="44D4A39B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5C27F3D4" w14:textId="639AF97C" w:rsidR="001124BC" w:rsidRPr="00692F3D" w:rsidRDefault="004C24E1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6 &gt;= i</w:t>
            </w:r>
          </w:p>
        </w:tc>
        <w:tc>
          <w:tcPr>
            <w:tcW w:w="3108" w:type="dxa"/>
          </w:tcPr>
          <w:p w14:paraId="03C20208" w14:textId="1A76DF90" w:rsidR="001124BC" w:rsidRPr="00692F3D" w:rsidRDefault="00EE2933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True</w:t>
            </w:r>
          </w:p>
        </w:tc>
      </w:tr>
      <w:tr w:rsidR="004C24E1" w14:paraId="49660F4D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70B22272" w14:textId="210D9897" w:rsidR="004C24E1" w:rsidRDefault="00DA05AB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3</w:t>
            </w:r>
            <w:r w:rsidR="004C24E1"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 != </w:t>
            </w: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3</w:t>
            </w:r>
          </w:p>
        </w:tc>
        <w:tc>
          <w:tcPr>
            <w:tcW w:w="3108" w:type="dxa"/>
          </w:tcPr>
          <w:p w14:paraId="7CE07143" w14:textId="66371670" w:rsidR="004C24E1" w:rsidRPr="00692F3D" w:rsidRDefault="00EE2933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False</w:t>
            </w:r>
          </w:p>
        </w:tc>
      </w:tr>
      <w:tr w:rsidR="00DA05AB" w14:paraId="2C8830FE" w14:textId="77777777" w:rsidTr="00347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2A4EF20D" w14:textId="44CB2C36" w:rsidR="00DA05AB" w:rsidRDefault="00C63F4B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f</w:t>
            </w:r>
            <w:r w:rsidR="005234FC">
              <w:rPr>
                <w:rFonts w:ascii="Courier New" w:hAnsi="Courier New" w:cs="Courier New"/>
                <w:b w:val="0"/>
                <w:bCs w:val="0"/>
                <w:lang w:val="de-CH"/>
              </w:rPr>
              <w:t xml:space="preserve"> </w:t>
            </w:r>
            <w:r w:rsidR="00DA05AB">
              <w:rPr>
                <w:rFonts w:ascii="Courier New" w:hAnsi="Courier New" w:cs="Courier New"/>
                <w:b w:val="0"/>
                <w:bCs w:val="0"/>
                <w:lang w:val="de-CH"/>
              </w:rPr>
              <w:t>!= false</w:t>
            </w:r>
          </w:p>
        </w:tc>
        <w:tc>
          <w:tcPr>
            <w:tcW w:w="3108" w:type="dxa"/>
          </w:tcPr>
          <w:p w14:paraId="31A89C7D" w14:textId="60CF53CF" w:rsidR="00DA05AB" w:rsidRPr="00692F3D" w:rsidRDefault="00E33751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False</w:t>
            </w:r>
          </w:p>
        </w:tc>
      </w:tr>
    </w:tbl>
    <w:p w14:paraId="2C953BB7" w14:textId="77777777" w:rsidR="001124BC" w:rsidRDefault="001124BC" w:rsidP="001124BC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74209D1D" w14:textId="7EB3E9C1" w:rsidR="009448BA" w:rsidRDefault="001124BC" w:rsidP="00180F14">
      <w:pPr>
        <w:pStyle w:val="Listenabsatz"/>
        <w:widowControl/>
        <w:numPr>
          <w:ilvl w:val="0"/>
          <w:numId w:val="10"/>
        </w:numPr>
        <w:overflowPunct/>
        <w:autoSpaceDE/>
        <w:autoSpaceDN/>
        <w:adjustRightInd/>
        <w:textAlignment w:val="auto"/>
        <w:rPr>
          <w:lang w:val="de-CH"/>
        </w:rPr>
      </w:pPr>
      <w:r w:rsidRPr="006F16C5">
        <w:rPr>
          <w:lang w:val="de-CH"/>
        </w:rPr>
        <w:t xml:space="preserve">Überprüfen Sie Ihre Resultate mittels des gegebenen Programms, indem Sie </w:t>
      </w:r>
      <w:r w:rsidRPr="006F16C5">
        <w:rPr>
          <w:highlight w:val="cyan"/>
          <w:lang w:val="de-CH"/>
        </w:rPr>
        <w:t>&lt;Ausdruck&gt;</w:t>
      </w:r>
      <w:r w:rsidRPr="006F16C5">
        <w:rPr>
          <w:lang w:val="de-CH"/>
        </w:rPr>
        <w:t xml:space="preserve"> mit der entsprechenden Aufgabenstellung ersetzen, das Programm ausführen und das Resultat auf der Konsole ablesen.</w:t>
      </w:r>
    </w:p>
    <w:p w14:paraId="0ADDEC03" w14:textId="7F26D0CD" w:rsidR="001124BC" w:rsidRPr="009448BA" w:rsidRDefault="009448BA" w:rsidP="009448BA">
      <w:pPr>
        <w:widowControl/>
        <w:overflowPunct/>
        <w:autoSpaceDE/>
        <w:autoSpaceDN/>
        <w:adjustRightInd/>
        <w:textAlignment w:val="auto"/>
        <w:rPr>
          <w:lang w:val="de-CH"/>
        </w:rPr>
      </w:pPr>
      <w:r>
        <w:rPr>
          <w:lang w:val="de-CH"/>
        </w:rPr>
        <w:br w:type="page"/>
      </w:r>
    </w:p>
    <w:p w14:paraId="3BDEFF84" w14:textId="61635E39" w:rsidR="00DB7A50" w:rsidRDefault="00DB7A50" w:rsidP="00DB7A50">
      <w:pPr>
        <w:pStyle w:val="berschrift3"/>
        <w:rPr>
          <w:lang w:val="de-CH"/>
        </w:rPr>
      </w:pPr>
      <w:r>
        <w:rPr>
          <w:lang w:val="de-CH"/>
        </w:rPr>
        <w:lastRenderedPageBreak/>
        <w:t>Teilaufgabe 4: Logische Operatoren</w:t>
      </w:r>
    </w:p>
    <w:p w14:paraId="74FD2E16" w14:textId="77777777" w:rsidR="00DB7A50" w:rsidRDefault="00DB7A50" w:rsidP="00DB7A50">
      <w:pPr>
        <w:rPr>
          <w:lang w:val="de-CH"/>
        </w:rPr>
      </w:pPr>
      <w:r>
        <w:rPr>
          <w:lang w:val="de-CH"/>
        </w:rPr>
        <w:t>Gegeben sei folgendes Programm:</w:t>
      </w:r>
    </w:p>
    <w:p w14:paraId="2FDDF89B" w14:textId="77777777" w:rsidR="00DB7A50" w:rsidRDefault="00DB7A50" w:rsidP="00DB7A50">
      <w:pPr>
        <w:rPr>
          <w:lang w:val="de-CH"/>
        </w:rPr>
      </w:pPr>
    </w:p>
    <w:p w14:paraId="268EA6AA" w14:textId="23455353" w:rsidR="00DB7A50" w:rsidRDefault="00DB7A50" w:rsidP="00DB7A50">
      <w:pPr>
        <w:rPr>
          <w:rFonts w:ascii="Courier New" w:hAnsi="Courier New" w:cs="Courier New"/>
          <w:lang w:val="en-GB"/>
        </w:rPr>
      </w:pPr>
      <w:r w:rsidRPr="0047587F">
        <w:rPr>
          <w:rFonts w:ascii="Courier New" w:hAnsi="Courier New" w:cs="Courier New"/>
          <w:lang w:val="en-GB"/>
        </w:rPr>
        <w:t xml:space="preserve">int </w:t>
      </w:r>
      <w:proofErr w:type="spellStart"/>
      <w:r>
        <w:rPr>
          <w:rFonts w:ascii="Courier New" w:hAnsi="Courier New" w:cs="Courier New"/>
          <w:lang w:val="en-GB"/>
        </w:rPr>
        <w:t>i</w:t>
      </w:r>
      <w:proofErr w:type="spellEnd"/>
      <w:r>
        <w:rPr>
          <w:rFonts w:ascii="Courier New" w:hAnsi="Courier New" w:cs="Courier New"/>
          <w:lang w:val="en-GB"/>
        </w:rPr>
        <w:t xml:space="preserve"> = 6;</w:t>
      </w:r>
    </w:p>
    <w:p w14:paraId="499C983B" w14:textId="0C229C46" w:rsidR="00DB7A50" w:rsidRPr="00391C33" w:rsidRDefault="00DB7A50" w:rsidP="009448BA">
      <w:pPr>
        <w:rPr>
          <w:rFonts w:ascii="Courier New" w:hAnsi="Courier New" w:cs="Courier New"/>
          <w:lang w:val="en-GB"/>
        </w:rPr>
      </w:pPr>
      <w:r w:rsidRPr="00391C33">
        <w:rPr>
          <w:rFonts w:ascii="Courier New" w:hAnsi="Courier New" w:cs="Courier New"/>
          <w:lang w:val="en-GB"/>
        </w:rPr>
        <w:t xml:space="preserve">bool </w:t>
      </w:r>
      <w:r w:rsidR="00A308D5" w:rsidRPr="00391C33">
        <w:rPr>
          <w:rFonts w:ascii="Courier New" w:hAnsi="Courier New" w:cs="Courier New"/>
          <w:lang w:val="en-GB"/>
        </w:rPr>
        <w:t>f</w:t>
      </w:r>
      <w:r w:rsidRPr="00391C33">
        <w:rPr>
          <w:rFonts w:ascii="Courier New" w:hAnsi="Courier New" w:cs="Courier New"/>
          <w:lang w:val="en-GB"/>
        </w:rPr>
        <w:t xml:space="preserve"> = false;</w:t>
      </w:r>
    </w:p>
    <w:p w14:paraId="26D1E500" w14:textId="4BFC2B71" w:rsidR="00A308D5" w:rsidRPr="00A308D5" w:rsidRDefault="00A308D5" w:rsidP="009448BA">
      <w:pPr>
        <w:rPr>
          <w:rFonts w:ascii="Courier New" w:hAnsi="Courier New" w:cs="Courier New"/>
          <w:lang w:val="de-CH"/>
        </w:rPr>
      </w:pPr>
      <w:proofErr w:type="spellStart"/>
      <w:r w:rsidRPr="00A308D5">
        <w:rPr>
          <w:rFonts w:ascii="Courier New" w:hAnsi="Courier New" w:cs="Courier New"/>
          <w:lang w:val="de-CH"/>
        </w:rPr>
        <w:t>bool</w:t>
      </w:r>
      <w:proofErr w:type="spellEnd"/>
      <w:r w:rsidRPr="00A308D5">
        <w:rPr>
          <w:rFonts w:ascii="Courier New" w:hAnsi="Courier New" w:cs="Courier New"/>
          <w:lang w:val="de-CH"/>
        </w:rPr>
        <w:t xml:space="preserve"> t = </w:t>
      </w:r>
      <w:proofErr w:type="spellStart"/>
      <w:r w:rsidRPr="00A308D5">
        <w:rPr>
          <w:rFonts w:ascii="Courier New" w:hAnsi="Courier New" w:cs="Courier New"/>
          <w:lang w:val="de-CH"/>
        </w:rPr>
        <w:t>t</w:t>
      </w:r>
      <w:r>
        <w:rPr>
          <w:rFonts w:ascii="Courier New" w:hAnsi="Courier New" w:cs="Courier New"/>
          <w:lang w:val="de-CH"/>
        </w:rPr>
        <w:t>rue</w:t>
      </w:r>
      <w:proofErr w:type="spellEnd"/>
      <w:r>
        <w:rPr>
          <w:rFonts w:ascii="Courier New" w:hAnsi="Courier New" w:cs="Courier New"/>
          <w:lang w:val="de-CH"/>
        </w:rPr>
        <w:t>;</w:t>
      </w:r>
    </w:p>
    <w:p w14:paraId="1788EC6C" w14:textId="77777777" w:rsidR="00DB7A50" w:rsidRPr="00A308D5" w:rsidRDefault="00DB7A50" w:rsidP="009448BA">
      <w:pPr>
        <w:rPr>
          <w:rFonts w:ascii="Courier New" w:hAnsi="Courier New" w:cs="Courier New"/>
          <w:lang w:val="de-CH"/>
        </w:rPr>
      </w:pPr>
      <w:proofErr w:type="spellStart"/>
      <w:r w:rsidRPr="00A308D5">
        <w:rPr>
          <w:rFonts w:ascii="Courier New" w:hAnsi="Courier New" w:cs="Courier New"/>
          <w:lang w:val="de-CH"/>
        </w:rPr>
        <w:t>Console.WriteLine</w:t>
      </w:r>
      <w:proofErr w:type="spellEnd"/>
      <w:r w:rsidRPr="00A308D5">
        <w:rPr>
          <w:rFonts w:ascii="Courier New" w:hAnsi="Courier New" w:cs="Courier New"/>
          <w:lang w:val="de-CH"/>
        </w:rPr>
        <w:t>(</w:t>
      </w:r>
      <w:r w:rsidRPr="006F16C5">
        <w:rPr>
          <w:highlight w:val="cyan"/>
          <w:lang w:val="de-CH"/>
        </w:rPr>
        <w:t>&lt;Ausdruck&gt;</w:t>
      </w:r>
      <w:r w:rsidRPr="00A308D5">
        <w:rPr>
          <w:rFonts w:ascii="Courier New" w:hAnsi="Courier New" w:cs="Courier New"/>
          <w:lang w:val="de-CH"/>
        </w:rPr>
        <w:t>);</w:t>
      </w:r>
    </w:p>
    <w:p w14:paraId="6553C23E" w14:textId="77777777" w:rsidR="00DB7A50" w:rsidRPr="00A308D5" w:rsidRDefault="00DB7A50" w:rsidP="00DB7A50">
      <w:pPr>
        <w:rPr>
          <w:lang w:val="de-CH"/>
        </w:rPr>
      </w:pPr>
    </w:p>
    <w:p w14:paraId="5DE1F913" w14:textId="77777777" w:rsidR="00ED3DC8" w:rsidRDefault="00DB7A50" w:rsidP="0027026D">
      <w:pPr>
        <w:pStyle w:val="Listenabsatz"/>
        <w:numPr>
          <w:ilvl w:val="0"/>
          <w:numId w:val="11"/>
        </w:numPr>
        <w:rPr>
          <w:lang w:val="de-CH"/>
        </w:rPr>
      </w:pPr>
      <w:r w:rsidRPr="00387488">
        <w:rPr>
          <w:lang w:val="de-CH"/>
        </w:rPr>
        <w:t>Füllen Sie</w:t>
      </w:r>
      <w:r>
        <w:rPr>
          <w:lang w:val="de-CH"/>
        </w:rPr>
        <w:t xml:space="preserve"> (ohne das Programm auszuführen)</w:t>
      </w:r>
      <w:r w:rsidRPr="00387488">
        <w:rPr>
          <w:lang w:val="de-CH"/>
        </w:rPr>
        <w:t xml:space="preserve"> die Lücken in folgender Tabelle</w:t>
      </w:r>
      <w:r w:rsidR="00ED3DC8">
        <w:rPr>
          <w:lang w:val="de-CH"/>
        </w:rPr>
        <w:t>.</w:t>
      </w:r>
    </w:p>
    <w:p w14:paraId="594FA28F" w14:textId="0DBBD481" w:rsidR="00DB7A50" w:rsidRPr="00387488" w:rsidRDefault="00ED3DC8" w:rsidP="00ED3DC8">
      <w:pPr>
        <w:pStyle w:val="Listenabsatz"/>
        <w:ind w:left="360"/>
        <w:rPr>
          <w:lang w:val="de-CH"/>
        </w:rPr>
      </w:pPr>
      <w:r>
        <w:rPr>
          <w:lang w:val="de-CH"/>
        </w:rPr>
        <w:t>Die Aufgaben in blau sind optional</w:t>
      </w:r>
      <w:r w:rsidR="00DB7A50" w:rsidRPr="00387488">
        <w:rPr>
          <w:lang w:val="de-CH"/>
        </w:rPr>
        <w:t>:</w:t>
      </w:r>
    </w:p>
    <w:p w14:paraId="5F1C2037" w14:textId="77777777" w:rsidR="00DB7A50" w:rsidRDefault="00DB7A50" w:rsidP="00DB7A50">
      <w:pPr>
        <w:rPr>
          <w:lang w:val="de-CH"/>
        </w:rPr>
      </w:pP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4815"/>
        <w:gridCol w:w="4252"/>
      </w:tblGrid>
      <w:tr w:rsidR="00DB7A50" w14:paraId="385B204A" w14:textId="77777777" w:rsidTr="00384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50CB6C5" w14:textId="77777777" w:rsidR="00DB7A50" w:rsidRDefault="00DB7A50" w:rsidP="00347E8D">
            <w:pPr>
              <w:rPr>
                <w:lang w:val="de-CH"/>
              </w:rPr>
            </w:pPr>
            <w:r>
              <w:rPr>
                <w:lang w:val="de-CH"/>
              </w:rPr>
              <w:t>Ausdruck</w:t>
            </w:r>
          </w:p>
        </w:tc>
        <w:tc>
          <w:tcPr>
            <w:tcW w:w="4252" w:type="dxa"/>
          </w:tcPr>
          <w:p w14:paraId="63CC86C5" w14:textId="77777777" w:rsidR="00DB7A50" w:rsidRDefault="00DB7A50" w:rsidP="00347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Konsolenausgabe</w:t>
            </w:r>
          </w:p>
        </w:tc>
      </w:tr>
      <w:tr w:rsidR="00DB7A50" w14:paraId="3E44B1BB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AF27FDE" w14:textId="3CA779F9" w:rsidR="00DB7A50" w:rsidRPr="00692F3D" w:rsidRDefault="00384D55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true</w:t>
            </w:r>
          </w:p>
        </w:tc>
        <w:tc>
          <w:tcPr>
            <w:tcW w:w="4252" w:type="dxa"/>
          </w:tcPr>
          <w:p w14:paraId="642017FA" w14:textId="6117252E" w:rsidR="00DB7A50" w:rsidRPr="00692F3D" w:rsidRDefault="00582D04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True</w:t>
            </w:r>
          </w:p>
        </w:tc>
      </w:tr>
      <w:tr w:rsidR="00DB7A50" w14:paraId="2710FE7A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C631997" w14:textId="256A43A6" w:rsidR="00DB7A50" w:rsidRPr="00692F3D" w:rsidRDefault="00384D55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!false</w:t>
            </w:r>
          </w:p>
        </w:tc>
        <w:tc>
          <w:tcPr>
            <w:tcW w:w="4252" w:type="dxa"/>
          </w:tcPr>
          <w:p w14:paraId="30D99AB6" w14:textId="512BAB91" w:rsidR="00DB7A50" w:rsidRPr="00692F3D" w:rsidRDefault="00582D04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True</w:t>
            </w:r>
          </w:p>
        </w:tc>
      </w:tr>
      <w:tr w:rsidR="00DB7A50" w14:paraId="5EF788AA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1FF574D" w14:textId="6F19D31B" w:rsidR="00DB7A50" w:rsidRPr="00692F3D" w:rsidRDefault="00384D55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!(6 == 6)</w:t>
            </w:r>
          </w:p>
        </w:tc>
        <w:tc>
          <w:tcPr>
            <w:tcW w:w="4252" w:type="dxa"/>
          </w:tcPr>
          <w:p w14:paraId="4BC4FBAA" w14:textId="21AFEE69" w:rsidR="00DB7A50" w:rsidRPr="00692F3D" w:rsidRDefault="00582D04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False</w:t>
            </w:r>
          </w:p>
        </w:tc>
      </w:tr>
      <w:tr w:rsidR="00DB7A50" w14:paraId="6A4AB103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5942CEC7" w14:textId="1AD178C6" w:rsidR="00DB7A50" w:rsidRPr="00692F3D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6 == 6 &amp;&amp; 3 == 3</w:t>
            </w:r>
          </w:p>
        </w:tc>
        <w:tc>
          <w:tcPr>
            <w:tcW w:w="4252" w:type="dxa"/>
          </w:tcPr>
          <w:p w14:paraId="73038D25" w14:textId="5ABB1947" w:rsidR="00DB7A50" w:rsidRPr="00692F3D" w:rsidRDefault="00582D04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True</w:t>
            </w:r>
          </w:p>
        </w:tc>
      </w:tr>
      <w:tr w:rsidR="00DB7A50" w14:paraId="316F4F97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E75A192" w14:textId="7A29EB31" w:rsidR="00DB7A50" w:rsidRPr="00692F3D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f &amp;&amp; t</w:t>
            </w:r>
          </w:p>
        </w:tc>
        <w:tc>
          <w:tcPr>
            <w:tcW w:w="4252" w:type="dxa"/>
          </w:tcPr>
          <w:p w14:paraId="11C443F2" w14:textId="77C54A0C" w:rsidR="00DB7A50" w:rsidRPr="00692F3D" w:rsidRDefault="00582D04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False</w:t>
            </w:r>
          </w:p>
        </w:tc>
      </w:tr>
      <w:tr w:rsidR="00DB7A50" w14:paraId="43C8E6CC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64D21EF" w14:textId="43E20087" w:rsidR="00DB7A50" w:rsidRPr="00692F3D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true &amp;&amp; 6 &lt; 3</w:t>
            </w:r>
          </w:p>
        </w:tc>
        <w:tc>
          <w:tcPr>
            <w:tcW w:w="4252" w:type="dxa"/>
          </w:tcPr>
          <w:p w14:paraId="281B8BA4" w14:textId="5BA9C1ED" w:rsidR="00DB7A50" w:rsidRPr="00692F3D" w:rsidRDefault="00582D04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False</w:t>
            </w:r>
          </w:p>
        </w:tc>
      </w:tr>
      <w:tr w:rsidR="00DB7A50" w14:paraId="0AA2F27C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D4B003F" w14:textId="01E09996" w:rsidR="00DB7A50" w:rsidRPr="00692F3D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f &amp;&amp; f</w:t>
            </w:r>
          </w:p>
        </w:tc>
        <w:tc>
          <w:tcPr>
            <w:tcW w:w="4252" w:type="dxa"/>
          </w:tcPr>
          <w:p w14:paraId="11552617" w14:textId="4F6C590B" w:rsidR="00DB7A50" w:rsidRPr="00692F3D" w:rsidRDefault="00582D04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False</w:t>
            </w:r>
          </w:p>
        </w:tc>
      </w:tr>
      <w:tr w:rsidR="00DB7A50" w14:paraId="130BC31D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83D4661" w14:textId="0AD6AA35" w:rsidR="00DB7A50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6 == 6 || 3 == 3</w:t>
            </w:r>
          </w:p>
        </w:tc>
        <w:tc>
          <w:tcPr>
            <w:tcW w:w="4252" w:type="dxa"/>
          </w:tcPr>
          <w:p w14:paraId="51C1CE14" w14:textId="07E3A69E" w:rsidR="00DB7A50" w:rsidRPr="00692F3D" w:rsidRDefault="00582D04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True</w:t>
            </w:r>
          </w:p>
        </w:tc>
      </w:tr>
      <w:tr w:rsidR="00DB7A50" w14:paraId="5E0D6544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548EDF3" w14:textId="56FC6E55" w:rsidR="00DB7A50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f || t</w:t>
            </w:r>
          </w:p>
        </w:tc>
        <w:tc>
          <w:tcPr>
            <w:tcW w:w="4252" w:type="dxa"/>
          </w:tcPr>
          <w:p w14:paraId="19DD68E2" w14:textId="7581BA3B" w:rsidR="00DB7A50" w:rsidRPr="00692F3D" w:rsidRDefault="00582D04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True</w:t>
            </w:r>
          </w:p>
        </w:tc>
      </w:tr>
      <w:tr w:rsidR="005234FC" w14:paraId="6B1DD337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15DE284" w14:textId="1B4DF8CA" w:rsidR="005234FC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true || 6 &lt; 3</w:t>
            </w:r>
          </w:p>
        </w:tc>
        <w:tc>
          <w:tcPr>
            <w:tcW w:w="4252" w:type="dxa"/>
          </w:tcPr>
          <w:p w14:paraId="29C7A551" w14:textId="1C801475" w:rsidR="005234FC" w:rsidRPr="00692F3D" w:rsidRDefault="00582D04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True</w:t>
            </w:r>
          </w:p>
        </w:tc>
      </w:tr>
      <w:tr w:rsidR="005234FC" w14:paraId="6FCFDCD5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87B4128" w14:textId="30C7F425" w:rsidR="005234FC" w:rsidRDefault="005234FC" w:rsidP="00347E8D">
            <w:pPr>
              <w:rPr>
                <w:rFonts w:ascii="Courier New" w:hAnsi="Courier New" w:cs="Courier New"/>
                <w:b w:val="0"/>
                <w:bCs w:val="0"/>
                <w:lang w:val="de-CH"/>
              </w:rPr>
            </w:pPr>
            <w:r>
              <w:rPr>
                <w:rFonts w:ascii="Courier New" w:hAnsi="Courier New" w:cs="Courier New"/>
                <w:b w:val="0"/>
                <w:bCs w:val="0"/>
                <w:lang w:val="de-CH"/>
              </w:rPr>
              <w:t>f || f</w:t>
            </w:r>
          </w:p>
        </w:tc>
        <w:tc>
          <w:tcPr>
            <w:tcW w:w="4252" w:type="dxa"/>
          </w:tcPr>
          <w:p w14:paraId="4B7F5AEC" w14:textId="1F7D8DBD" w:rsidR="005234FC" w:rsidRPr="00692F3D" w:rsidRDefault="00582D04" w:rsidP="0034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False</w:t>
            </w:r>
          </w:p>
        </w:tc>
      </w:tr>
      <w:tr w:rsidR="005234FC" w14:paraId="4F825C3B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0364CC4" w14:textId="37564BF0" w:rsidR="005234FC" w:rsidRPr="00083B80" w:rsidRDefault="005234FC" w:rsidP="005234FC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083B80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6 == 6 &amp;&amp; 3 == 3 &amp;&amp; t</w:t>
            </w:r>
          </w:p>
        </w:tc>
        <w:tc>
          <w:tcPr>
            <w:tcW w:w="4252" w:type="dxa"/>
          </w:tcPr>
          <w:p w14:paraId="5E2BC06F" w14:textId="03FBD06B" w:rsidR="005234FC" w:rsidRPr="00692F3D" w:rsidRDefault="00582D04" w:rsidP="0052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True</w:t>
            </w:r>
          </w:p>
        </w:tc>
      </w:tr>
      <w:tr w:rsidR="005234FC" w14:paraId="7331F063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2825A09" w14:textId="51E8F566" w:rsidR="005234FC" w:rsidRPr="00083B80" w:rsidRDefault="005234FC" w:rsidP="005234FC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083B80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3 != 3 &amp;&amp; 6 </w:t>
            </w:r>
            <w:r w:rsidR="00A44D49" w:rsidRPr="00083B80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&gt;=</w:t>
            </w:r>
            <w:r w:rsidR="00E94CE2" w:rsidRPr="00083B80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 3</w:t>
            </w:r>
            <w:r w:rsidRPr="00083B80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 || t</w:t>
            </w:r>
          </w:p>
        </w:tc>
        <w:tc>
          <w:tcPr>
            <w:tcW w:w="4252" w:type="dxa"/>
          </w:tcPr>
          <w:p w14:paraId="2DC4D526" w14:textId="4A424C17" w:rsidR="005234FC" w:rsidRPr="00692F3D" w:rsidRDefault="00582D04" w:rsidP="0052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True</w:t>
            </w:r>
          </w:p>
        </w:tc>
      </w:tr>
      <w:tr w:rsidR="005234FC" w14:paraId="18B84611" w14:textId="77777777" w:rsidTr="00384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28FEF66" w14:textId="02E6F629" w:rsidR="005234FC" w:rsidRPr="00083B80" w:rsidRDefault="005234FC" w:rsidP="005234FC">
            <w:pPr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</w:pPr>
            <w:r w:rsidRPr="00083B80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3 != 3 &amp;&amp; (6 </w:t>
            </w:r>
            <w:r w:rsidR="0001219A" w:rsidRPr="00083B80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&gt;=</w:t>
            </w:r>
            <w:r w:rsidRPr="00083B80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 </w:t>
            </w:r>
            <w:r w:rsidR="0001219A" w:rsidRPr="00083B80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>3</w:t>
            </w:r>
            <w:r w:rsidRPr="00083B80">
              <w:rPr>
                <w:rFonts w:ascii="Courier New" w:hAnsi="Courier New" w:cs="Courier New"/>
                <w:b w:val="0"/>
                <w:bCs w:val="0"/>
                <w:color w:val="0070C0"/>
                <w:lang w:val="de-CH"/>
              </w:rPr>
              <w:t xml:space="preserve"> || t)</w:t>
            </w:r>
          </w:p>
        </w:tc>
        <w:tc>
          <w:tcPr>
            <w:tcW w:w="4252" w:type="dxa"/>
          </w:tcPr>
          <w:p w14:paraId="46DFF49F" w14:textId="22B866A3" w:rsidR="005234FC" w:rsidRPr="00692F3D" w:rsidRDefault="00582D04" w:rsidP="00523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lang w:val="de-CH"/>
              </w:rPr>
            </w:pPr>
            <w:r>
              <w:rPr>
                <w:rFonts w:ascii="Courier New" w:hAnsi="Courier New" w:cs="Courier New"/>
                <w:lang w:val="de-CH"/>
              </w:rPr>
              <w:t>False</w:t>
            </w:r>
          </w:p>
        </w:tc>
      </w:tr>
    </w:tbl>
    <w:p w14:paraId="42F2C043" w14:textId="77777777" w:rsidR="00DB7A50" w:rsidRDefault="00DB7A50" w:rsidP="00DB7A50">
      <w:pPr>
        <w:widowControl/>
        <w:overflowPunct/>
        <w:autoSpaceDE/>
        <w:autoSpaceDN/>
        <w:adjustRightInd/>
        <w:textAlignment w:val="auto"/>
        <w:rPr>
          <w:lang w:val="de-CH"/>
        </w:rPr>
      </w:pPr>
    </w:p>
    <w:p w14:paraId="75C6AD04" w14:textId="77777777" w:rsidR="00DB7A50" w:rsidRPr="006F16C5" w:rsidRDefault="00DB7A50" w:rsidP="0027026D">
      <w:pPr>
        <w:pStyle w:val="Listenabsatz"/>
        <w:widowControl/>
        <w:numPr>
          <w:ilvl w:val="0"/>
          <w:numId w:val="11"/>
        </w:numPr>
        <w:overflowPunct/>
        <w:autoSpaceDE/>
        <w:autoSpaceDN/>
        <w:adjustRightInd/>
        <w:textAlignment w:val="auto"/>
        <w:rPr>
          <w:rFonts w:ascii="Courier New" w:hAnsi="Courier New" w:cs="Courier New"/>
          <w:lang w:val="de-CH"/>
        </w:rPr>
      </w:pPr>
      <w:r w:rsidRPr="006F16C5">
        <w:rPr>
          <w:lang w:val="de-CH"/>
        </w:rPr>
        <w:t xml:space="preserve">Überprüfen Sie Ihre Resultate mittels des gegebenen Programms, indem Sie </w:t>
      </w:r>
      <w:r w:rsidRPr="006F16C5">
        <w:rPr>
          <w:highlight w:val="cyan"/>
          <w:lang w:val="de-CH"/>
        </w:rPr>
        <w:t>&lt;Ausdruck&gt;</w:t>
      </w:r>
      <w:r w:rsidRPr="006F16C5">
        <w:rPr>
          <w:lang w:val="de-CH"/>
        </w:rPr>
        <w:t xml:space="preserve"> mit der entsprechenden Aufgabenstellung ersetzen, das Programm ausführen und das Resultat auf der Konsole ablesen.</w:t>
      </w:r>
    </w:p>
    <w:p w14:paraId="0DDEC68B" w14:textId="77777777" w:rsidR="00DB7A50" w:rsidRPr="00DB7A50" w:rsidRDefault="00DB7A50" w:rsidP="00DB7A50">
      <w:pPr>
        <w:widowControl/>
        <w:overflowPunct/>
        <w:autoSpaceDE/>
        <w:autoSpaceDN/>
        <w:adjustRightInd/>
        <w:textAlignment w:val="auto"/>
        <w:rPr>
          <w:rFonts w:ascii="Courier New" w:hAnsi="Courier New" w:cs="Courier New"/>
          <w:lang w:val="de-CH"/>
        </w:rPr>
      </w:pPr>
    </w:p>
    <w:p w14:paraId="27F054C9" w14:textId="23A67215" w:rsidR="00BE7A59" w:rsidRPr="0022267B" w:rsidRDefault="00BE7A59" w:rsidP="00BE7A59">
      <w:pPr>
        <w:pStyle w:val="berschrift2"/>
        <w:rPr>
          <w:lang w:val="de-CH"/>
        </w:rPr>
      </w:pPr>
      <w:r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0AA1446F" w14:textId="68C67769" w:rsidR="00B86E46" w:rsidRDefault="00A754DF" w:rsidP="00093150">
      <w:pPr>
        <w:pStyle w:val="aufzhlung"/>
        <w:numPr>
          <w:ilvl w:val="0"/>
          <w:numId w:val="0"/>
        </w:numPr>
        <w:ind w:left="284" w:hanging="284"/>
      </w:pPr>
      <w:r>
        <w:t>…</w:t>
      </w:r>
      <w:r w:rsidR="0001139B">
        <w:t>Sie die Konsolenausgaben ohne Programmausführung ausgefüllt haben</w:t>
      </w:r>
      <w:r w:rsidR="00093150">
        <w:t>.</w:t>
      </w:r>
    </w:p>
    <w:p w14:paraId="20DFDA94" w14:textId="3F86C94B" w:rsidR="0001139B" w:rsidRDefault="0001139B" w:rsidP="00093150">
      <w:pPr>
        <w:pStyle w:val="aufzhlung"/>
        <w:numPr>
          <w:ilvl w:val="0"/>
          <w:numId w:val="0"/>
        </w:numPr>
        <w:ind w:left="284" w:hanging="284"/>
      </w:pPr>
      <w:r>
        <w:t>…Sie Ihre Resultate mittels Programm geprüft haben</w:t>
      </w:r>
    </w:p>
    <w:p w14:paraId="7318782F" w14:textId="77777777" w:rsidR="00510045" w:rsidRDefault="00510045" w:rsidP="00A754DF">
      <w:pPr>
        <w:pStyle w:val="aufzhlung"/>
        <w:numPr>
          <w:ilvl w:val="0"/>
          <w:numId w:val="0"/>
        </w:numPr>
        <w:ind w:left="284" w:hanging="284"/>
      </w:pPr>
    </w:p>
    <w:p w14:paraId="500E3122" w14:textId="1D9EA3C5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11BE973F" w14:textId="3D36369D" w:rsidR="00892DB2" w:rsidRPr="00274443" w:rsidRDefault="00B83721" w:rsidP="00274443">
      <w:pPr>
        <w:rPr>
          <w:lang w:val="de-CH"/>
        </w:rPr>
      </w:pPr>
      <w:r w:rsidRPr="00391C33">
        <w:rPr>
          <w:lang w:val="de-CH"/>
        </w:rPr>
        <w:t>keine</w:t>
      </w: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04A89668" w14:textId="23FAACCA" w:rsidR="00BE7A59" w:rsidRDefault="0023411A" w:rsidP="00BE7A59">
      <w:pPr>
        <w:rPr>
          <w:lang w:val="de-CH"/>
        </w:rPr>
      </w:pPr>
      <w:r>
        <w:rPr>
          <w:lang w:val="de-CH"/>
        </w:rPr>
        <w:t>keine</w:t>
      </w:r>
    </w:p>
    <w:sectPr w:rsidR="00BE7A59" w:rsidSect="00AE506B">
      <w:headerReference w:type="default" r:id="rId11"/>
      <w:footerReference w:type="default" r:id="rId12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B947D" w14:textId="77777777" w:rsidR="005F14FB" w:rsidRDefault="005F14FB">
      <w:r>
        <w:separator/>
      </w:r>
    </w:p>
  </w:endnote>
  <w:endnote w:type="continuationSeparator" w:id="0">
    <w:p w14:paraId="7072B376" w14:textId="77777777" w:rsidR="005F14FB" w:rsidRDefault="005F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1D827" w14:textId="61C75870" w:rsidR="004D5CBC" w:rsidRPr="00202C3F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D5CBC" w:rsidRPr="00202C3F">
      <w:sym w:font="Symbol" w:char="F0E3"/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FBC64" w14:textId="77777777" w:rsidR="005F14FB" w:rsidRDefault="005F14FB">
      <w:r>
        <w:separator/>
      </w:r>
    </w:p>
  </w:footnote>
  <w:footnote w:type="continuationSeparator" w:id="0">
    <w:p w14:paraId="54513695" w14:textId="77777777" w:rsidR="005F14FB" w:rsidRDefault="005F1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535CA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677FA7"/>
    <w:multiLevelType w:val="hybridMultilevel"/>
    <w:tmpl w:val="0B6688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80799"/>
    <w:multiLevelType w:val="hybridMultilevel"/>
    <w:tmpl w:val="3A926DE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F871A7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B44784"/>
    <w:multiLevelType w:val="hybridMultilevel"/>
    <w:tmpl w:val="ABAE9C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9544A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6D087C"/>
    <w:multiLevelType w:val="hybridMultilevel"/>
    <w:tmpl w:val="381AAC22"/>
    <w:lvl w:ilvl="0" w:tplc="2000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4437A"/>
    <w:multiLevelType w:val="hybridMultilevel"/>
    <w:tmpl w:val="C95EC1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91719"/>
    <w:multiLevelType w:val="hybridMultilevel"/>
    <w:tmpl w:val="899EF3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052015">
    <w:abstractNumId w:val="0"/>
  </w:num>
  <w:num w:numId="2" w16cid:durableId="1942453037">
    <w:abstractNumId w:val="8"/>
  </w:num>
  <w:num w:numId="3" w16cid:durableId="1439446847">
    <w:abstractNumId w:val="3"/>
  </w:num>
  <w:num w:numId="4" w16cid:durableId="1077050639">
    <w:abstractNumId w:val="2"/>
  </w:num>
  <w:num w:numId="5" w16cid:durableId="451830964">
    <w:abstractNumId w:val="10"/>
  </w:num>
  <w:num w:numId="6" w16cid:durableId="1036463116">
    <w:abstractNumId w:val="9"/>
  </w:num>
  <w:num w:numId="7" w16cid:durableId="1026829212">
    <w:abstractNumId w:val="5"/>
  </w:num>
  <w:num w:numId="8" w16cid:durableId="1075738648">
    <w:abstractNumId w:val="7"/>
  </w:num>
  <w:num w:numId="9" w16cid:durableId="509098917">
    <w:abstractNumId w:val="4"/>
  </w:num>
  <w:num w:numId="10" w16cid:durableId="161355341">
    <w:abstractNumId w:val="1"/>
  </w:num>
  <w:num w:numId="11" w16cid:durableId="120540861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05C4"/>
    <w:rsid w:val="0001139B"/>
    <w:rsid w:val="0001219A"/>
    <w:rsid w:val="00015278"/>
    <w:rsid w:val="0004011B"/>
    <w:rsid w:val="000413C4"/>
    <w:rsid w:val="00044570"/>
    <w:rsid w:val="00045FD6"/>
    <w:rsid w:val="0005664D"/>
    <w:rsid w:val="0006085E"/>
    <w:rsid w:val="000818D9"/>
    <w:rsid w:val="00083B80"/>
    <w:rsid w:val="00093150"/>
    <w:rsid w:val="00093B2F"/>
    <w:rsid w:val="00093EF0"/>
    <w:rsid w:val="000B0020"/>
    <w:rsid w:val="000B3B60"/>
    <w:rsid w:val="000E366B"/>
    <w:rsid w:val="000F5DE6"/>
    <w:rsid w:val="000F62A9"/>
    <w:rsid w:val="001015D5"/>
    <w:rsid w:val="00104C13"/>
    <w:rsid w:val="00105B05"/>
    <w:rsid w:val="001124BC"/>
    <w:rsid w:val="001137F3"/>
    <w:rsid w:val="001151E9"/>
    <w:rsid w:val="00120920"/>
    <w:rsid w:val="00140E63"/>
    <w:rsid w:val="001415A6"/>
    <w:rsid w:val="00141BF0"/>
    <w:rsid w:val="001459B6"/>
    <w:rsid w:val="001608E0"/>
    <w:rsid w:val="0017006B"/>
    <w:rsid w:val="00176961"/>
    <w:rsid w:val="001803D7"/>
    <w:rsid w:val="00180F14"/>
    <w:rsid w:val="00186C22"/>
    <w:rsid w:val="0018778E"/>
    <w:rsid w:val="00192B5B"/>
    <w:rsid w:val="001972F3"/>
    <w:rsid w:val="001A0BB4"/>
    <w:rsid w:val="001C2731"/>
    <w:rsid w:val="001C2AEC"/>
    <w:rsid w:val="001C7AB5"/>
    <w:rsid w:val="001D1FAE"/>
    <w:rsid w:val="001D3931"/>
    <w:rsid w:val="001D76EA"/>
    <w:rsid w:val="001F1432"/>
    <w:rsid w:val="001F4A0F"/>
    <w:rsid w:val="001F7854"/>
    <w:rsid w:val="00202C3F"/>
    <w:rsid w:val="00207D6C"/>
    <w:rsid w:val="0022267B"/>
    <w:rsid w:val="00226FFF"/>
    <w:rsid w:val="0023411A"/>
    <w:rsid w:val="00245D16"/>
    <w:rsid w:val="00247A6A"/>
    <w:rsid w:val="00255A5E"/>
    <w:rsid w:val="00257D30"/>
    <w:rsid w:val="0027026D"/>
    <w:rsid w:val="00274443"/>
    <w:rsid w:val="0027633B"/>
    <w:rsid w:val="00297C4F"/>
    <w:rsid w:val="002A29BB"/>
    <w:rsid w:val="002B74DE"/>
    <w:rsid w:val="002D41D5"/>
    <w:rsid w:val="002D5218"/>
    <w:rsid w:val="002D7ACB"/>
    <w:rsid w:val="002D7D15"/>
    <w:rsid w:val="002E7FDB"/>
    <w:rsid w:val="00300AA8"/>
    <w:rsid w:val="0030152C"/>
    <w:rsid w:val="00325B84"/>
    <w:rsid w:val="00352864"/>
    <w:rsid w:val="00380A1B"/>
    <w:rsid w:val="00384D55"/>
    <w:rsid w:val="00387488"/>
    <w:rsid w:val="00391C33"/>
    <w:rsid w:val="00397DCA"/>
    <w:rsid w:val="003A7483"/>
    <w:rsid w:val="003B6B3C"/>
    <w:rsid w:val="003C7D5A"/>
    <w:rsid w:val="003D13DF"/>
    <w:rsid w:val="003D65D6"/>
    <w:rsid w:val="003E0F38"/>
    <w:rsid w:val="003E44B0"/>
    <w:rsid w:val="003E6F8E"/>
    <w:rsid w:val="003F5B2D"/>
    <w:rsid w:val="00400832"/>
    <w:rsid w:val="00405AD1"/>
    <w:rsid w:val="00410411"/>
    <w:rsid w:val="00421E2D"/>
    <w:rsid w:val="00423FCC"/>
    <w:rsid w:val="00474656"/>
    <w:rsid w:val="0047587F"/>
    <w:rsid w:val="00476380"/>
    <w:rsid w:val="00476FB6"/>
    <w:rsid w:val="00482D37"/>
    <w:rsid w:val="00490219"/>
    <w:rsid w:val="004943FF"/>
    <w:rsid w:val="004A0D2F"/>
    <w:rsid w:val="004A1928"/>
    <w:rsid w:val="004A4FE8"/>
    <w:rsid w:val="004A7C9A"/>
    <w:rsid w:val="004B6E12"/>
    <w:rsid w:val="004C0ADD"/>
    <w:rsid w:val="004C0E6C"/>
    <w:rsid w:val="004C24E1"/>
    <w:rsid w:val="004C5457"/>
    <w:rsid w:val="004D2EDE"/>
    <w:rsid w:val="004D4F7B"/>
    <w:rsid w:val="004D5CBC"/>
    <w:rsid w:val="004D65B2"/>
    <w:rsid w:val="00500105"/>
    <w:rsid w:val="00503FFC"/>
    <w:rsid w:val="00510045"/>
    <w:rsid w:val="00513EF9"/>
    <w:rsid w:val="005234FC"/>
    <w:rsid w:val="00533631"/>
    <w:rsid w:val="005363F9"/>
    <w:rsid w:val="005444F6"/>
    <w:rsid w:val="00554CB7"/>
    <w:rsid w:val="00560FBC"/>
    <w:rsid w:val="00563F48"/>
    <w:rsid w:val="00564EA2"/>
    <w:rsid w:val="00582D04"/>
    <w:rsid w:val="00585281"/>
    <w:rsid w:val="00590808"/>
    <w:rsid w:val="005B7B59"/>
    <w:rsid w:val="005E203E"/>
    <w:rsid w:val="005E41C3"/>
    <w:rsid w:val="005E4CF2"/>
    <w:rsid w:val="005F14FB"/>
    <w:rsid w:val="005F25C9"/>
    <w:rsid w:val="005F3412"/>
    <w:rsid w:val="005F586D"/>
    <w:rsid w:val="00604461"/>
    <w:rsid w:val="00604F6D"/>
    <w:rsid w:val="006332C9"/>
    <w:rsid w:val="006412E5"/>
    <w:rsid w:val="0067362E"/>
    <w:rsid w:val="006833B0"/>
    <w:rsid w:val="00692F3D"/>
    <w:rsid w:val="006B5DAE"/>
    <w:rsid w:val="006B7F48"/>
    <w:rsid w:val="006C7931"/>
    <w:rsid w:val="006E236E"/>
    <w:rsid w:val="006E42DE"/>
    <w:rsid w:val="006F16C5"/>
    <w:rsid w:val="006F7232"/>
    <w:rsid w:val="00701333"/>
    <w:rsid w:val="007027FA"/>
    <w:rsid w:val="00717CEC"/>
    <w:rsid w:val="0072599A"/>
    <w:rsid w:val="00730067"/>
    <w:rsid w:val="0075758A"/>
    <w:rsid w:val="00761249"/>
    <w:rsid w:val="00773B14"/>
    <w:rsid w:val="00783AF3"/>
    <w:rsid w:val="00785B50"/>
    <w:rsid w:val="007A0945"/>
    <w:rsid w:val="007A20CD"/>
    <w:rsid w:val="007D763D"/>
    <w:rsid w:val="007E0E35"/>
    <w:rsid w:val="007E6EAB"/>
    <w:rsid w:val="007F198A"/>
    <w:rsid w:val="007F48F9"/>
    <w:rsid w:val="00815209"/>
    <w:rsid w:val="00815990"/>
    <w:rsid w:val="008211F7"/>
    <w:rsid w:val="0083348E"/>
    <w:rsid w:val="00841809"/>
    <w:rsid w:val="00847635"/>
    <w:rsid w:val="00855AB9"/>
    <w:rsid w:val="00882E2C"/>
    <w:rsid w:val="00891CCE"/>
    <w:rsid w:val="00892DB2"/>
    <w:rsid w:val="00894F96"/>
    <w:rsid w:val="008A183B"/>
    <w:rsid w:val="008A1D02"/>
    <w:rsid w:val="008A4D7F"/>
    <w:rsid w:val="008B2435"/>
    <w:rsid w:val="008C3B83"/>
    <w:rsid w:val="008D515A"/>
    <w:rsid w:val="008E5A84"/>
    <w:rsid w:val="008F54A7"/>
    <w:rsid w:val="008F6BB6"/>
    <w:rsid w:val="00911327"/>
    <w:rsid w:val="00913AA5"/>
    <w:rsid w:val="00913E6A"/>
    <w:rsid w:val="00916800"/>
    <w:rsid w:val="009444B0"/>
    <w:rsid w:val="009448BA"/>
    <w:rsid w:val="00956C3A"/>
    <w:rsid w:val="00957E23"/>
    <w:rsid w:val="00970742"/>
    <w:rsid w:val="00994E06"/>
    <w:rsid w:val="009B65B4"/>
    <w:rsid w:val="009B7D1B"/>
    <w:rsid w:val="009D3FB2"/>
    <w:rsid w:val="009E12B0"/>
    <w:rsid w:val="00A15A68"/>
    <w:rsid w:val="00A308D5"/>
    <w:rsid w:val="00A40BAF"/>
    <w:rsid w:val="00A43192"/>
    <w:rsid w:val="00A44D49"/>
    <w:rsid w:val="00A636BD"/>
    <w:rsid w:val="00A754DF"/>
    <w:rsid w:val="00A95AC9"/>
    <w:rsid w:val="00AB7C64"/>
    <w:rsid w:val="00AD3F71"/>
    <w:rsid w:val="00AE506B"/>
    <w:rsid w:val="00AF31E8"/>
    <w:rsid w:val="00AF4007"/>
    <w:rsid w:val="00B00392"/>
    <w:rsid w:val="00B067AA"/>
    <w:rsid w:val="00B10AB8"/>
    <w:rsid w:val="00B126FA"/>
    <w:rsid w:val="00B170E0"/>
    <w:rsid w:val="00B34D68"/>
    <w:rsid w:val="00B415D1"/>
    <w:rsid w:val="00B507E4"/>
    <w:rsid w:val="00B76B19"/>
    <w:rsid w:val="00B83721"/>
    <w:rsid w:val="00B8403C"/>
    <w:rsid w:val="00B86E46"/>
    <w:rsid w:val="00B97BF8"/>
    <w:rsid w:val="00BA58B5"/>
    <w:rsid w:val="00BB79B3"/>
    <w:rsid w:val="00BD1206"/>
    <w:rsid w:val="00BD20AE"/>
    <w:rsid w:val="00BE0AB2"/>
    <w:rsid w:val="00BE7A59"/>
    <w:rsid w:val="00C02554"/>
    <w:rsid w:val="00C1005B"/>
    <w:rsid w:val="00C1030C"/>
    <w:rsid w:val="00C10FAA"/>
    <w:rsid w:val="00C140EE"/>
    <w:rsid w:val="00C14AEB"/>
    <w:rsid w:val="00C31611"/>
    <w:rsid w:val="00C3312D"/>
    <w:rsid w:val="00C35657"/>
    <w:rsid w:val="00C409CB"/>
    <w:rsid w:val="00C44898"/>
    <w:rsid w:val="00C45D31"/>
    <w:rsid w:val="00C471C2"/>
    <w:rsid w:val="00C63F4B"/>
    <w:rsid w:val="00C67BA2"/>
    <w:rsid w:val="00C80DD2"/>
    <w:rsid w:val="00C83728"/>
    <w:rsid w:val="00C86A10"/>
    <w:rsid w:val="00C97381"/>
    <w:rsid w:val="00CA7C94"/>
    <w:rsid w:val="00CB0D3B"/>
    <w:rsid w:val="00CB1884"/>
    <w:rsid w:val="00CC5CCC"/>
    <w:rsid w:val="00CC66F9"/>
    <w:rsid w:val="00CD733D"/>
    <w:rsid w:val="00CE1F3E"/>
    <w:rsid w:val="00CE78CA"/>
    <w:rsid w:val="00D040E4"/>
    <w:rsid w:val="00D0574A"/>
    <w:rsid w:val="00D541A4"/>
    <w:rsid w:val="00D55662"/>
    <w:rsid w:val="00D605A6"/>
    <w:rsid w:val="00D95072"/>
    <w:rsid w:val="00D95B83"/>
    <w:rsid w:val="00DA05AB"/>
    <w:rsid w:val="00DA1BA2"/>
    <w:rsid w:val="00DB7A50"/>
    <w:rsid w:val="00DC1835"/>
    <w:rsid w:val="00DC3750"/>
    <w:rsid w:val="00DF0786"/>
    <w:rsid w:val="00E00705"/>
    <w:rsid w:val="00E04541"/>
    <w:rsid w:val="00E17DE6"/>
    <w:rsid w:val="00E33751"/>
    <w:rsid w:val="00E364F2"/>
    <w:rsid w:val="00E609A3"/>
    <w:rsid w:val="00E60C3F"/>
    <w:rsid w:val="00E766A9"/>
    <w:rsid w:val="00E82C2A"/>
    <w:rsid w:val="00E8580D"/>
    <w:rsid w:val="00E923D8"/>
    <w:rsid w:val="00E94CE2"/>
    <w:rsid w:val="00E94ED9"/>
    <w:rsid w:val="00EA49A2"/>
    <w:rsid w:val="00EB01CE"/>
    <w:rsid w:val="00EB0BEC"/>
    <w:rsid w:val="00EB55A8"/>
    <w:rsid w:val="00ED3DC8"/>
    <w:rsid w:val="00ED7106"/>
    <w:rsid w:val="00EE2933"/>
    <w:rsid w:val="00EE4091"/>
    <w:rsid w:val="00EE416C"/>
    <w:rsid w:val="00EE6559"/>
    <w:rsid w:val="00F007D1"/>
    <w:rsid w:val="00F02EF3"/>
    <w:rsid w:val="00F13C22"/>
    <w:rsid w:val="00F216A6"/>
    <w:rsid w:val="00F249A4"/>
    <w:rsid w:val="00F328F8"/>
    <w:rsid w:val="00F342A0"/>
    <w:rsid w:val="00F358C1"/>
    <w:rsid w:val="00F35C5A"/>
    <w:rsid w:val="00F456E5"/>
    <w:rsid w:val="00F538F5"/>
    <w:rsid w:val="00F70ED8"/>
    <w:rsid w:val="00F91E1D"/>
    <w:rsid w:val="00FA0C37"/>
    <w:rsid w:val="00FA2C9F"/>
    <w:rsid w:val="00FA34E7"/>
    <w:rsid w:val="00FB3220"/>
    <w:rsid w:val="00FD1259"/>
    <w:rsid w:val="00FD3174"/>
    <w:rsid w:val="00FD6975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274443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892DB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2DB2"/>
    <w:rPr>
      <w:color w:val="605E5C"/>
      <w:shd w:val="clear" w:color="auto" w:fill="E1DFDD"/>
    </w:rPr>
  </w:style>
  <w:style w:type="table" w:styleId="Gitternetztabelle1hellAkzent5">
    <w:name w:val="Grid Table 1 Light Accent 5"/>
    <w:basedOn w:val="NormaleTabelle"/>
    <w:uiPriority w:val="46"/>
    <w:rsid w:val="00692F3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4</Pages>
  <Words>489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LA_319_6905_Operatoren</vt:lpstr>
    </vt:vector>
  </TitlesOfParts>
  <Manager/>
  <Company>Berufsfachschule Baden BBB, IT-School / www.bbbaden.ch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LA_319_6905_Operatoren</dc:title>
  <dc:subject>Modul 319</dc:subject>
  <dc:creator>Lars Meyer</dc:creator>
  <dc:description>CC BY, https://creativecommons.org/licenses/by/4.0/deed.de</dc:description>
  <cp:lastModifiedBy>Adrian.Schmid</cp:lastModifiedBy>
  <cp:revision>211</cp:revision>
  <cp:lastPrinted>2020-12-08T12:50:00Z</cp:lastPrinted>
  <dcterms:created xsi:type="dcterms:W3CDTF">2020-12-17T11:49:00Z</dcterms:created>
  <dcterms:modified xsi:type="dcterms:W3CDTF">2024-08-27T06:51:00Z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