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189BF4AD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5D0CB1">
        <w:rPr>
          <w:i/>
          <w:noProof/>
          <w:lang w:val="de-CH"/>
        </w:rPr>
        <w:t>14</w:t>
      </w:r>
      <w:r w:rsidR="00B507E4">
        <w:rPr>
          <w:i/>
          <w:noProof/>
          <w:lang w:val="de-CH"/>
        </w:rPr>
        <w:t>_</w:t>
      </w:r>
      <w:r w:rsidR="0004011B">
        <w:rPr>
          <w:i/>
          <w:noProof/>
          <w:lang w:val="de-CH"/>
        </w:rPr>
        <w:t>Testen</w:t>
      </w:r>
      <w:r w:rsidR="007977ED">
        <w:rPr>
          <w:i/>
          <w:noProof/>
          <w:lang w:val="de-CH"/>
        </w:rPr>
        <w:t>_Abgabe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6A51D2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7308ABD" w:rsidR="0022267B" w:rsidRPr="006A51D2" w:rsidRDefault="00961ED6" w:rsidP="00A15A68">
            <w:pPr>
              <w:pStyle w:val="tabellenkopf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Abgabe zur Aufgabe LA_319_69xx_</w:t>
            </w:r>
            <w:r w:rsidR="0004011B" w:rsidRPr="006A51D2">
              <w:rPr>
                <w:sz w:val="22"/>
                <w:szCs w:val="22"/>
              </w:rPr>
              <w:t>Testen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7977ED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7061509C" w:rsidR="00397DCA" w:rsidRPr="00C97381" w:rsidRDefault="00961ED6" w:rsidP="000B3B60">
            <w:pPr>
              <w:pStyle w:val="tabelleninhalt"/>
            </w:pPr>
            <w:r>
              <w:t>K</w:t>
            </w:r>
            <w:r w:rsidR="007977ED">
              <w:t>eine</w:t>
            </w:r>
          </w:p>
        </w:tc>
      </w:tr>
      <w:tr w:rsidR="00FA34E7" w:rsidRPr="006A51D2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28A02D88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</w:tbl>
    <w:p w14:paraId="1D099226" w14:textId="534B3D48" w:rsidR="00BE7A59" w:rsidRPr="0022267B" w:rsidRDefault="00570338" w:rsidP="00BE7A59">
      <w:pPr>
        <w:pStyle w:val="berschrift2"/>
        <w:rPr>
          <w:lang w:val="de-CH"/>
        </w:rPr>
      </w:pPr>
      <w:r>
        <w:rPr>
          <w:lang w:val="de-CH"/>
        </w:rPr>
        <w:t>Anforderungsanalyse</w:t>
      </w:r>
    </w:p>
    <w:p w14:paraId="0B25C395" w14:textId="2939F332" w:rsidR="008E5A84" w:rsidRDefault="008E5A84" w:rsidP="008E5A84">
      <w:pPr>
        <w:rPr>
          <w:lang w:val="de-CH"/>
        </w:rPr>
      </w:pPr>
    </w:p>
    <w:tbl>
      <w:tblPr>
        <w:tblStyle w:val="Gitternetztabelle1hellAkzent5"/>
        <w:tblW w:w="9554" w:type="dxa"/>
        <w:tblInd w:w="-147" w:type="dxa"/>
        <w:tblLook w:val="04A0" w:firstRow="1" w:lastRow="0" w:firstColumn="1" w:lastColumn="0" w:noHBand="0" w:noVBand="1"/>
      </w:tblPr>
      <w:tblGrid>
        <w:gridCol w:w="747"/>
        <w:gridCol w:w="1236"/>
        <w:gridCol w:w="7571"/>
      </w:tblGrid>
      <w:tr w:rsidR="004C1AD7" w14:paraId="5DB447BD" w14:textId="77777777" w:rsidTr="0074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50737CA" w14:textId="2D6744CB" w:rsidR="004C1AD7" w:rsidRDefault="004C1AD7" w:rsidP="008E5A84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1238" w:type="dxa"/>
          </w:tcPr>
          <w:p w14:paraId="40F41EF1" w14:textId="1FE9D57E" w:rsidR="004C1AD7" w:rsidRDefault="004C1AD7" w:rsidP="008E5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Typ</w:t>
            </w:r>
          </w:p>
        </w:tc>
        <w:tc>
          <w:tcPr>
            <w:tcW w:w="8080" w:type="dxa"/>
          </w:tcPr>
          <w:p w14:paraId="7053E63B" w14:textId="6A5D6A9C" w:rsidR="004C1AD7" w:rsidRDefault="004C1AD7" w:rsidP="008E5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Anforderung</w:t>
            </w:r>
          </w:p>
        </w:tc>
      </w:tr>
      <w:tr w:rsidR="004C1AD7" w:rsidRPr="006A51D2" w14:paraId="2EB0318B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831037C" w14:textId="6E7561D7" w:rsidR="004C1AD7" w:rsidRPr="004C1AD7" w:rsidRDefault="004C1AD7" w:rsidP="004C1AD7">
            <w:pPr>
              <w:rPr>
                <w:b w:val="0"/>
                <w:bCs w:val="0"/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38" w:type="dxa"/>
          </w:tcPr>
          <w:p w14:paraId="3B5FA67B" w14:textId="3D5233B0" w:rsidR="004C1AD7" w:rsidRDefault="004C1AD7" w:rsidP="008E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5F828EE1" w14:textId="0120382B" w:rsidR="004C1AD7" w:rsidRDefault="005576CF" w:rsidP="008E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Benutzereingabe für den zu prüfenden Namen wird eingelesen.</w:t>
            </w:r>
          </w:p>
        </w:tc>
      </w:tr>
      <w:tr w:rsidR="004C1AD7" w:rsidRPr="006A51D2" w14:paraId="2C210E9B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869793D" w14:textId="042295DA" w:rsidR="004C1AD7" w:rsidRPr="004C1AD7" w:rsidRDefault="004C1AD7" w:rsidP="004C1AD7">
            <w:pPr>
              <w:rPr>
                <w:b w:val="0"/>
                <w:bCs w:val="0"/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38" w:type="dxa"/>
          </w:tcPr>
          <w:p w14:paraId="415CE789" w14:textId="1EF397B3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242B4C76" w14:textId="08A0E5D6" w:rsidR="004C1AD7" w:rsidRDefault="00F24E72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können pro Programmdurchlauf mehrere Namen geprüft werden.</w:t>
            </w:r>
          </w:p>
        </w:tc>
      </w:tr>
      <w:tr w:rsidR="004C1AD7" w:rsidRPr="006A51D2" w14:paraId="42EFEB9D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B3A0B95" w14:textId="3FDEDD38" w:rsidR="004C1AD7" w:rsidRDefault="004C1AD7" w:rsidP="004C1AD7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38" w:type="dxa"/>
          </w:tcPr>
          <w:p w14:paraId="4CDAFA3E" w14:textId="020F6AF3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76312728" w14:textId="77777777" w:rsidR="004C1AD7" w:rsidRDefault="00074590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Gültigkeitsregel:</w:t>
            </w:r>
          </w:p>
          <w:p w14:paraId="07BEEF53" w14:textId="27A1F3DD" w:rsidR="00074590" w:rsidRDefault="00074590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Name muss mindestens ein Zeichen lang sein</w:t>
            </w:r>
          </w:p>
        </w:tc>
      </w:tr>
      <w:tr w:rsidR="004C1AD7" w14:paraId="40BBC3E6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92EC32D" w14:textId="63D970ED" w:rsidR="004C1AD7" w:rsidRDefault="004C1AD7" w:rsidP="004C1AD7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238" w:type="dxa"/>
          </w:tcPr>
          <w:p w14:paraId="6202405B" w14:textId="2486933E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09AA3984" w14:textId="59647BEB" w:rsidR="00074590" w:rsidRDefault="00074590" w:rsidP="0007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Gültigkeitsregel:</w:t>
            </w:r>
          </w:p>
          <w:p w14:paraId="7EF2CC7F" w14:textId="124F4353" w:rsidR="00C979C2" w:rsidRDefault="00C979C2" w:rsidP="0007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Name darf nur</w:t>
            </w:r>
          </w:p>
          <w:p w14:paraId="73E7A14F" w14:textId="29261F68" w:rsidR="004C1AD7" w:rsidRDefault="00074590" w:rsidP="0007459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Gross- und Kleinbuchstaben [A-</w:t>
            </w:r>
            <w:proofErr w:type="spellStart"/>
            <w:r>
              <w:rPr>
                <w:lang w:val="de-CH"/>
              </w:rPr>
              <w:t>Za</w:t>
            </w:r>
            <w:proofErr w:type="spellEnd"/>
            <w:r>
              <w:rPr>
                <w:lang w:val="de-CH"/>
              </w:rPr>
              <w:t>-z]</w:t>
            </w:r>
          </w:p>
          <w:p w14:paraId="368FA5A9" w14:textId="401F4059" w:rsidR="00C979C2" w:rsidRDefault="00C979C2" w:rsidP="0007459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max. 1 Leerzeichen (‘ ‘)</w:t>
            </w:r>
          </w:p>
          <w:p w14:paraId="1E860F7A" w14:textId="2C873264" w:rsidR="00C979C2" w:rsidRDefault="00C979C2" w:rsidP="0007459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max. 1 Bindestrich (‘-‘)</w:t>
            </w:r>
          </w:p>
          <w:p w14:paraId="0B6BC6F1" w14:textId="27CDFCC6" w:rsidR="00C979C2" w:rsidRPr="00C979C2" w:rsidRDefault="00C979C2" w:rsidP="00C9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enthalten.</w:t>
            </w:r>
          </w:p>
        </w:tc>
      </w:tr>
      <w:tr w:rsidR="004C1AD7" w:rsidRPr="006A51D2" w14:paraId="3EB38337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E5718CE" w14:textId="5F53004D" w:rsidR="004C1AD7" w:rsidRDefault="004C1AD7" w:rsidP="004C1AD7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238" w:type="dxa"/>
          </w:tcPr>
          <w:p w14:paraId="6E5F9743" w14:textId="59CB7662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3C35031D" w14:textId="77777777" w:rsidR="00C979C2" w:rsidRDefault="00C979C2" w:rsidP="00C9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Gültigkeitsregel:</w:t>
            </w:r>
          </w:p>
          <w:p w14:paraId="643ACC11" w14:textId="01DA4508" w:rsidR="004C1AD7" w:rsidRDefault="00C979C2" w:rsidP="00C9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79C2">
              <w:rPr>
                <w:lang w:val="de-CH"/>
              </w:rPr>
              <w:t>Leerzeichen (‘ ‘)</w:t>
            </w:r>
            <w:r>
              <w:rPr>
                <w:lang w:val="de-CH"/>
              </w:rPr>
              <w:t xml:space="preserve"> und Bindestrich (‘-‘) dürfen nicht aufeinander folgen.</w:t>
            </w:r>
          </w:p>
        </w:tc>
      </w:tr>
      <w:tr w:rsidR="004C1AD7" w:rsidRPr="006A51D2" w14:paraId="16BE85DF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7BDA30F" w14:textId="0E3F7DF7" w:rsidR="004C1AD7" w:rsidRDefault="004C1AD7" w:rsidP="004C1AD7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38" w:type="dxa"/>
          </w:tcPr>
          <w:p w14:paraId="11253445" w14:textId="6D897BAB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58C5343E" w14:textId="77777777" w:rsidR="00C979C2" w:rsidRDefault="00C979C2" w:rsidP="00C9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Gültigkeitsregel:</w:t>
            </w:r>
          </w:p>
          <w:p w14:paraId="5B52E8EC" w14:textId="77335312" w:rsidR="004C1AD7" w:rsidRDefault="00C979C2" w:rsidP="00C9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79C2">
              <w:rPr>
                <w:lang w:val="de-CH"/>
              </w:rPr>
              <w:t>Leerzeichen (‘ ‘)</w:t>
            </w:r>
            <w:r>
              <w:rPr>
                <w:lang w:val="de-CH"/>
              </w:rPr>
              <w:t xml:space="preserve"> und Bindestrich (‘-‘) dürfen nicht am Anfang oder Ende des Namens stehen</w:t>
            </w:r>
          </w:p>
        </w:tc>
      </w:tr>
      <w:tr w:rsidR="004C1AD7" w:rsidRPr="006A51D2" w14:paraId="07D545B5" w14:textId="77777777" w:rsidTr="007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6227136" w14:textId="34D0271A" w:rsidR="004C1AD7" w:rsidRDefault="004C1AD7" w:rsidP="004C1AD7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1238" w:type="dxa"/>
          </w:tcPr>
          <w:p w14:paraId="125DFD1C" w14:textId="4E5A48CE" w:rsidR="004C1AD7" w:rsidRDefault="004C1AD7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30506B">
              <w:rPr>
                <w:lang w:val="de-CH"/>
              </w:rPr>
              <w:t>funktional</w:t>
            </w:r>
          </w:p>
        </w:tc>
        <w:tc>
          <w:tcPr>
            <w:tcW w:w="8080" w:type="dxa"/>
          </w:tcPr>
          <w:p w14:paraId="3AC3E281" w14:textId="5CAC1C04" w:rsidR="004C1AD7" w:rsidRDefault="008D7BC0" w:rsidP="004C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Programm bricht ab, wenn kein weiterer Name eingegeben werden soll.</w:t>
            </w:r>
          </w:p>
        </w:tc>
      </w:tr>
    </w:tbl>
    <w:p w14:paraId="2F339D0E" w14:textId="77777777" w:rsidR="004C1AD7" w:rsidRDefault="004C1AD7" w:rsidP="008E5A84">
      <w:pPr>
        <w:rPr>
          <w:lang w:val="de-CH"/>
        </w:rPr>
      </w:pPr>
    </w:p>
    <w:p w14:paraId="13BC0AEC" w14:textId="7954C9F1" w:rsidR="00BE7A59" w:rsidRDefault="00570338" w:rsidP="00BE7A59">
      <w:pPr>
        <w:pStyle w:val="berschrift2"/>
        <w:rPr>
          <w:lang w:val="de-CH"/>
        </w:rPr>
      </w:pPr>
      <w:r>
        <w:rPr>
          <w:lang w:val="de-CH"/>
        </w:rPr>
        <w:t>Testfallspezifikation</w:t>
      </w:r>
    </w:p>
    <w:p w14:paraId="44D4242D" w14:textId="197CB57B" w:rsidR="00746F9E" w:rsidRDefault="00746F9E" w:rsidP="00746F9E">
      <w:pPr>
        <w:rPr>
          <w:lang w:val="de-CH"/>
        </w:rPr>
      </w:pPr>
    </w:p>
    <w:p w14:paraId="090077DE" w14:textId="77777777" w:rsidR="00746F9E" w:rsidRPr="00746F9E" w:rsidRDefault="00746F9E" w:rsidP="00746F9E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1.1</w:t>
      </w:r>
    </w:p>
    <w:p w14:paraId="72033BE3" w14:textId="27F33CC5" w:rsidR="00746F9E" w:rsidRPr="00746F9E" w:rsidRDefault="00746F9E" w:rsidP="00746F9E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1</w:t>
      </w:r>
      <w:r>
        <w:rPr>
          <w:lang w:val="de-CH"/>
        </w:rPr>
        <w:t>, 3</w:t>
      </w:r>
    </w:p>
    <w:p w14:paraId="011D752B" w14:textId="77777777" w:rsidR="00746F9E" w:rsidRPr="00746F9E" w:rsidRDefault="00746F9E" w:rsidP="00746F9E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6224B648" w14:textId="77777777" w:rsidR="00746F9E" w:rsidRPr="00746F9E" w:rsidRDefault="00746F9E" w:rsidP="00746F9E">
      <w:pPr>
        <w:rPr>
          <w:lang w:val="de-CH"/>
        </w:rPr>
      </w:pPr>
      <w:r w:rsidRPr="00746F9E">
        <w:rPr>
          <w:lang w:val="de-CH"/>
        </w:rPr>
        <w:t>Das Programm wurde gestartet</w:t>
      </w:r>
    </w:p>
    <w:p w14:paraId="3571C2D2" w14:textId="77777777" w:rsidR="00746F9E" w:rsidRPr="00746F9E" w:rsidRDefault="00746F9E" w:rsidP="00746F9E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684BCF59" w14:textId="2AB42E12" w:rsidR="00746F9E" w:rsidRPr="00746F9E" w:rsidRDefault="00746F9E" w:rsidP="00746F9E">
      <w:pPr>
        <w:numPr>
          <w:ilvl w:val="0"/>
          <w:numId w:val="5"/>
        </w:numPr>
        <w:rPr>
          <w:lang w:val="de-CH"/>
        </w:rPr>
      </w:pPr>
      <w:r>
        <w:rPr>
          <w:lang w:val="de-CH"/>
        </w:rPr>
        <w:t>[Enter]</w:t>
      </w:r>
      <w:r>
        <w:rPr>
          <w:rStyle w:val="Funotenzeichen"/>
          <w:lang w:val="de-CH"/>
        </w:rPr>
        <w:footnoteReference w:id="1"/>
      </w:r>
    </w:p>
    <w:p w14:paraId="267EF916" w14:textId="77777777" w:rsidR="00746F9E" w:rsidRPr="00746F9E" w:rsidRDefault="00746F9E" w:rsidP="00746F9E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56A53123" w14:textId="77777777" w:rsidR="00746F9E" w:rsidRDefault="00746F9E" w:rsidP="00746F9E">
      <w:pPr>
        <w:numPr>
          <w:ilvl w:val="0"/>
          <w:numId w:val="10"/>
        </w:numPr>
        <w:rPr>
          <w:lang w:val="de-CH"/>
        </w:rPr>
      </w:pPr>
      <w:r w:rsidRPr="00746F9E">
        <w:rPr>
          <w:lang w:val="de-CH"/>
        </w:rPr>
        <w:t>Welchen Namen möchten Sie überprüfen?:</w:t>
      </w:r>
    </w:p>
    <w:p w14:paraId="604AEF12" w14:textId="7AEB6AF5" w:rsidR="00746F9E" w:rsidRPr="00AD7E95" w:rsidRDefault="00AD7E95" w:rsidP="00AD7E95">
      <w:pPr>
        <w:numPr>
          <w:ilvl w:val="0"/>
          <w:numId w:val="11"/>
        </w:numPr>
        <w:rPr>
          <w:lang w:val="de-CH"/>
        </w:rPr>
      </w:pPr>
      <w:r w:rsidRPr="00AD7E95">
        <w:rPr>
          <w:lang w:val="de-CH"/>
        </w:rPr>
        <w:t>Der Name ist ungültig</w:t>
      </w:r>
    </w:p>
    <w:p w14:paraId="5ACC0483" w14:textId="77777777" w:rsidR="00405FB1" w:rsidRDefault="00405FB1" w:rsidP="001F76AF">
      <w:pPr>
        <w:rPr>
          <w:b/>
          <w:bCs/>
          <w:lang w:val="de-CH"/>
        </w:rPr>
      </w:pPr>
    </w:p>
    <w:p w14:paraId="24D88762" w14:textId="57185043" w:rsidR="001F76AF" w:rsidRPr="00746F9E" w:rsidRDefault="001F76AF" w:rsidP="001F76AF">
      <w:pPr>
        <w:rPr>
          <w:lang w:val="de-CH"/>
        </w:rPr>
      </w:pPr>
      <w:r w:rsidRPr="00746F9E">
        <w:rPr>
          <w:b/>
          <w:bCs/>
          <w:lang w:val="de-CH"/>
        </w:rPr>
        <w:lastRenderedPageBreak/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2.1</w:t>
      </w:r>
    </w:p>
    <w:p w14:paraId="21CE7EA3" w14:textId="7FD7C531" w:rsidR="001F76AF" w:rsidRPr="00746F9E" w:rsidRDefault="001F76AF" w:rsidP="001F76AF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 w:rsidR="00405FB1">
        <w:rPr>
          <w:lang w:val="de-CH"/>
        </w:rPr>
        <w:t>2</w:t>
      </w:r>
    </w:p>
    <w:p w14:paraId="09DD0A5C" w14:textId="77777777" w:rsidR="001F76AF" w:rsidRPr="00746F9E" w:rsidRDefault="001F76AF" w:rsidP="001F76AF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7FE32869" w14:textId="0FE2DECF" w:rsidR="001F76AF" w:rsidRPr="00746F9E" w:rsidRDefault="001F76AF" w:rsidP="001F76AF">
      <w:pPr>
        <w:rPr>
          <w:lang w:val="de-CH"/>
        </w:rPr>
      </w:pPr>
      <w:r>
        <w:rPr>
          <w:lang w:val="de-CH"/>
        </w:rPr>
        <w:t>Testfall 1.1</w:t>
      </w:r>
    </w:p>
    <w:p w14:paraId="48923ECD" w14:textId="77777777" w:rsidR="001F76AF" w:rsidRPr="00746F9E" w:rsidRDefault="001F76AF" w:rsidP="001F76AF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D8025A6" w14:textId="2FA8C206" w:rsidR="00746F9E" w:rsidRPr="00746F9E" w:rsidRDefault="001F76AF" w:rsidP="001F76AF">
      <w:pPr>
        <w:numPr>
          <w:ilvl w:val="0"/>
          <w:numId w:val="13"/>
        </w:numPr>
        <w:rPr>
          <w:lang w:val="de-CH"/>
        </w:rPr>
      </w:pPr>
      <w:r>
        <w:rPr>
          <w:lang w:val="de-CH"/>
        </w:rPr>
        <w:t>y</w:t>
      </w:r>
    </w:p>
    <w:p w14:paraId="28312FB7" w14:textId="77777777" w:rsidR="001F76AF" w:rsidRPr="00746F9E" w:rsidRDefault="001F76AF" w:rsidP="001F76AF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0200543A" w14:textId="1BE13BC1" w:rsidR="001F76AF" w:rsidRDefault="001F76AF" w:rsidP="001F76AF">
      <w:pPr>
        <w:numPr>
          <w:ilvl w:val="0"/>
          <w:numId w:val="12"/>
        </w:numPr>
        <w:rPr>
          <w:lang w:val="de-CH"/>
        </w:rPr>
      </w:pPr>
      <w:r w:rsidRPr="001F76AF">
        <w:rPr>
          <w:lang w:val="de-CH"/>
        </w:rPr>
        <w:t>Möchten Sie einen weiteren Namen überprüfen? [</w:t>
      </w:r>
      <w:proofErr w:type="spellStart"/>
      <w:r w:rsidRPr="001F76AF">
        <w:rPr>
          <w:lang w:val="de-CH"/>
        </w:rPr>
        <w:t>y|n</w:t>
      </w:r>
      <w:proofErr w:type="spellEnd"/>
      <w:r w:rsidRPr="001F76AF">
        <w:rPr>
          <w:lang w:val="de-CH"/>
        </w:rPr>
        <w:t>]</w:t>
      </w:r>
    </w:p>
    <w:p w14:paraId="61ABF941" w14:textId="4A684097" w:rsidR="001F76AF" w:rsidRPr="00AD7E95" w:rsidRDefault="001F76AF" w:rsidP="001F76AF">
      <w:pPr>
        <w:numPr>
          <w:ilvl w:val="0"/>
          <w:numId w:val="14"/>
        </w:numPr>
        <w:rPr>
          <w:lang w:val="de-CH"/>
        </w:rPr>
      </w:pPr>
      <w:r w:rsidRPr="00746F9E">
        <w:rPr>
          <w:lang w:val="de-CH"/>
        </w:rPr>
        <w:t>Welchen Namen möchten Sie überprüfen?:</w:t>
      </w:r>
    </w:p>
    <w:p w14:paraId="4D17CB21" w14:textId="77777777" w:rsidR="001F76AF" w:rsidRPr="00746F9E" w:rsidRDefault="001F76AF" w:rsidP="00746F9E">
      <w:pPr>
        <w:rPr>
          <w:lang w:val="de-CH"/>
        </w:rPr>
      </w:pPr>
    </w:p>
    <w:p w14:paraId="6B70DA8C" w14:textId="5AC1FBB0" w:rsidR="00405FB1" w:rsidRPr="00746F9E" w:rsidRDefault="00405FB1" w:rsidP="00405FB1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3.1</w:t>
      </w:r>
    </w:p>
    <w:p w14:paraId="637D2B90" w14:textId="07CB33FD" w:rsidR="00405FB1" w:rsidRPr="00746F9E" w:rsidRDefault="00405FB1" w:rsidP="00405FB1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3</w:t>
      </w:r>
    </w:p>
    <w:p w14:paraId="53FD1325" w14:textId="77777777" w:rsidR="00405FB1" w:rsidRPr="00746F9E" w:rsidRDefault="00405FB1" w:rsidP="00405FB1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2ED4587F" w14:textId="7430B6DD" w:rsidR="00405FB1" w:rsidRPr="00746F9E" w:rsidRDefault="007D2BEE" w:rsidP="007D2BEE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2353C2C0" w14:textId="77777777" w:rsidR="00405FB1" w:rsidRPr="00746F9E" w:rsidRDefault="00405FB1" w:rsidP="00405FB1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5F630595" w14:textId="70E07117" w:rsidR="00746F9E" w:rsidRPr="00746F9E" w:rsidRDefault="00D464F1" w:rsidP="003341D6">
      <w:pPr>
        <w:numPr>
          <w:ilvl w:val="0"/>
          <w:numId w:val="21"/>
        </w:numPr>
        <w:rPr>
          <w:lang w:val="de-CH"/>
        </w:rPr>
      </w:pPr>
      <w:r>
        <w:rPr>
          <w:lang w:val="de-CH"/>
        </w:rPr>
        <w:t>A</w:t>
      </w:r>
    </w:p>
    <w:p w14:paraId="74DA0A0E" w14:textId="77777777" w:rsidR="00405FB1" w:rsidRPr="00746F9E" w:rsidRDefault="00405FB1" w:rsidP="00405FB1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59F80D8F" w14:textId="1DDC1DCD" w:rsidR="00405FB1" w:rsidRPr="00AD7E95" w:rsidRDefault="00D464F1" w:rsidP="003341D6">
      <w:pPr>
        <w:numPr>
          <w:ilvl w:val="0"/>
          <w:numId w:val="21"/>
        </w:numPr>
        <w:rPr>
          <w:lang w:val="de-CH"/>
        </w:rPr>
      </w:pPr>
      <w:r>
        <w:rPr>
          <w:lang w:val="de-CH"/>
        </w:rPr>
        <w:t>Der Name ist gültig</w:t>
      </w:r>
    </w:p>
    <w:p w14:paraId="1B305D51" w14:textId="77777777" w:rsidR="00746F9E" w:rsidRPr="00746F9E" w:rsidRDefault="00746F9E" w:rsidP="00746F9E">
      <w:pPr>
        <w:rPr>
          <w:lang w:val="de-CH"/>
        </w:rPr>
      </w:pPr>
    </w:p>
    <w:p w14:paraId="33FE2419" w14:textId="2DC6A688" w:rsidR="00D464F1" w:rsidRPr="00746F9E" w:rsidRDefault="00D464F1" w:rsidP="00D464F1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3.2</w:t>
      </w:r>
    </w:p>
    <w:p w14:paraId="37BB9F6F" w14:textId="77777777" w:rsidR="00D464F1" w:rsidRPr="00746F9E" w:rsidRDefault="00D464F1" w:rsidP="00D464F1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3</w:t>
      </w:r>
    </w:p>
    <w:p w14:paraId="33E042B0" w14:textId="77777777" w:rsidR="00D464F1" w:rsidRPr="00746F9E" w:rsidRDefault="00D464F1" w:rsidP="00D464F1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3D6B19DA" w14:textId="77777777" w:rsidR="00D464F1" w:rsidRPr="00746F9E" w:rsidRDefault="00D464F1" w:rsidP="00D464F1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50CB97B6" w14:textId="77777777" w:rsidR="00D464F1" w:rsidRPr="00746F9E" w:rsidRDefault="00D464F1" w:rsidP="00D464F1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D8800F4" w14:textId="040054FC" w:rsidR="00746F9E" w:rsidRPr="00746F9E" w:rsidRDefault="00D464F1" w:rsidP="003341D6">
      <w:pPr>
        <w:numPr>
          <w:ilvl w:val="0"/>
          <w:numId w:val="22"/>
        </w:numPr>
        <w:rPr>
          <w:lang w:val="de-CH"/>
        </w:rPr>
      </w:pPr>
      <w:proofErr w:type="spellStart"/>
      <w:r>
        <w:rPr>
          <w:lang w:val="de-CH"/>
        </w:rPr>
        <w:t>A</w:t>
      </w:r>
      <w:r w:rsidR="007F65B4">
        <w:rPr>
          <w:lang w:val="de-CH"/>
        </w:rPr>
        <w:t>x</w:t>
      </w:r>
      <w:proofErr w:type="spellEnd"/>
    </w:p>
    <w:p w14:paraId="55995054" w14:textId="77777777" w:rsidR="00D464F1" w:rsidRPr="00746F9E" w:rsidRDefault="00D464F1" w:rsidP="00D464F1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75AB8F7D" w14:textId="77777777" w:rsidR="00D464F1" w:rsidRPr="00AD7E95" w:rsidRDefault="00D464F1" w:rsidP="003341D6">
      <w:pPr>
        <w:numPr>
          <w:ilvl w:val="0"/>
          <w:numId w:val="23"/>
        </w:numPr>
        <w:rPr>
          <w:lang w:val="de-CH"/>
        </w:rPr>
      </w:pPr>
      <w:r>
        <w:rPr>
          <w:lang w:val="de-CH"/>
        </w:rPr>
        <w:t>Der Name ist gültig</w:t>
      </w:r>
    </w:p>
    <w:p w14:paraId="0559534D" w14:textId="77777777" w:rsidR="0012731A" w:rsidRPr="00746F9E" w:rsidRDefault="0012731A" w:rsidP="0012731A">
      <w:pPr>
        <w:rPr>
          <w:lang w:val="de-CH"/>
        </w:rPr>
      </w:pPr>
    </w:p>
    <w:p w14:paraId="4EDD6B44" w14:textId="1DE28354" w:rsidR="0012731A" w:rsidRPr="00746F9E" w:rsidRDefault="0012731A" w:rsidP="0012731A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 w:rsidR="003341D6">
        <w:rPr>
          <w:lang w:val="de-CH"/>
        </w:rPr>
        <w:t>4.1</w:t>
      </w:r>
    </w:p>
    <w:p w14:paraId="1F68F5AF" w14:textId="23ED74C2" w:rsidR="0012731A" w:rsidRPr="00746F9E" w:rsidRDefault="0012731A" w:rsidP="0012731A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 w:rsidR="003341D6">
        <w:rPr>
          <w:lang w:val="de-CH"/>
        </w:rPr>
        <w:t>4</w:t>
      </w:r>
    </w:p>
    <w:p w14:paraId="18A5F638" w14:textId="77777777" w:rsidR="0012731A" w:rsidRPr="00746F9E" w:rsidRDefault="0012731A" w:rsidP="0012731A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31E38C4D" w14:textId="77777777" w:rsidR="0012731A" w:rsidRPr="00746F9E" w:rsidRDefault="0012731A" w:rsidP="0012731A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018A242B" w14:textId="77777777" w:rsidR="0012731A" w:rsidRPr="00746F9E" w:rsidRDefault="0012731A" w:rsidP="0012731A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B9A2FF5" w14:textId="1676B812" w:rsidR="00746F9E" w:rsidRPr="00746F9E" w:rsidRDefault="003341D6" w:rsidP="00724AB6">
      <w:pPr>
        <w:numPr>
          <w:ilvl w:val="0"/>
          <w:numId w:val="24"/>
        </w:numPr>
        <w:rPr>
          <w:lang w:val="de-CH"/>
        </w:rPr>
      </w:pPr>
      <w:r>
        <w:rPr>
          <w:lang w:val="de-CH"/>
        </w:rPr>
        <w:t>Meyer!</w:t>
      </w:r>
    </w:p>
    <w:p w14:paraId="552E9588" w14:textId="77777777" w:rsidR="0012731A" w:rsidRPr="00746F9E" w:rsidRDefault="0012731A" w:rsidP="0012731A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772B6B57" w14:textId="638042CF" w:rsidR="0012731A" w:rsidRPr="00AD7E95" w:rsidRDefault="0012731A" w:rsidP="00724AB6">
      <w:pPr>
        <w:numPr>
          <w:ilvl w:val="0"/>
          <w:numId w:val="25"/>
        </w:numPr>
        <w:rPr>
          <w:lang w:val="de-CH"/>
        </w:rPr>
      </w:pPr>
      <w:r>
        <w:rPr>
          <w:lang w:val="de-CH"/>
        </w:rPr>
        <w:t xml:space="preserve">Der Name ist </w:t>
      </w:r>
      <w:r w:rsidR="003341D6">
        <w:rPr>
          <w:lang w:val="de-CH"/>
        </w:rPr>
        <w:t>un</w:t>
      </w:r>
      <w:r>
        <w:rPr>
          <w:lang w:val="de-CH"/>
        </w:rPr>
        <w:t>gültig</w:t>
      </w:r>
    </w:p>
    <w:p w14:paraId="15BE5661" w14:textId="77777777" w:rsidR="0012731A" w:rsidRPr="00746F9E" w:rsidRDefault="0012731A" w:rsidP="0012731A">
      <w:pPr>
        <w:rPr>
          <w:lang w:val="de-CH"/>
        </w:rPr>
      </w:pPr>
    </w:p>
    <w:p w14:paraId="167FC792" w14:textId="771B719F" w:rsidR="00724AB6" w:rsidRPr="00746F9E" w:rsidRDefault="00724AB6" w:rsidP="00724AB6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4.2</w:t>
      </w:r>
    </w:p>
    <w:p w14:paraId="3F17DDDE" w14:textId="77777777" w:rsidR="00724AB6" w:rsidRPr="00746F9E" w:rsidRDefault="00724AB6" w:rsidP="00724AB6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4</w:t>
      </w:r>
    </w:p>
    <w:p w14:paraId="11A75F79" w14:textId="77777777" w:rsidR="00724AB6" w:rsidRPr="00746F9E" w:rsidRDefault="00724AB6" w:rsidP="00724AB6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5D0665EB" w14:textId="77777777" w:rsidR="00724AB6" w:rsidRPr="00746F9E" w:rsidRDefault="00724AB6" w:rsidP="00724AB6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5980D4B7" w14:textId="77777777" w:rsidR="00724AB6" w:rsidRPr="00746F9E" w:rsidRDefault="00724AB6" w:rsidP="00724AB6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3E6D6359" w14:textId="2DA654E3" w:rsidR="00746F9E" w:rsidRPr="00746F9E" w:rsidRDefault="00724AB6" w:rsidP="00724AB6">
      <w:pPr>
        <w:numPr>
          <w:ilvl w:val="0"/>
          <w:numId w:val="26"/>
        </w:numPr>
        <w:rPr>
          <w:lang w:val="de-CH"/>
        </w:rPr>
      </w:pPr>
      <w:r>
        <w:rPr>
          <w:lang w:val="de-CH"/>
        </w:rPr>
        <w:t>von Rohr</w:t>
      </w:r>
    </w:p>
    <w:p w14:paraId="05891245" w14:textId="77777777" w:rsidR="00724AB6" w:rsidRPr="00746F9E" w:rsidRDefault="00724AB6" w:rsidP="00724AB6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768E98BC" w14:textId="3B8D4B9A" w:rsidR="00724AB6" w:rsidRPr="00AD7E95" w:rsidRDefault="00724AB6" w:rsidP="00CB715C">
      <w:pPr>
        <w:numPr>
          <w:ilvl w:val="0"/>
          <w:numId w:val="34"/>
        </w:numPr>
        <w:rPr>
          <w:lang w:val="de-CH"/>
        </w:rPr>
      </w:pPr>
      <w:r>
        <w:rPr>
          <w:lang w:val="de-CH"/>
        </w:rPr>
        <w:t>Der Name ist gültig</w:t>
      </w:r>
    </w:p>
    <w:p w14:paraId="38D88ECB" w14:textId="4A8FE8D9" w:rsidR="003341D6" w:rsidRPr="00AD7E95" w:rsidRDefault="003341D6" w:rsidP="00724AB6">
      <w:pPr>
        <w:rPr>
          <w:lang w:val="de-CH"/>
        </w:rPr>
      </w:pPr>
    </w:p>
    <w:p w14:paraId="6276FAAC" w14:textId="77777777" w:rsidR="00717BA3" w:rsidRDefault="00717BA3">
      <w:pPr>
        <w:widowControl/>
        <w:overflowPunct/>
        <w:autoSpaceDE/>
        <w:autoSpaceDN/>
        <w:adjustRightInd/>
        <w:textAlignment w:val="auto"/>
        <w:rPr>
          <w:b/>
          <w:bCs/>
          <w:lang w:val="de-CH"/>
        </w:rPr>
      </w:pPr>
      <w:r>
        <w:rPr>
          <w:b/>
          <w:bCs/>
          <w:lang w:val="de-CH"/>
        </w:rPr>
        <w:br w:type="page"/>
      </w:r>
    </w:p>
    <w:p w14:paraId="7FDC025C" w14:textId="7406D2C1" w:rsidR="00717BA3" w:rsidRPr="00746F9E" w:rsidRDefault="00717BA3" w:rsidP="00717BA3">
      <w:pPr>
        <w:rPr>
          <w:lang w:val="de-CH"/>
        </w:rPr>
      </w:pPr>
      <w:r w:rsidRPr="00746F9E">
        <w:rPr>
          <w:b/>
          <w:bCs/>
          <w:lang w:val="de-CH"/>
        </w:rPr>
        <w:lastRenderedPageBreak/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4.</w:t>
      </w:r>
      <w:r w:rsidR="00A90F07">
        <w:rPr>
          <w:lang w:val="de-CH"/>
        </w:rPr>
        <w:t>3</w:t>
      </w:r>
    </w:p>
    <w:p w14:paraId="36536DD2" w14:textId="77777777" w:rsidR="00717BA3" w:rsidRPr="00746F9E" w:rsidRDefault="00717BA3" w:rsidP="00717BA3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4</w:t>
      </w:r>
    </w:p>
    <w:p w14:paraId="39A8E86E" w14:textId="77777777" w:rsidR="00717BA3" w:rsidRPr="00746F9E" w:rsidRDefault="00717BA3" w:rsidP="00717BA3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1FE9A751" w14:textId="77777777" w:rsidR="00717BA3" w:rsidRPr="00746F9E" w:rsidRDefault="00717BA3" w:rsidP="00717BA3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61C4A2B8" w14:textId="77777777" w:rsidR="00717BA3" w:rsidRPr="00746F9E" w:rsidRDefault="00717BA3" w:rsidP="00717BA3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4FA353F2" w14:textId="14EED795" w:rsidR="00746F9E" w:rsidRPr="00746F9E" w:rsidRDefault="00717BA3" w:rsidP="00717BA3">
      <w:pPr>
        <w:numPr>
          <w:ilvl w:val="0"/>
          <w:numId w:val="27"/>
        </w:numPr>
        <w:rPr>
          <w:lang w:val="de-CH"/>
        </w:rPr>
      </w:pPr>
      <w:r>
        <w:rPr>
          <w:lang w:val="de-CH"/>
        </w:rPr>
        <w:t>von Roh</w:t>
      </w:r>
      <w:r w:rsidR="0028483A">
        <w:rPr>
          <w:lang w:val="de-CH"/>
        </w:rPr>
        <w:t xml:space="preserve">r </w:t>
      </w:r>
      <w:proofErr w:type="spellStart"/>
      <w:r w:rsidR="0028483A">
        <w:rPr>
          <w:lang w:val="de-CH"/>
        </w:rPr>
        <w:t>Ax</w:t>
      </w:r>
      <w:proofErr w:type="spellEnd"/>
    </w:p>
    <w:p w14:paraId="47D8425B" w14:textId="77777777" w:rsidR="00717BA3" w:rsidRPr="00746F9E" w:rsidRDefault="00717BA3" w:rsidP="00717BA3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4E7675EC" w14:textId="021CE137" w:rsidR="00717BA3" w:rsidRPr="00AD7E95" w:rsidRDefault="00717BA3" w:rsidP="00CB715C">
      <w:pPr>
        <w:numPr>
          <w:ilvl w:val="0"/>
          <w:numId w:val="35"/>
        </w:numPr>
        <w:rPr>
          <w:lang w:val="de-CH"/>
        </w:rPr>
      </w:pPr>
      <w:r>
        <w:rPr>
          <w:lang w:val="de-CH"/>
        </w:rPr>
        <w:t xml:space="preserve">Der Name ist </w:t>
      </w:r>
      <w:r w:rsidR="0028483A">
        <w:rPr>
          <w:lang w:val="de-CH"/>
        </w:rPr>
        <w:t>un</w:t>
      </w:r>
      <w:r>
        <w:rPr>
          <w:lang w:val="de-CH"/>
        </w:rPr>
        <w:t>gültig</w:t>
      </w:r>
    </w:p>
    <w:p w14:paraId="67A378AC" w14:textId="77777777" w:rsidR="0012731A" w:rsidRDefault="0012731A" w:rsidP="00E766A9">
      <w:pPr>
        <w:rPr>
          <w:lang w:val="de-CH"/>
        </w:rPr>
      </w:pPr>
    </w:p>
    <w:p w14:paraId="65EA16DD" w14:textId="5669BB66" w:rsidR="00BB6B28" w:rsidRPr="00746F9E" w:rsidRDefault="00BB6B28" w:rsidP="00BB6B28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4.</w:t>
      </w:r>
      <w:r w:rsidR="009B3964">
        <w:rPr>
          <w:lang w:val="de-CH"/>
        </w:rPr>
        <w:t>4</w:t>
      </w:r>
    </w:p>
    <w:p w14:paraId="607C0376" w14:textId="77777777" w:rsidR="00BB6B28" w:rsidRPr="00746F9E" w:rsidRDefault="00BB6B28" w:rsidP="00BB6B28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4</w:t>
      </w:r>
    </w:p>
    <w:p w14:paraId="109DA448" w14:textId="77777777" w:rsidR="00BB6B28" w:rsidRPr="00746F9E" w:rsidRDefault="00BB6B28" w:rsidP="00BB6B28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0AB40C8A" w14:textId="77777777" w:rsidR="00BB6B28" w:rsidRPr="00746F9E" w:rsidRDefault="00BB6B28" w:rsidP="00BB6B28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3851CE51" w14:textId="77777777" w:rsidR="00BB6B28" w:rsidRPr="00746F9E" w:rsidRDefault="00BB6B28" w:rsidP="00BB6B28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3564DE81" w14:textId="57CDD5DD" w:rsidR="00746F9E" w:rsidRPr="00746F9E" w:rsidRDefault="00A35F6C" w:rsidP="00BB6B28">
      <w:pPr>
        <w:numPr>
          <w:ilvl w:val="0"/>
          <w:numId w:val="28"/>
        </w:numPr>
        <w:rPr>
          <w:lang w:val="de-CH"/>
        </w:rPr>
      </w:pPr>
      <w:r>
        <w:rPr>
          <w:lang w:val="de-CH"/>
        </w:rPr>
        <w:t>Meyer-Müller-Moser</w:t>
      </w:r>
    </w:p>
    <w:p w14:paraId="79B8D5F9" w14:textId="77777777" w:rsidR="00BB6B28" w:rsidRPr="00746F9E" w:rsidRDefault="00BB6B28" w:rsidP="00BB6B28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42F5ACDD" w14:textId="4DD1A678" w:rsidR="00BB6B28" w:rsidRPr="00AD7E95" w:rsidRDefault="00BB6B28" w:rsidP="00CB715C">
      <w:pPr>
        <w:numPr>
          <w:ilvl w:val="0"/>
          <w:numId w:val="36"/>
        </w:numPr>
        <w:rPr>
          <w:lang w:val="de-CH"/>
        </w:rPr>
      </w:pPr>
      <w:r>
        <w:rPr>
          <w:lang w:val="de-CH"/>
        </w:rPr>
        <w:t xml:space="preserve">Der Name ist </w:t>
      </w:r>
      <w:r w:rsidR="000F54CA">
        <w:rPr>
          <w:lang w:val="de-CH"/>
        </w:rPr>
        <w:t>un</w:t>
      </w:r>
      <w:r>
        <w:rPr>
          <w:lang w:val="de-CH"/>
        </w:rPr>
        <w:t>gültig</w:t>
      </w:r>
    </w:p>
    <w:p w14:paraId="723D47F3" w14:textId="6FD55409" w:rsidR="00D464F1" w:rsidRDefault="00D464F1" w:rsidP="00E766A9">
      <w:pPr>
        <w:rPr>
          <w:lang w:val="de-CH"/>
        </w:rPr>
      </w:pPr>
    </w:p>
    <w:p w14:paraId="0AA3B5FC" w14:textId="003932C1" w:rsidR="00293284" w:rsidRPr="00746F9E" w:rsidRDefault="00293284" w:rsidP="00293284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4.5</w:t>
      </w:r>
    </w:p>
    <w:p w14:paraId="45892810" w14:textId="77777777" w:rsidR="00293284" w:rsidRPr="00746F9E" w:rsidRDefault="00293284" w:rsidP="00293284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4</w:t>
      </w:r>
    </w:p>
    <w:p w14:paraId="39D2CB66" w14:textId="77777777" w:rsidR="00293284" w:rsidRPr="00746F9E" w:rsidRDefault="00293284" w:rsidP="00293284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66D1DCDF" w14:textId="77777777" w:rsidR="00293284" w:rsidRPr="00746F9E" w:rsidRDefault="00293284" w:rsidP="00293284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1C134888" w14:textId="77777777" w:rsidR="00293284" w:rsidRPr="00746F9E" w:rsidRDefault="00293284" w:rsidP="00293284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AD24400" w14:textId="696E1BE7" w:rsidR="00746F9E" w:rsidRPr="00746F9E" w:rsidRDefault="005D4FF2" w:rsidP="00293284">
      <w:pPr>
        <w:numPr>
          <w:ilvl w:val="0"/>
          <w:numId w:val="29"/>
        </w:numPr>
        <w:rPr>
          <w:lang w:val="de-CH"/>
        </w:rPr>
      </w:pPr>
      <w:r>
        <w:rPr>
          <w:lang w:val="de-CH"/>
        </w:rPr>
        <w:t>von</w:t>
      </w:r>
      <w:r w:rsidR="000F54CA">
        <w:rPr>
          <w:lang w:val="de-CH"/>
        </w:rPr>
        <w:t xml:space="preserve"> </w:t>
      </w:r>
      <w:r>
        <w:rPr>
          <w:lang w:val="de-CH"/>
        </w:rPr>
        <w:t>Rohr-</w:t>
      </w:r>
      <w:r w:rsidR="004C5DE0">
        <w:rPr>
          <w:lang w:val="de-CH"/>
        </w:rPr>
        <w:t>Yung</w:t>
      </w:r>
    </w:p>
    <w:p w14:paraId="5F878F7C" w14:textId="77777777" w:rsidR="00293284" w:rsidRPr="00746F9E" w:rsidRDefault="00293284" w:rsidP="00293284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6E987FEE" w14:textId="14934886" w:rsidR="00293284" w:rsidRPr="00AD7E95" w:rsidRDefault="00293284" w:rsidP="00CB715C">
      <w:pPr>
        <w:numPr>
          <w:ilvl w:val="0"/>
          <w:numId w:val="37"/>
        </w:numPr>
        <w:rPr>
          <w:lang w:val="de-CH"/>
        </w:rPr>
      </w:pPr>
      <w:r>
        <w:rPr>
          <w:lang w:val="de-CH"/>
        </w:rPr>
        <w:t>Der Name ist gültig</w:t>
      </w:r>
    </w:p>
    <w:p w14:paraId="6605E15E" w14:textId="77777777" w:rsidR="00293284" w:rsidRDefault="00293284" w:rsidP="00E766A9">
      <w:pPr>
        <w:rPr>
          <w:lang w:val="de-CH"/>
        </w:rPr>
      </w:pPr>
    </w:p>
    <w:p w14:paraId="31FB9831" w14:textId="3667A830" w:rsidR="00E618E6" w:rsidRPr="00746F9E" w:rsidRDefault="00E618E6" w:rsidP="00E618E6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 w:rsidR="008041A2">
        <w:rPr>
          <w:lang w:val="de-CH"/>
        </w:rPr>
        <w:t>5.1</w:t>
      </w:r>
    </w:p>
    <w:p w14:paraId="1C0A6226" w14:textId="22D89723" w:rsidR="00E618E6" w:rsidRPr="00746F9E" w:rsidRDefault="00E618E6" w:rsidP="00E618E6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 w:rsidR="008041A2">
        <w:rPr>
          <w:lang w:val="de-CH"/>
        </w:rPr>
        <w:t>5</w:t>
      </w:r>
    </w:p>
    <w:p w14:paraId="5564172E" w14:textId="77777777" w:rsidR="00E618E6" w:rsidRPr="00746F9E" w:rsidRDefault="00E618E6" w:rsidP="00E618E6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7BDA3592" w14:textId="77777777" w:rsidR="00E618E6" w:rsidRPr="00746F9E" w:rsidRDefault="00E618E6" w:rsidP="00E618E6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7D461786" w14:textId="77777777" w:rsidR="00E618E6" w:rsidRPr="00746F9E" w:rsidRDefault="00E618E6" w:rsidP="00E618E6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050168B1" w14:textId="576D1681" w:rsidR="00746F9E" w:rsidRPr="00746F9E" w:rsidRDefault="00E618E6" w:rsidP="00E618E6">
      <w:pPr>
        <w:numPr>
          <w:ilvl w:val="0"/>
          <w:numId w:val="30"/>
        </w:numPr>
        <w:rPr>
          <w:lang w:val="de-CH"/>
        </w:rPr>
      </w:pPr>
      <w:r>
        <w:rPr>
          <w:lang w:val="de-CH"/>
        </w:rPr>
        <w:t>Meyer-</w:t>
      </w:r>
      <w:r w:rsidR="008041A2">
        <w:rPr>
          <w:lang w:val="de-CH"/>
        </w:rPr>
        <w:t xml:space="preserve"> Müller</w:t>
      </w:r>
    </w:p>
    <w:p w14:paraId="221A0F44" w14:textId="77777777" w:rsidR="00E618E6" w:rsidRPr="00746F9E" w:rsidRDefault="00E618E6" w:rsidP="00E618E6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5CC869AF" w14:textId="77777777" w:rsidR="00E618E6" w:rsidRPr="00AD7E95" w:rsidRDefault="00E618E6" w:rsidP="00CB715C">
      <w:pPr>
        <w:numPr>
          <w:ilvl w:val="0"/>
          <w:numId w:val="38"/>
        </w:numPr>
        <w:rPr>
          <w:lang w:val="de-CH"/>
        </w:rPr>
      </w:pPr>
      <w:r>
        <w:rPr>
          <w:lang w:val="de-CH"/>
        </w:rPr>
        <w:t>Der Name ist ungültig</w:t>
      </w:r>
    </w:p>
    <w:p w14:paraId="23B4B0A9" w14:textId="01EDBB71" w:rsidR="00BB6B28" w:rsidRDefault="00BB6B28" w:rsidP="00E766A9">
      <w:pPr>
        <w:rPr>
          <w:lang w:val="de-CH"/>
        </w:rPr>
      </w:pPr>
    </w:p>
    <w:p w14:paraId="67F80A95" w14:textId="00F49394" w:rsidR="008041A2" w:rsidRPr="00746F9E" w:rsidRDefault="008041A2" w:rsidP="008041A2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5.2</w:t>
      </w:r>
    </w:p>
    <w:p w14:paraId="31BAF715" w14:textId="09928582" w:rsidR="008041A2" w:rsidRPr="00746F9E" w:rsidRDefault="008041A2" w:rsidP="008041A2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5</w:t>
      </w:r>
    </w:p>
    <w:p w14:paraId="6CA5AB41" w14:textId="77777777" w:rsidR="008041A2" w:rsidRPr="00746F9E" w:rsidRDefault="008041A2" w:rsidP="008041A2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2AA7D985" w14:textId="77777777" w:rsidR="008041A2" w:rsidRPr="00746F9E" w:rsidRDefault="008041A2" w:rsidP="008041A2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0450955E" w14:textId="77777777" w:rsidR="008041A2" w:rsidRPr="00746F9E" w:rsidRDefault="008041A2" w:rsidP="008041A2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27EE6A8" w14:textId="4359E409" w:rsidR="00746F9E" w:rsidRPr="00746F9E" w:rsidRDefault="008041A2" w:rsidP="008041A2">
      <w:pPr>
        <w:numPr>
          <w:ilvl w:val="0"/>
          <w:numId w:val="31"/>
        </w:numPr>
        <w:rPr>
          <w:lang w:val="de-CH"/>
        </w:rPr>
      </w:pPr>
      <w:r>
        <w:rPr>
          <w:lang w:val="de-CH"/>
        </w:rPr>
        <w:t>Meyer</w:t>
      </w:r>
      <w:r w:rsidR="005A58DE">
        <w:rPr>
          <w:lang w:val="de-CH"/>
        </w:rPr>
        <w:t xml:space="preserve"> </w:t>
      </w:r>
      <w:r>
        <w:rPr>
          <w:lang w:val="de-CH"/>
        </w:rPr>
        <w:t>-Müller</w:t>
      </w:r>
    </w:p>
    <w:p w14:paraId="796374A6" w14:textId="77777777" w:rsidR="008041A2" w:rsidRPr="00746F9E" w:rsidRDefault="008041A2" w:rsidP="008041A2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777EF84A" w14:textId="77777777" w:rsidR="008041A2" w:rsidRPr="00AD7E95" w:rsidRDefault="008041A2" w:rsidP="00CB715C">
      <w:pPr>
        <w:numPr>
          <w:ilvl w:val="0"/>
          <w:numId w:val="39"/>
        </w:numPr>
        <w:rPr>
          <w:lang w:val="de-CH"/>
        </w:rPr>
      </w:pPr>
      <w:r>
        <w:rPr>
          <w:lang w:val="de-CH"/>
        </w:rPr>
        <w:t>Der Name ist ungültig</w:t>
      </w:r>
    </w:p>
    <w:p w14:paraId="183C9A4C" w14:textId="77777777" w:rsidR="008041A2" w:rsidRDefault="008041A2" w:rsidP="00E766A9">
      <w:pPr>
        <w:rPr>
          <w:lang w:val="de-CH"/>
        </w:rPr>
      </w:pPr>
    </w:p>
    <w:p w14:paraId="33CBCB00" w14:textId="77777777" w:rsidR="005B7178" w:rsidRDefault="005B7178">
      <w:pPr>
        <w:widowControl/>
        <w:overflowPunct/>
        <w:autoSpaceDE/>
        <w:autoSpaceDN/>
        <w:adjustRightInd/>
        <w:textAlignment w:val="auto"/>
        <w:rPr>
          <w:b/>
          <w:bCs/>
          <w:lang w:val="de-CH"/>
        </w:rPr>
      </w:pPr>
      <w:r>
        <w:rPr>
          <w:b/>
          <w:bCs/>
          <w:lang w:val="de-CH"/>
        </w:rPr>
        <w:br w:type="page"/>
      </w:r>
    </w:p>
    <w:p w14:paraId="6521A88C" w14:textId="182EA9F5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lastRenderedPageBreak/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6.1</w:t>
      </w:r>
    </w:p>
    <w:p w14:paraId="574BE5C3" w14:textId="0C1F4E72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6</w:t>
      </w:r>
    </w:p>
    <w:p w14:paraId="15BA610E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2A2A0930" w14:textId="77777777" w:rsidR="005B7178" w:rsidRPr="00746F9E" w:rsidRDefault="005B7178" w:rsidP="005B7178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29AF4BA2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44F54D7C" w14:textId="074320EB" w:rsidR="00746F9E" w:rsidRPr="00746F9E" w:rsidRDefault="005B7178" w:rsidP="005B7178">
      <w:pPr>
        <w:numPr>
          <w:ilvl w:val="0"/>
          <w:numId w:val="32"/>
        </w:numPr>
        <w:rPr>
          <w:lang w:val="de-CH"/>
        </w:rPr>
      </w:pPr>
      <w:r>
        <w:rPr>
          <w:lang w:val="de-CH"/>
        </w:rPr>
        <w:t>-Meyer</w:t>
      </w:r>
    </w:p>
    <w:p w14:paraId="11AA5A67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4F5AD86A" w14:textId="77777777" w:rsidR="005B7178" w:rsidRPr="00AD7E95" w:rsidRDefault="005B7178" w:rsidP="00CB715C">
      <w:pPr>
        <w:numPr>
          <w:ilvl w:val="0"/>
          <w:numId w:val="40"/>
        </w:numPr>
        <w:rPr>
          <w:lang w:val="de-CH"/>
        </w:rPr>
      </w:pPr>
      <w:r>
        <w:rPr>
          <w:lang w:val="de-CH"/>
        </w:rPr>
        <w:t>Der Name ist ungültig</w:t>
      </w:r>
    </w:p>
    <w:p w14:paraId="7E0F74AA" w14:textId="1F25244C" w:rsidR="00E618E6" w:rsidRDefault="00E618E6" w:rsidP="00E766A9">
      <w:pPr>
        <w:rPr>
          <w:lang w:val="de-CH"/>
        </w:rPr>
      </w:pPr>
    </w:p>
    <w:p w14:paraId="458F9348" w14:textId="3F59A4CE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6.2</w:t>
      </w:r>
    </w:p>
    <w:p w14:paraId="3011FC50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6</w:t>
      </w:r>
    </w:p>
    <w:p w14:paraId="3D0943A8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27755F85" w14:textId="77777777" w:rsidR="005B7178" w:rsidRPr="00746F9E" w:rsidRDefault="005B7178" w:rsidP="005B7178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5CDE42D6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55B6FD8F" w14:textId="409765F5" w:rsidR="00746F9E" w:rsidRPr="00746F9E" w:rsidRDefault="005B7178" w:rsidP="00CB715C">
      <w:pPr>
        <w:numPr>
          <w:ilvl w:val="0"/>
          <w:numId w:val="42"/>
        </w:numPr>
        <w:rPr>
          <w:lang w:val="de-CH"/>
        </w:rPr>
      </w:pPr>
      <w:r>
        <w:rPr>
          <w:lang w:val="de-CH"/>
        </w:rPr>
        <w:t>Meyer-</w:t>
      </w:r>
    </w:p>
    <w:p w14:paraId="682A2D6A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351D2CE0" w14:textId="77777777" w:rsidR="005B7178" w:rsidRPr="00AD7E95" w:rsidRDefault="005B7178" w:rsidP="00CB715C">
      <w:pPr>
        <w:numPr>
          <w:ilvl w:val="0"/>
          <w:numId w:val="41"/>
        </w:numPr>
        <w:rPr>
          <w:lang w:val="de-CH"/>
        </w:rPr>
      </w:pPr>
      <w:r>
        <w:rPr>
          <w:lang w:val="de-CH"/>
        </w:rPr>
        <w:t>Der Name ist ungültig</w:t>
      </w:r>
    </w:p>
    <w:p w14:paraId="3B4F6065" w14:textId="77777777" w:rsidR="005B7178" w:rsidRDefault="005B7178" w:rsidP="005B7178">
      <w:pPr>
        <w:rPr>
          <w:lang w:val="de-CH"/>
        </w:rPr>
      </w:pPr>
    </w:p>
    <w:p w14:paraId="6F31E66B" w14:textId="07FBCE75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6.3</w:t>
      </w:r>
    </w:p>
    <w:p w14:paraId="68618E01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6</w:t>
      </w:r>
    </w:p>
    <w:p w14:paraId="0191B560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4DE7E4C3" w14:textId="77777777" w:rsidR="005B7178" w:rsidRPr="00746F9E" w:rsidRDefault="005B7178" w:rsidP="005B7178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543FF238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343C2A6F" w14:textId="090CB080" w:rsidR="00746F9E" w:rsidRPr="00746F9E" w:rsidRDefault="005B7178" w:rsidP="00CB715C">
      <w:pPr>
        <w:numPr>
          <w:ilvl w:val="0"/>
          <w:numId w:val="43"/>
        </w:numPr>
        <w:rPr>
          <w:lang w:val="de-CH"/>
        </w:rPr>
      </w:pPr>
      <w:r>
        <w:rPr>
          <w:lang w:val="de-CH"/>
        </w:rPr>
        <w:t xml:space="preserve"> Meyer</w:t>
      </w:r>
      <w:r>
        <w:rPr>
          <w:rStyle w:val="Funotenzeichen"/>
          <w:lang w:val="de-CH"/>
        </w:rPr>
        <w:footnoteReference w:id="2"/>
      </w:r>
    </w:p>
    <w:p w14:paraId="0334A0DF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150C3580" w14:textId="77777777" w:rsidR="005B7178" w:rsidRPr="00AD7E95" w:rsidRDefault="005B7178" w:rsidP="00CB715C">
      <w:pPr>
        <w:numPr>
          <w:ilvl w:val="0"/>
          <w:numId w:val="44"/>
        </w:numPr>
        <w:rPr>
          <w:lang w:val="de-CH"/>
        </w:rPr>
      </w:pPr>
      <w:r>
        <w:rPr>
          <w:lang w:val="de-CH"/>
        </w:rPr>
        <w:t>Der Name ist ungültig</w:t>
      </w:r>
    </w:p>
    <w:p w14:paraId="106D229B" w14:textId="77777777" w:rsidR="005B7178" w:rsidRDefault="005B7178" w:rsidP="005B7178">
      <w:pPr>
        <w:rPr>
          <w:lang w:val="de-CH"/>
        </w:rPr>
      </w:pPr>
    </w:p>
    <w:p w14:paraId="11E81DBE" w14:textId="708AFDA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6.4</w:t>
      </w:r>
    </w:p>
    <w:p w14:paraId="10C9BBCC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6</w:t>
      </w:r>
    </w:p>
    <w:p w14:paraId="2636364F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08CE4D31" w14:textId="77777777" w:rsidR="005B7178" w:rsidRPr="00746F9E" w:rsidRDefault="005B7178" w:rsidP="005B7178">
      <w:pPr>
        <w:rPr>
          <w:lang w:val="de-CH"/>
        </w:rPr>
      </w:pPr>
      <w:r>
        <w:rPr>
          <w:lang w:val="de-CH"/>
        </w:rPr>
        <w:t>Ausgabe: «We</w:t>
      </w:r>
      <w:r w:rsidRPr="00746F9E">
        <w:rPr>
          <w:lang w:val="de-CH"/>
        </w:rPr>
        <w:t>lchen Namen möchten Sie überprüfen?:</w:t>
      </w:r>
      <w:r>
        <w:rPr>
          <w:lang w:val="de-CH"/>
        </w:rPr>
        <w:t>»</w:t>
      </w:r>
    </w:p>
    <w:p w14:paraId="6D741821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19CEA732" w14:textId="58F47962" w:rsidR="00746F9E" w:rsidRPr="00746F9E" w:rsidRDefault="005B7178" w:rsidP="005B7178">
      <w:pPr>
        <w:numPr>
          <w:ilvl w:val="0"/>
          <w:numId w:val="33"/>
        </w:numPr>
        <w:rPr>
          <w:lang w:val="de-CH"/>
        </w:rPr>
      </w:pPr>
      <w:r>
        <w:rPr>
          <w:lang w:val="de-CH"/>
        </w:rPr>
        <w:t xml:space="preserve">Meyer </w:t>
      </w:r>
      <w:r>
        <w:rPr>
          <w:rStyle w:val="Funotenzeichen"/>
          <w:lang w:val="de-CH"/>
        </w:rPr>
        <w:footnoteReference w:id="3"/>
      </w:r>
    </w:p>
    <w:p w14:paraId="27F0F0B9" w14:textId="77777777" w:rsidR="005B7178" w:rsidRPr="00746F9E" w:rsidRDefault="005B7178" w:rsidP="005B7178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614FAE97" w14:textId="77777777" w:rsidR="005B7178" w:rsidRPr="00AD7E95" w:rsidRDefault="005B7178" w:rsidP="00CB715C">
      <w:pPr>
        <w:numPr>
          <w:ilvl w:val="0"/>
          <w:numId w:val="45"/>
        </w:numPr>
        <w:rPr>
          <w:lang w:val="de-CH"/>
        </w:rPr>
      </w:pPr>
      <w:r>
        <w:rPr>
          <w:lang w:val="de-CH"/>
        </w:rPr>
        <w:t>Der Name ist ungültig</w:t>
      </w:r>
    </w:p>
    <w:p w14:paraId="6C3F3A83" w14:textId="77777777" w:rsidR="005B7178" w:rsidRDefault="005B7178" w:rsidP="005B7178">
      <w:pPr>
        <w:rPr>
          <w:lang w:val="de-CH"/>
        </w:rPr>
      </w:pPr>
    </w:p>
    <w:p w14:paraId="395F1F8A" w14:textId="72DD044C" w:rsidR="00DE03DB" w:rsidRPr="00746F9E" w:rsidRDefault="00DE03DB" w:rsidP="00DE03DB">
      <w:pPr>
        <w:rPr>
          <w:lang w:val="de-CH"/>
        </w:rPr>
      </w:pPr>
      <w:r w:rsidRPr="00746F9E">
        <w:rPr>
          <w:b/>
          <w:bCs/>
          <w:lang w:val="de-CH"/>
        </w:rPr>
        <w:t>Testfallnummer:</w:t>
      </w:r>
      <w:r w:rsidRPr="00746F9E">
        <w:rPr>
          <w:lang w:val="de-CH"/>
        </w:rPr>
        <w:t xml:space="preserve"> </w:t>
      </w:r>
      <w:r>
        <w:rPr>
          <w:lang w:val="de-CH"/>
        </w:rPr>
        <w:t>7.1</w:t>
      </w:r>
    </w:p>
    <w:p w14:paraId="1149CB80" w14:textId="6619DC35" w:rsidR="00DE03DB" w:rsidRPr="00746F9E" w:rsidRDefault="00DE03DB" w:rsidP="00DE03DB">
      <w:pPr>
        <w:rPr>
          <w:lang w:val="de-CH"/>
        </w:rPr>
      </w:pPr>
      <w:r w:rsidRPr="00746F9E">
        <w:rPr>
          <w:b/>
          <w:bCs/>
          <w:lang w:val="de-CH"/>
        </w:rPr>
        <w:t>Anforderungsnummer:</w:t>
      </w:r>
      <w:r w:rsidRPr="00746F9E">
        <w:rPr>
          <w:lang w:val="de-CH"/>
        </w:rPr>
        <w:t xml:space="preserve"> </w:t>
      </w:r>
      <w:r>
        <w:rPr>
          <w:lang w:val="de-CH"/>
        </w:rPr>
        <w:t>7</w:t>
      </w:r>
    </w:p>
    <w:p w14:paraId="5710A339" w14:textId="77777777" w:rsidR="00DE03DB" w:rsidRPr="00746F9E" w:rsidRDefault="00DE03DB" w:rsidP="00DE03DB">
      <w:pPr>
        <w:rPr>
          <w:lang w:val="de-CH"/>
        </w:rPr>
      </w:pPr>
      <w:r w:rsidRPr="00746F9E">
        <w:rPr>
          <w:b/>
          <w:bCs/>
          <w:lang w:val="de-CH"/>
        </w:rPr>
        <w:t>Voraussetzungen:</w:t>
      </w:r>
    </w:p>
    <w:p w14:paraId="3452A49D" w14:textId="2C9D8FF4" w:rsidR="00DE03DB" w:rsidRPr="00746F9E" w:rsidRDefault="00DE03DB" w:rsidP="00DE03DB">
      <w:pPr>
        <w:rPr>
          <w:lang w:val="de-CH"/>
        </w:rPr>
      </w:pPr>
      <w:r>
        <w:rPr>
          <w:lang w:val="de-CH"/>
        </w:rPr>
        <w:t>Testfall 6.4</w:t>
      </w:r>
    </w:p>
    <w:p w14:paraId="6181EBE2" w14:textId="77777777" w:rsidR="00DE03DB" w:rsidRPr="00746F9E" w:rsidRDefault="00DE03DB" w:rsidP="00DE03DB">
      <w:pPr>
        <w:rPr>
          <w:lang w:val="de-CH"/>
        </w:rPr>
      </w:pPr>
      <w:r w:rsidRPr="00746F9E">
        <w:rPr>
          <w:b/>
          <w:bCs/>
          <w:lang w:val="de-CH"/>
        </w:rPr>
        <w:t>Eingabe:</w:t>
      </w:r>
    </w:p>
    <w:p w14:paraId="28856CE6" w14:textId="40E54B25" w:rsidR="00746F9E" w:rsidRPr="00746F9E" w:rsidRDefault="00DE03DB" w:rsidP="00DE03DB">
      <w:pPr>
        <w:numPr>
          <w:ilvl w:val="0"/>
          <w:numId w:val="48"/>
        </w:numPr>
        <w:rPr>
          <w:lang w:val="de-CH"/>
        </w:rPr>
      </w:pPr>
      <w:r>
        <w:rPr>
          <w:lang w:val="de-CH"/>
        </w:rPr>
        <w:t>n</w:t>
      </w:r>
    </w:p>
    <w:p w14:paraId="21AF836E" w14:textId="77777777" w:rsidR="00DE03DB" w:rsidRPr="00746F9E" w:rsidRDefault="00DE03DB" w:rsidP="00DE03DB">
      <w:pPr>
        <w:rPr>
          <w:lang w:val="de-CH"/>
        </w:rPr>
      </w:pPr>
      <w:r w:rsidRPr="00746F9E">
        <w:rPr>
          <w:b/>
          <w:bCs/>
          <w:lang w:val="de-CH"/>
        </w:rPr>
        <w:t>Ausgabe:</w:t>
      </w:r>
    </w:p>
    <w:p w14:paraId="6551DE90" w14:textId="77777777" w:rsidR="00DE03DB" w:rsidRDefault="00DE03DB" w:rsidP="00DE03DB">
      <w:pPr>
        <w:numPr>
          <w:ilvl w:val="0"/>
          <w:numId w:val="47"/>
        </w:numPr>
        <w:rPr>
          <w:lang w:val="de-CH"/>
        </w:rPr>
      </w:pPr>
      <w:r w:rsidRPr="001F76AF">
        <w:rPr>
          <w:lang w:val="de-CH"/>
        </w:rPr>
        <w:t>Möchten Sie einen weiteren Namen überprüfen? [</w:t>
      </w:r>
      <w:proofErr w:type="spellStart"/>
      <w:r w:rsidRPr="001F76AF">
        <w:rPr>
          <w:lang w:val="de-CH"/>
        </w:rPr>
        <w:t>y|n</w:t>
      </w:r>
      <w:proofErr w:type="spellEnd"/>
      <w:r w:rsidRPr="001F76AF">
        <w:rPr>
          <w:lang w:val="de-CH"/>
        </w:rPr>
        <w:t>]</w:t>
      </w:r>
    </w:p>
    <w:p w14:paraId="10D41EB8" w14:textId="546D0475" w:rsidR="00DE03DB" w:rsidRPr="00AD7E95" w:rsidRDefault="00DE03DB" w:rsidP="00DE03DB">
      <w:pPr>
        <w:numPr>
          <w:ilvl w:val="0"/>
          <w:numId w:val="49"/>
        </w:numPr>
        <w:rPr>
          <w:lang w:val="de-CH"/>
        </w:rPr>
      </w:pPr>
      <w:r>
        <w:rPr>
          <w:lang w:val="de-CH"/>
        </w:rPr>
        <w:t>[Programmabbruch</w:t>
      </w:r>
      <w:r w:rsidR="009E104A">
        <w:rPr>
          <w:lang w:val="de-CH"/>
        </w:rPr>
        <w:t>]</w:t>
      </w:r>
    </w:p>
    <w:p w14:paraId="6EEE430F" w14:textId="77777777" w:rsidR="005B7178" w:rsidRDefault="005B7178" w:rsidP="00E766A9">
      <w:pPr>
        <w:rPr>
          <w:lang w:val="de-CH"/>
        </w:rPr>
      </w:pPr>
    </w:p>
    <w:p w14:paraId="5373FF8F" w14:textId="77777777" w:rsidR="009E104A" w:rsidRDefault="009E104A" w:rsidP="00257D30">
      <w:pPr>
        <w:pStyle w:val="berschrift3"/>
        <w:rPr>
          <w:lang w:val="de-CH"/>
        </w:rPr>
      </w:pPr>
      <w:r>
        <w:rPr>
          <w:lang w:val="de-CH"/>
        </w:rPr>
        <w:br w:type="page"/>
      </w:r>
    </w:p>
    <w:p w14:paraId="45D25658" w14:textId="77777777" w:rsidR="00D82D8F" w:rsidRDefault="00D82D8F" w:rsidP="00257D30">
      <w:pPr>
        <w:pStyle w:val="berschrift3"/>
        <w:rPr>
          <w:lang w:val="de-CH"/>
        </w:rPr>
        <w:sectPr w:rsidR="00D82D8F" w:rsidSect="00AE506B">
          <w:headerReference w:type="default" r:id="rId11"/>
          <w:footerReference w:type="default" r:id="rId12"/>
          <w:endnotePr>
            <w:numFmt w:val="decimal"/>
          </w:endnotePr>
          <w:pgSz w:w="11899" w:h="16834"/>
          <w:pgMar w:top="1890" w:right="1126" w:bottom="1134" w:left="1440" w:header="547" w:footer="720" w:gutter="0"/>
          <w:cols w:space="720"/>
        </w:sectPr>
      </w:pPr>
    </w:p>
    <w:p w14:paraId="21F9A91B" w14:textId="0587CD0E" w:rsidR="00257D30" w:rsidRDefault="00570338" w:rsidP="00257D30">
      <w:pPr>
        <w:pStyle w:val="berschrift3"/>
        <w:rPr>
          <w:lang w:val="de-CH"/>
        </w:rPr>
      </w:pPr>
      <w:r>
        <w:rPr>
          <w:lang w:val="de-CH"/>
        </w:rPr>
        <w:lastRenderedPageBreak/>
        <w:t>Testprotokoll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1113"/>
        <w:gridCol w:w="1150"/>
        <w:gridCol w:w="1632"/>
        <w:gridCol w:w="2753"/>
        <w:gridCol w:w="1134"/>
        <w:gridCol w:w="4066"/>
        <w:gridCol w:w="1954"/>
      </w:tblGrid>
      <w:tr w:rsidR="00986227" w14:paraId="43693D41" w14:textId="77777777" w:rsidTr="002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F34CFF3" w14:textId="08E44DEA" w:rsidR="00986227" w:rsidRDefault="00986227" w:rsidP="00E766A9">
            <w:pPr>
              <w:rPr>
                <w:lang w:val="de-CH"/>
              </w:rPr>
            </w:pPr>
            <w:r>
              <w:rPr>
                <w:lang w:val="de-CH"/>
              </w:rPr>
              <w:t>Test-Nr.</w:t>
            </w:r>
          </w:p>
        </w:tc>
        <w:tc>
          <w:tcPr>
            <w:tcW w:w="1150" w:type="dxa"/>
          </w:tcPr>
          <w:p w14:paraId="781A51CD" w14:textId="579C034C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1632" w:type="dxa"/>
          </w:tcPr>
          <w:p w14:paraId="24C10BFA" w14:textId="16552997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2753" w:type="dxa"/>
          </w:tcPr>
          <w:p w14:paraId="1CF53BE1" w14:textId="05CA1F4E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Tester</w:t>
            </w:r>
          </w:p>
        </w:tc>
        <w:tc>
          <w:tcPr>
            <w:tcW w:w="1134" w:type="dxa"/>
          </w:tcPr>
          <w:p w14:paraId="0706FA36" w14:textId="78E1D4AC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Resultat</w:t>
            </w:r>
          </w:p>
        </w:tc>
        <w:tc>
          <w:tcPr>
            <w:tcW w:w="4066" w:type="dxa"/>
          </w:tcPr>
          <w:p w14:paraId="31B9AA6E" w14:textId="12991EC4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1954" w:type="dxa"/>
          </w:tcPr>
          <w:p w14:paraId="3ACC1C5F" w14:textId="4EDAF3C0" w:rsidR="00986227" w:rsidRDefault="00986227" w:rsidP="00E76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Unterschrift</w:t>
            </w:r>
          </w:p>
        </w:tc>
      </w:tr>
      <w:tr w:rsidR="00986227" w14:paraId="2522B4FA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75FD12A" w14:textId="2768DFAE" w:rsidR="00986227" w:rsidRDefault="002948E5" w:rsidP="00E766A9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150" w:type="dxa"/>
          </w:tcPr>
          <w:p w14:paraId="71E7F6F8" w14:textId="300EEF69" w:rsidR="00986227" w:rsidRDefault="002948E5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1632" w:type="dxa"/>
          </w:tcPr>
          <w:p w14:paraId="6AFA8991" w14:textId="311BA64E" w:rsidR="00986227" w:rsidRDefault="002948E5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287C7B16" w14:textId="529B239F" w:rsidR="00986227" w:rsidRDefault="002948E5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4A8AB4C3" w14:textId="6DE955A9" w:rsidR="00986227" w:rsidRDefault="002948E5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46457867" w14:textId="77777777" w:rsidR="00986227" w:rsidRDefault="00986227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7228DFE8" w14:textId="0AD09A05" w:rsidR="00986227" w:rsidRDefault="008565D0" w:rsidP="00E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6C580DE" wp14:editId="472AC372">
                      <wp:simplePos x="0" y="0"/>
                      <wp:positionH relativeFrom="column">
                        <wp:posOffset>75041</wp:posOffset>
                      </wp:positionH>
                      <wp:positionV relativeFrom="paragraph">
                        <wp:posOffset>12529</wp:posOffset>
                      </wp:positionV>
                      <wp:extent cx="163440" cy="142560"/>
                      <wp:effectExtent l="38100" t="38100" r="0" b="48260"/>
                      <wp:wrapNone/>
                      <wp:docPr id="17" name="Freihand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2E33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7" o:spid="_x0000_s1026" type="#_x0000_t75" style="position:absolute;margin-left:5.55pt;margin-top:.65pt;width:13.55pt;height:1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8565D0" w14:paraId="7DB52CCE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F85B1AA" w14:textId="2B883965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150" w:type="dxa"/>
          </w:tcPr>
          <w:p w14:paraId="06FD8E3E" w14:textId="60634174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1632" w:type="dxa"/>
          </w:tcPr>
          <w:p w14:paraId="48469EF0" w14:textId="08498F0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584C42CA" w14:textId="3E77B48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00AB24EA" w14:textId="6D8F10A1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40B3DD34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4F39F692" w14:textId="42DF67F2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FA384DC" wp14:editId="156029CD">
                      <wp:simplePos x="0" y="0"/>
                      <wp:positionH relativeFrom="column">
                        <wp:posOffset>72447</wp:posOffset>
                      </wp:positionH>
                      <wp:positionV relativeFrom="paragraph">
                        <wp:posOffset>19570</wp:posOffset>
                      </wp:positionV>
                      <wp:extent cx="163440" cy="142560"/>
                      <wp:effectExtent l="38100" t="38100" r="0" b="48260"/>
                      <wp:wrapNone/>
                      <wp:docPr id="18" name="Freihand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74E319" id="Freihand 18" o:spid="_x0000_s1026" type="#_x0000_t75" style="position:absolute;margin-left:5.35pt;margin-top:1.2pt;width:13.55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8565D0" w14:paraId="7FAD13A6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A84DF03" w14:textId="3452948B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150" w:type="dxa"/>
          </w:tcPr>
          <w:p w14:paraId="466C3973" w14:textId="0737255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1632" w:type="dxa"/>
          </w:tcPr>
          <w:p w14:paraId="40E4D5EE" w14:textId="0900BCC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25EFED8B" w14:textId="1155DB31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0078BE6C" w14:textId="2D011489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332DEF4E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0442546A" w14:textId="2FE7336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6041BB2" wp14:editId="1008023A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181610</wp:posOffset>
                      </wp:positionV>
                      <wp:extent cx="163195" cy="142240"/>
                      <wp:effectExtent l="38100" t="38100" r="0" b="48260"/>
                      <wp:wrapNone/>
                      <wp:docPr id="20" name="Freihand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F3A43" id="Freihand 20" o:spid="_x0000_s1026" type="#_x0000_t75" style="position:absolute;margin-left:5.95pt;margin-top:13.95pt;width:13.5pt;height: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A1462BD" wp14:editId="710CB851">
                      <wp:simplePos x="0" y="0"/>
                      <wp:positionH relativeFrom="column">
                        <wp:posOffset>82949</wp:posOffset>
                      </wp:positionH>
                      <wp:positionV relativeFrom="paragraph">
                        <wp:posOffset>7795</wp:posOffset>
                      </wp:positionV>
                      <wp:extent cx="163440" cy="142560"/>
                      <wp:effectExtent l="38100" t="38100" r="0" b="48260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CA4C95" id="Freihand 19" o:spid="_x0000_s1026" type="#_x0000_t75" style="position:absolute;margin-left:6.2pt;margin-top:.25pt;width:13.55pt;height:1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8565D0" w14:paraId="22296958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7D10244" w14:textId="29BB15A2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150" w:type="dxa"/>
          </w:tcPr>
          <w:p w14:paraId="1850BC74" w14:textId="4F807E14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1632" w:type="dxa"/>
          </w:tcPr>
          <w:p w14:paraId="6C5A6822" w14:textId="7C5647AC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359D0D1" w14:textId="25C69E1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07ACD47F" w14:textId="13AFAEF8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0C60B533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75142DAE" w14:textId="12E3DD3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6A51D2" w14:paraId="7D11F087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A970182" w14:textId="34456554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150" w:type="dxa"/>
          </w:tcPr>
          <w:p w14:paraId="2E218D81" w14:textId="6CD200E1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1632" w:type="dxa"/>
          </w:tcPr>
          <w:p w14:paraId="583E46F5" w14:textId="1508929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8350E93" w14:textId="4FAC00DE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567D1AFB" w14:textId="050CFAE0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NOK</w:t>
            </w:r>
          </w:p>
        </w:tc>
        <w:tc>
          <w:tcPr>
            <w:tcW w:w="4066" w:type="dxa"/>
          </w:tcPr>
          <w:p w14:paraId="1880F982" w14:textId="7C018DF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Ausgabe 2: «Der Name ist gültig»</w:t>
            </w:r>
          </w:p>
        </w:tc>
        <w:tc>
          <w:tcPr>
            <w:tcW w:w="1954" w:type="dxa"/>
          </w:tcPr>
          <w:p w14:paraId="26F0C067" w14:textId="0E18939E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E4B927D" wp14:editId="4399E54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520700</wp:posOffset>
                      </wp:positionV>
                      <wp:extent cx="163195" cy="142240"/>
                      <wp:effectExtent l="38100" t="38100" r="0" b="48260"/>
                      <wp:wrapNone/>
                      <wp:docPr id="24" name="Freihand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4911D9" id="Freihand 24" o:spid="_x0000_s1026" type="#_x0000_t75" style="position:absolute;margin-left:7pt;margin-top:40.65pt;width:13.5pt;height:1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76C3802" wp14:editId="1B6317EF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346710</wp:posOffset>
                      </wp:positionV>
                      <wp:extent cx="163195" cy="142240"/>
                      <wp:effectExtent l="38100" t="38100" r="0" b="48260"/>
                      <wp:wrapNone/>
                      <wp:docPr id="23" name="Freihand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4416D" id="Freihand 23" o:spid="_x0000_s1026" type="#_x0000_t75" style="position:absolute;margin-left:7.2pt;margin-top:26.95pt;width:13.5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484B1A8" wp14:editId="4351277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191135</wp:posOffset>
                      </wp:positionV>
                      <wp:extent cx="163195" cy="142240"/>
                      <wp:effectExtent l="38100" t="38100" r="0" b="48260"/>
                      <wp:wrapNone/>
                      <wp:docPr id="22" name="Freihand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60563" id="Freihand 22" o:spid="_x0000_s1026" type="#_x0000_t75" style="position:absolute;margin-left:6.4pt;margin-top:14.7pt;width:13.5pt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">
                      <v:imagedata r:id="rId14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E341FFC" wp14:editId="2D5F7D28">
                      <wp:simplePos x="0" y="0"/>
                      <wp:positionH relativeFrom="column">
                        <wp:posOffset>88317</wp:posOffset>
                      </wp:positionH>
                      <wp:positionV relativeFrom="paragraph">
                        <wp:posOffset>17262</wp:posOffset>
                      </wp:positionV>
                      <wp:extent cx="163440" cy="142560"/>
                      <wp:effectExtent l="38100" t="38100" r="0" b="48260"/>
                      <wp:wrapNone/>
                      <wp:docPr id="21" name="Freihand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01FCD6" id="Freihand 21" o:spid="_x0000_s1026" type="#_x0000_t75" style="position:absolute;margin-left:6.6pt;margin-top:1pt;width:13.55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8565D0" w:rsidRPr="002948E5" w14:paraId="687A44A0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C11D1CE" w14:textId="35A7A869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150" w:type="dxa"/>
          </w:tcPr>
          <w:p w14:paraId="12AA90A0" w14:textId="34A8621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4.2</w:t>
            </w:r>
          </w:p>
        </w:tc>
        <w:tc>
          <w:tcPr>
            <w:tcW w:w="1632" w:type="dxa"/>
          </w:tcPr>
          <w:p w14:paraId="347AF3DC" w14:textId="04EC5D2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BEA1F6D" w14:textId="14AA320C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0FC49701" w14:textId="31418C4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03E1C554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075BD154" w14:textId="02E707A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5EDE1079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FE513D5" w14:textId="082AC91A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1150" w:type="dxa"/>
          </w:tcPr>
          <w:p w14:paraId="623688C6" w14:textId="00A34F5D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4.3</w:t>
            </w:r>
          </w:p>
        </w:tc>
        <w:tc>
          <w:tcPr>
            <w:tcW w:w="1632" w:type="dxa"/>
          </w:tcPr>
          <w:p w14:paraId="612A0F2F" w14:textId="7ABDB69E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25957690" w14:textId="604EB154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71F228C8" w14:textId="6B31721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721382E1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7190E640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38931C9E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28657F2" w14:textId="7EBD999C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150" w:type="dxa"/>
          </w:tcPr>
          <w:p w14:paraId="66E8BB99" w14:textId="6CF7511D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4.4</w:t>
            </w:r>
          </w:p>
        </w:tc>
        <w:tc>
          <w:tcPr>
            <w:tcW w:w="1632" w:type="dxa"/>
          </w:tcPr>
          <w:p w14:paraId="0971D0E0" w14:textId="5B13C05C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E66D140" w14:textId="45F5BB7B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79768712" w14:textId="12B36CC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5328C36F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5DDE69F1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6A51D2" w14:paraId="323995AF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55C2448" w14:textId="66301AA3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1150" w:type="dxa"/>
          </w:tcPr>
          <w:p w14:paraId="4AE8CA34" w14:textId="3AE34BEB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4.5</w:t>
            </w:r>
          </w:p>
        </w:tc>
        <w:tc>
          <w:tcPr>
            <w:tcW w:w="1632" w:type="dxa"/>
          </w:tcPr>
          <w:p w14:paraId="5FA203E1" w14:textId="1FC77818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57BCA85" w14:textId="7F2640F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59152CDA" w14:textId="0ADE91D8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NOK</w:t>
            </w:r>
          </w:p>
        </w:tc>
        <w:tc>
          <w:tcPr>
            <w:tcW w:w="4066" w:type="dxa"/>
          </w:tcPr>
          <w:p w14:paraId="1C668D8D" w14:textId="30CA0A62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Ausgabe 2: «Der Name ist gültig»</w:t>
            </w:r>
          </w:p>
        </w:tc>
        <w:tc>
          <w:tcPr>
            <w:tcW w:w="1954" w:type="dxa"/>
          </w:tcPr>
          <w:p w14:paraId="25511259" w14:textId="6E8A913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4F4D096" wp14:editId="78AF965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12700</wp:posOffset>
                      </wp:positionV>
                      <wp:extent cx="163195" cy="142240"/>
                      <wp:effectExtent l="38100" t="38100" r="0" b="48260"/>
                      <wp:wrapNone/>
                      <wp:docPr id="25" name="Freihand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33FE1" id="Freihand 25" o:spid="_x0000_s1026" type="#_x0000_t75" style="position:absolute;margin-left:6.6pt;margin-top:.65pt;width:13.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">
                      <v:imagedata r:id="rId25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42EFC16" wp14:editId="35F0F9E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186690</wp:posOffset>
                      </wp:positionV>
                      <wp:extent cx="163195" cy="142240"/>
                      <wp:effectExtent l="38100" t="38100" r="0" b="48260"/>
                      <wp:wrapNone/>
                      <wp:docPr id="26" name="Freihand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EBD29" id="Freihand 26" o:spid="_x0000_s1026" type="#_x0000_t75" style="position:absolute;margin-left:6.4pt;margin-top:14.35pt;width:13.5pt;height:1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">
                      <v:imagedata r:id="rId14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F366F8E" wp14:editId="2305F0B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342265</wp:posOffset>
                      </wp:positionV>
                      <wp:extent cx="163195" cy="142240"/>
                      <wp:effectExtent l="38100" t="38100" r="0" b="48260"/>
                      <wp:wrapNone/>
                      <wp:docPr id="27" name="Freihand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B9502" id="Freihand 27" o:spid="_x0000_s1026" type="#_x0000_t75" style="position:absolute;margin-left:7.2pt;margin-top:26.6pt;width:13.5pt;height:1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AE841F5" wp14:editId="6E64906F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516718</wp:posOffset>
                      </wp:positionV>
                      <wp:extent cx="163195" cy="142240"/>
                      <wp:effectExtent l="38100" t="38100" r="0" b="48260"/>
                      <wp:wrapNone/>
                      <wp:docPr id="28" name="Freihand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64D2F" id="Freihand 28" o:spid="_x0000_s1026" type="#_x0000_t75" style="position:absolute;margin-left:7pt;margin-top:40.35pt;width:13.5pt;height:1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8565D0" w:rsidRPr="002948E5" w14:paraId="66B41E59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93597C5" w14:textId="5BCEA807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150" w:type="dxa"/>
          </w:tcPr>
          <w:p w14:paraId="280C44D3" w14:textId="017D062B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5.1</w:t>
            </w:r>
          </w:p>
        </w:tc>
        <w:tc>
          <w:tcPr>
            <w:tcW w:w="1632" w:type="dxa"/>
          </w:tcPr>
          <w:p w14:paraId="79B91E7A" w14:textId="4256EF0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4DD327A1" w14:textId="7997110E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38A42853" w14:textId="3D4E1E68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0CABD405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36F16B74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7D3ACED0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39C7D52" w14:textId="1A0E6D38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11</w:t>
            </w:r>
          </w:p>
        </w:tc>
        <w:tc>
          <w:tcPr>
            <w:tcW w:w="1150" w:type="dxa"/>
          </w:tcPr>
          <w:p w14:paraId="75806F54" w14:textId="049F3E5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632" w:type="dxa"/>
          </w:tcPr>
          <w:p w14:paraId="5B3BE0BA" w14:textId="1C1DF11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2329191D" w14:textId="3376314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7AB52355" w14:textId="6743539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12195DC1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722E81E9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2321F305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BD2EC7F" w14:textId="638E44B9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1150" w:type="dxa"/>
          </w:tcPr>
          <w:p w14:paraId="45C7A29F" w14:textId="3D5FD5A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6.1</w:t>
            </w:r>
          </w:p>
        </w:tc>
        <w:tc>
          <w:tcPr>
            <w:tcW w:w="1632" w:type="dxa"/>
          </w:tcPr>
          <w:p w14:paraId="16B6897A" w14:textId="43B69C4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73C4CD62" w14:textId="584E7AD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60080E0E" w14:textId="06A80B7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301006D4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71E2C163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4B1367AD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2EDA717" w14:textId="47910D38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1150" w:type="dxa"/>
          </w:tcPr>
          <w:p w14:paraId="722FD300" w14:textId="644461C5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6.2</w:t>
            </w:r>
          </w:p>
        </w:tc>
        <w:tc>
          <w:tcPr>
            <w:tcW w:w="1632" w:type="dxa"/>
          </w:tcPr>
          <w:p w14:paraId="2FBEA94E" w14:textId="4F962DF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4071DAF2" w14:textId="55CB6D7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6AE945EF" w14:textId="5A7A55D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122CE1BB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5EDC78CE" w14:textId="352EC028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574640C" wp14:editId="4DCF1D8E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515620</wp:posOffset>
                      </wp:positionV>
                      <wp:extent cx="163195" cy="142240"/>
                      <wp:effectExtent l="38100" t="38100" r="0" b="48260"/>
                      <wp:wrapNone/>
                      <wp:docPr id="32" name="Freihand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B4A80" id="Freihand 32" o:spid="_x0000_s1026" type="#_x0000_t75" style="position:absolute;margin-left:8.1pt;margin-top:40.25pt;width:13.5pt;height:1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AC528E7" wp14:editId="482BA7B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341630</wp:posOffset>
                      </wp:positionV>
                      <wp:extent cx="163195" cy="142240"/>
                      <wp:effectExtent l="38100" t="38100" r="0" b="48260"/>
                      <wp:wrapNone/>
                      <wp:docPr id="31" name="Freihand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60194" id="Freihand 31" o:spid="_x0000_s1026" type="#_x0000_t75" style="position:absolute;margin-left:8.3pt;margin-top:26.55pt;width:13.5pt;height:1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">
                      <v:imagedata r:id="rId17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D532786" wp14:editId="366B29B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186055</wp:posOffset>
                      </wp:positionV>
                      <wp:extent cx="163195" cy="142240"/>
                      <wp:effectExtent l="38100" t="38100" r="0" b="48260"/>
                      <wp:wrapNone/>
                      <wp:docPr id="30" name="Freihand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19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36EED" id="Freihand 30" o:spid="_x0000_s1026" type="#_x0000_t75" style="position:absolute;margin-left:7.5pt;margin-top:14.3pt;width:13.5pt;height:1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">
                      <v:imagedata r:id="rId14" o:title=""/>
                    </v:shape>
                  </w:pict>
                </mc:Fallback>
              </mc:AlternateContent>
            </w:r>
            <w:r w:rsidRPr="008565D0">
              <w:rPr>
                <w:noProof/>
                <w:lang w:val="de-CH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D5BBF56" wp14:editId="6EEDDE04">
                      <wp:simplePos x="0" y="0"/>
                      <wp:positionH relativeFrom="column">
                        <wp:posOffset>102633</wp:posOffset>
                      </wp:positionH>
                      <wp:positionV relativeFrom="paragraph">
                        <wp:posOffset>12529</wp:posOffset>
                      </wp:positionV>
                      <wp:extent cx="163440" cy="142560"/>
                      <wp:effectExtent l="38100" t="38100" r="0" b="48260"/>
                      <wp:wrapNone/>
                      <wp:docPr id="29" name="Freihand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AA249" id="Freihand 29" o:spid="_x0000_s1026" type="#_x0000_t75" style="position:absolute;margin-left:7.75pt;margin-top:.65pt;width:13.55pt;height:1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">
                      <v:imagedata r:id="rId33" o:title=""/>
                    </v:shape>
                  </w:pict>
                </mc:Fallback>
              </mc:AlternateContent>
            </w:r>
          </w:p>
        </w:tc>
      </w:tr>
      <w:tr w:rsidR="008565D0" w:rsidRPr="002948E5" w14:paraId="510D52B5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DA95C54" w14:textId="0E53B342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14</w:t>
            </w:r>
          </w:p>
        </w:tc>
        <w:tc>
          <w:tcPr>
            <w:tcW w:w="1150" w:type="dxa"/>
          </w:tcPr>
          <w:p w14:paraId="0547C7E7" w14:textId="019A4634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6.3</w:t>
            </w:r>
          </w:p>
        </w:tc>
        <w:tc>
          <w:tcPr>
            <w:tcW w:w="1632" w:type="dxa"/>
          </w:tcPr>
          <w:p w14:paraId="2DCCA40A" w14:textId="4F6EB60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1EBDD32D" w14:textId="78331C29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735B1A05" w14:textId="5BC81E13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09022642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32826FF2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33B5EF31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C686154" w14:textId="2BAE2907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15</w:t>
            </w:r>
          </w:p>
        </w:tc>
        <w:tc>
          <w:tcPr>
            <w:tcW w:w="1150" w:type="dxa"/>
          </w:tcPr>
          <w:p w14:paraId="4B6AD0CC" w14:textId="6E220949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6.4</w:t>
            </w:r>
          </w:p>
        </w:tc>
        <w:tc>
          <w:tcPr>
            <w:tcW w:w="1632" w:type="dxa"/>
          </w:tcPr>
          <w:p w14:paraId="5BD8F08F" w14:textId="6549D4BA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2C917E9C" w14:textId="5BCC37FF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64B2E649" w14:textId="4F68DC82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3E396087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3A38E4FF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8565D0" w:rsidRPr="002948E5" w14:paraId="578B76AE" w14:textId="77777777" w:rsidTr="00294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3B36129" w14:textId="115EA18D" w:rsidR="008565D0" w:rsidRDefault="008565D0" w:rsidP="008565D0">
            <w:pPr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1150" w:type="dxa"/>
          </w:tcPr>
          <w:p w14:paraId="03A328DB" w14:textId="0A3CF68C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7.1</w:t>
            </w:r>
          </w:p>
        </w:tc>
        <w:tc>
          <w:tcPr>
            <w:tcW w:w="1632" w:type="dxa"/>
          </w:tcPr>
          <w:p w14:paraId="25630D90" w14:textId="5C72C786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93448">
              <w:rPr>
                <w:lang w:val="de-CH"/>
              </w:rPr>
              <w:t>04.08.2021</w:t>
            </w:r>
          </w:p>
        </w:tc>
        <w:tc>
          <w:tcPr>
            <w:tcW w:w="2753" w:type="dxa"/>
          </w:tcPr>
          <w:p w14:paraId="640C0309" w14:textId="448D0914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E10E4">
              <w:rPr>
                <w:lang w:val="de-CH"/>
              </w:rPr>
              <w:t>Lars Meyer</w:t>
            </w:r>
          </w:p>
        </w:tc>
        <w:tc>
          <w:tcPr>
            <w:tcW w:w="1134" w:type="dxa"/>
          </w:tcPr>
          <w:p w14:paraId="3BDD532D" w14:textId="0DE6D6EC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4066" w:type="dxa"/>
          </w:tcPr>
          <w:p w14:paraId="34CCB632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954" w:type="dxa"/>
          </w:tcPr>
          <w:p w14:paraId="2C7675A1" w14:textId="77777777" w:rsidR="008565D0" w:rsidRDefault="008565D0" w:rsidP="0085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41E773E7" w14:textId="77777777" w:rsidR="00257D30" w:rsidRDefault="00257D30" w:rsidP="00E766A9">
      <w:pPr>
        <w:rPr>
          <w:lang w:val="de-CH"/>
        </w:rPr>
      </w:pPr>
    </w:p>
    <w:p w14:paraId="17D5FACE" w14:textId="2085322D" w:rsidR="00570338" w:rsidRDefault="00570338" w:rsidP="00570338">
      <w:pPr>
        <w:pStyle w:val="berschrift2"/>
        <w:rPr>
          <w:lang w:val="de-CH"/>
        </w:rPr>
      </w:pPr>
      <w:r>
        <w:rPr>
          <w:lang w:val="de-CH"/>
        </w:rPr>
        <w:t>Testbericht</w:t>
      </w:r>
    </w:p>
    <w:p w14:paraId="070368D0" w14:textId="77777777" w:rsidR="00570338" w:rsidRDefault="00570338" w:rsidP="00570338">
      <w:pPr>
        <w:rPr>
          <w:lang w:val="de-CH"/>
        </w:rPr>
      </w:pPr>
    </w:p>
    <w:p w14:paraId="3D9802D2" w14:textId="77777777" w:rsidR="008565D0" w:rsidRPr="008565D0" w:rsidRDefault="008565D0" w:rsidP="008565D0">
      <w:pPr>
        <w:rPr>
          <w:lang w:val="de-CH"/>
        </w:rPr>
      </w:pPr>
      <w:r w:rsidRPr="008565D0">
        <w:rPr>
          <w:lang w:val="de-CH"/>
        </w:rPr>
        <w:t>Die Tests sind weitgehend erfolgreich verlaufen.</w:t>
      </w:r>
    </w:p>
    <w:p w14:paraId="0BB10C48" w14:textId="5386ECAA" w:rsidR="008565D0" w:rsidRPr="008565D0" w:rsidRDefault="008565D0" w:rsidP="008565D0">
      <w:pPr>
        <w:rPr>
          <w:lang w:val="de-CH"/>
        </w:rPr>
      </w:pPr>
      <w:r w:rsidRPr="008565D0">
        <w:rPr>
          <w:lang w:val="de-CH"/>
        </w:rPr>
        <w:t xml:space="preserve">Es bestehen lediglich 2 Fehler, welche jedoch </w:t>
      </w:r>
      <w:r w:rsidR="00C11BF0">
        <w:rPr>
          <w:lang w:val="de-CH"/>
        </w:rPr>
        <w:t>kritisch sind, da sie klar die Anforderungen verletzen.</w:t>
      </w:r>
    </w:p>
    <w:p w14:paraId="2230DF67" w14:textId="77777777" w:rsidR="008565D0" w:rsidRPr="008565D0" w:rsidRDefault="008565D0" w:rsidP="008565D0">
      <w:pPr>
        <w:rPr>
          <w:lang w:val="de-CH"/>
        </w:rPr>
      </w:pPr>
      <w:r w:rsidRPr="008565D0">
        <w:rPr>
          <w:lang w:val="de-CH"/>
        </w:rPr>
        <w:t>Das Produkt muss überarbeitet werden, bevor es an den Kunden übergeben werden kann.</w:t>
      </w:r>
    </w:p>
    <w:p w14:paraId="04A89668" w14:textId="5C904153" w:rsidR="00BE7A59" w:rsidRDefault="00BE7A59" w:rsidP="00BE7A59">
      <w:pPr>
        <w:rPr>
          <w:lang w:val="de-CH"/>
        </w:rPr>
      </w:pPr>
    </w:p>
    <w:sectPr w:rsidR="00BE7A59" w:rsidSect="00D82D8F">
      <w:endnotePr>
        <w:numFmt w:val="decimal"/>
      </w:endnotePr>
      <w:pgSz w:w="16834" w:h="11899" w:orient="landscape"/>
      <w:pgMar w:top="1440" w:right="1888" w:bottom="1128" w:left="1134" w:header="5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F057" w14:textId="77777777" w:rsidR="00CF4E6A" w:rsidRDefault="00CF4E6A">
      <w:r>
        <w:separator/>
      </w:r>
    </w:p>
  </w:endnote>
  <w:endnote w:type="continuationSeparator" w:id="0">
    <w:p w14:paraId="71275BFE" w14:textId="77777777" w:rsidR="00CF4E6A" w:rsidRDefault="00CF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CF4E6A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C97F" w14:textId="77777777" w:rsidR="00CF4E6A" w:rsidRDefault="00CF4E6A">
      <w:r>
        <w:separator/>
      </w:r>
    </w:p>
  </w:footnote>
  <w:footnote w:type="continuationSeparator" w:id="0">
    <w:p w14:paraId="4FFC32DF" w14:textId="77777777" w:rsidR="00CF4E6A" w:rsidRDefault="00CF4E6A">
      <w:r>
        <w:continuationSeparator/>
      </w:r>
    </w:p>
  </w:footnote>
  <w:footnote w:id="1">
    <w:p w14:paraId="5D5826BA" w14:textId="0C5F88E7" w:rsidR="00746F9E" w:rsidRPr="00746F9E" w:rsidRDefault="00746F9E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746F9E">
        <w:rPr>
          <w:lang w:val="de-CH"/>
        </w:rPr>
        <w:t xml:space="preserve"> </w:t>
      </w:r>
      <w:r>
        <w:rPr>
          <w:lang w:val="de-CH"/>
        </w:rPr>
        <w:t>Nicht den Text «[Enter]», sondern eine leere Eingabe mit der Enter-Taste bestätigen.</w:t>
      </w:r>
    </w:p>
  </w:footnote>
  <w:footnote w:id="2">
    <w:p w14:paraId="46DBDB7E" w14:textId="4BA68F5F" w:rsidR="005B7178" w:rsidRPr="005B7178" w:rsidRDefault="005B7178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48E5">
        <w:rPr>
          <w:lang w:val="de-CH"/>
        </w:rPr>
        <w:t xml:space="preserve"> </w:t>
      </w:r>
      <w:r>
        <w:rPr>
          <w:lang w:val="de-CH"/>
        </w:rPr>
        <w:t>Leerschlag vor «Meyer»</w:t>
      </w:r>
    </w:p>
  </w:footnote>
  <w:footnote w:id="3">
    <w:p w14:paraId="48E9B856" w14:textId="0E5F5971" w:rsidR="005B7178" w:rsidRPr="005B7178" w:rsidRDefault="005B7178" w:rsidP="005B7178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48E5">
        <w:rPr>
          <w:lang w:val="de-CH"/>
        </w:rPr>
        <w:t xml:space="preserve"> </w:t>
      </w:r>
      <w:r>
        <w:rPr>
          <w:lang w:val="de-CH"/>
        </w:rPr>
        <w:t>Leerschlag nach «Meyer»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4E6A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40D"/>
    <w:multiLevelType w:val="hybridMultilevel"/>
    <w:tmpl w:val="5CEC46DA"/>
    <w:lvl w:ilvl="0" w:tplc="289407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61"/>
    <w:multiLevelType w:val="hybridMultilevel"/>
    <w:tmpl w:val="16A04FA0"/>
    <w:lvl w:ilvl="0" w:tplc="055029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50ECB"/>
    <w:multiLevelType w:val="hybridMultilevel"/>
    <w:tmpl w:val="590C9FFA"/>
    <w:lvl w:ilvl="0" w:tplc="3B5A57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6EBF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DF4"/>
    <w:multiLevelType w:val="hybridMultilevel"/>
    <w:tmpl w:val="BEEAB5AA"/>
    <w:lvl w:ilvl="0" w:tplc="0BBA5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95744"/>
    <w:multiLevelType w:val="hybridMultilevel"/>
    <w:tmpl w:val="248A247C"/>
    <w:lvl w:ilvl="0" w:tplc="389418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E4EAF"/>
    <w:multiLevelType w:val="hybridMultilevel"/>
    <w:tmpl w:val="9322E1F6"/>
    <w:lvl w:ilvl="0" w:tplc="26FAC1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47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66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EAD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42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98F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82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AB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D47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F2A3C"/>
    <w:multiLevelType w:val="hybridMultilevel"/>
    <w:tmpl w:val="DE1C5E20"/>
    <w:lvl w:ilvl="0" w:tplc="BA8C46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B87"/>
    <w:multiLevelType w:val="hybridMultilevel"/>
    <w:tmpl w:val="19B6A41C"/>
    <w:lvl w:ilvl="0" w:tplc="0DB8D2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37798"/>
    <w:multiLevelType w:val="hybridMultilevel"/>
    <w:tmpl w:val="AF5E344A"/>
    <w:lvl w:ilvl="0" w:tplc="367A3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F397D"/>
    <w:multiLevelType w:val="hybridMultilevel"/>
    <w:tmpl w:val="60761BEE"/>
    <w:lvl w:ilvl="0" w:tplc="C98EFE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76A2F"/>
    <w:multiLevelType w:val="hybridMultilevel"/>
    <w:tmpl w:val="B83C7462"/>
    <w:lvl w:ilvl="0" w:tplc="1D14E4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74B88"/>
    <w:multiLevelType w:val="hybridMultilevel"/>
    <w:tmpl w:val="B4A01568"/>
    <w:lvl w:ilvl="0" w:tplc="75F014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600A6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3D3C35"/>
    <w:multiLevelType w:val="hybridMultilevel"/>
    <w:tmpl w:val="E2A2F2F2"/>
    <w:lvl w:ilvl="0" w:tplc="4F34E252">
      <w:start w:val="3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87669"/>
    <w:multiLevelType w:val="hybridMultilevel"/>
    <w:tmpl w:val="CB564804"/>
    <w:lvl w:ilvl="0" w:tplc="C6BA54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B4336"/>
    <w:multiLevelType w:val="hybridMultilevel"/>
    <w:tmpl w:val="3D86AD20"/>
    <w:lvl w:ilvl="0" w:tplc="80EA29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65CE3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E4256"/>
    <w:multiLevelType w:val="hybridMultilevel"/>
    <w:tmpl w:val="22FC64F4"/>
    <w:lvl w:ilvl="0" w:tplc="051671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F7C45"/>
    <w:multiLevelType w:val="hybridMultilevel"/>
    <w:tmpl w:val="82A2FB92"/>
    <w:lvl w:ilvl="0" w:tplc="DC240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42911"/>
    <w:multiLevelType w:val="hybridMultilevel"/>
    <w:tmpl w:val="48901952"/>
    <w:lvl w:ilvl="0" w:tplc="F7ECDCD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03477"/>
    <w:multiLevelType w:val="hybridMultilevel"/>
    <w:tmpl w:val="943C2488"/>
    <w:lvl w:ilvl="0" w:tplc="2BBC3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15B9F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0A06"/>
    <w:multiLevelType w:val="hybridMultilevel"/>
    <w:tmpl w:val="756874AC"/>
    <w:lvl w:ilvl="0" w:tplc="277C2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37D9E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B65B3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17DAB"/>
    <w:multiLevelType w:val="hybridMultilevel"/>
    <w:tmpl w:val="B0309F8C"/>
    <w:lvl w:ilvl="0" w:tplc="3AECC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50066"/>
    <w:multiLevelType w:val="hybridMultilevel"/>
    <w:tmpl w:val="09044BB2"/>
    <w:lvl w:ilvl="0" w:tplc="41A243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C3D77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5598D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14468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71F0B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41566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A5A94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C421A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4427A"/>
    <w:multiLevelType w:val="hybridMultilevel"/>
    <w:tmpl w:val="0586266C"/>
    <w:lvl w:ilvl="0" w:tplc="781897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C1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EF7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81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E9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A5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A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967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A4E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F5F66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B4E62"/>
    <w:multiLevelType w:val="hybridMultilevel"/>
    <w:tmpl w:val="8FC61F3E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F5CDB"/>
    <w:multiLevelType w:val="hybridMultilevel"/>
    <w:tmpl w:val="29AE7452"/>
    <w:lvl w:ilvl="0" w:tplc="108899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CE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87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CC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C6E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44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05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4C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3A4EA6"/>
    <w:multiLevelType w:val="hybridMultilevel"/>
    <w:tmpl w:val="A0820A2A"/>
    <w:lvl w:ilvl="0" w:tplc="310AA0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20D4B"/>
    <w:multiLevelType w:val="hybridMultilevel"/>
    <w:tmpl w:val="441AEF9A"/>
    <w:lvl w:ilvl="0" w:tplc="CCDCA2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F4F1F"/>
    <w:multiLevelType w:val="hybridMultilevel"/>
    <w:tmpl w:val="91F8855E"/>
    <w:lvl w:ilvl="0" w:tplc="38268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86722"/>
    <w:multiLevelType w:val="hybridMultilevel"/>
    <w:tmpl w:val="A8D6A3DA"/>
    <w:lvl w:ilvl="0" w:tplc="8B0CF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793F5F"/>
    <w:multiLevelType w:val="hybridMultilevel"/>
    <w:tmpl w:val="AA56419A"/>
    <w:lvl w:ilvl="0" w:tplc="35544A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72CFC"/>
    <w:multiLevelType w:val="hybridMultilevel"/>
    <w:tmpl w:val="FC7CC1B0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B1DEB"/>
    <w:multiLevelType w:val="hybridMultilevel"/>
    <w:tmpl w:val="F9D03E8E"/>
    <w:lvl w:ilvl="0" w:tplc="40985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ACA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A1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6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EE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8F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49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6D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EE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3"/>
  </w:num>
  <w:num w:numId="3">
    <w:abstractNumId w:val="15"/>
  </w:num>
  <w:num w:numId="4">
    <w:abstractNumId w:val="16"/>
  </w:num>
  <w:num w:numId="5">
    <w:abstractNumId w:val="40"/>
  </w:num>
  <w:num w:numId="6">
    <w:abstractNumId w:val="7"/>
  </w:num>
  <w:num w:numId="7">
    <w:abstractNumId w:val="48"/>
  </w:num>
  <w:num w:numId="8">
    <w:abstractNumId w:val="41"/>
  </w:num>
  <w:num w:numId="9">
    <w:abstractNumId w:val="38"/>
  </w:num>
  <w:num w:numId="10">
    <w:abstractNumId w:val="47"/>
  </w:num>
  <w:num w:numId="11">
    <w:abstractNumId w:val="25"/>
  </w:num>
  <w:num w:numId="12">
    <w:abstractNumId w:val="17"/>
  </w:num>
  <w:num w:numId="13">
    <w:abstractNumId w:val="30"/>
  </w:num>
  <w:num w:numId="14">
    <w:abstractNumId w:val="18"/>
  </w:num>
  <w:num w:numId="15">
    <w:abstractNumId w:val="5"/>
  </w:num>
  <w:num w:numId="16">
    <w:abstractNumId w:val="27"/>
  </w:num>
  <w:num w:numId="17">
    <w:abstractNumId w:val="32"/>
  </w:num>
  <w:num w:numId="18">
    <w:abstractNumId w:val="42"/>
  </w:num>
  <w:num w:numId="19">
    <w:abstractNumId w:val="26"/>
  </w:num>
  <w:num w:numId="20">
    <w:abstractNumId w:val="36"/>
  </w:num>
  <w:num w:numId="21">
    <w:abstractNumId w:val="23"/>
  </w:num>
  <w:num w:numId="22">
    <w:abstractNumId w:val="21"/>
  </w:num>
  <w:num w:numId="23">
    <w:abstractNumId w:val="1"/>
  </w:num>
  <w:num w:numId="24">
    <w:abstractNumId w:val="19"/>
  </w:num>
  <w:num w:numId="25">
    <w:abstractNumId w:val="12"/>
  </w:num>
  <w:num w:numId="26">
    <w:abstractNumId w:val="31"/>
  </w:num>
  <w:num w:numId="27">
    <w:abstractNumId w:val="14"/>
  </w:num>
  <w:num w:numId="28">
    <w:abstractNumId w:val="35"/>
  </w:num>
  <w:num w:numId="29">
    <w:abstractNumId w:val="39"/>
  </w:num>
  <w:num w:numId="30">
    <w:abstractNumId w:val="4"/>
  </w:num>
  <w:num w:numId="31">
    <w:abstractNumId w:val="34"/>
  </w:num>
  <w:num w:numId="32">
    <w:abstractNumId w:val="37"/>
  </w:num>
  <w:num w:numId="33">
    <w:abstractNumId w:val="24"/>
  </w:num>
  <w:num w:numId="34">
    <w:abstractNumId w:val="9"/>
  </w:num>
  <w:num w:numId="35">
    <w:abstractNumId w:val="8"/>
  </w:num>
  <w:num w:numId="36">
    <w:abstractNumId w:val="2"/>
  </w:num>
  <w:num w:numId="37">
    <w:abstractNumId w:val="13"/>
  </w:num>
  <w:num w:numId="38">
    <w:abstractNumId w:val="11"/>
  </w:num>
  <w:num w:numId="39">
    <w:abstractNumId w:val="20"/>
  </w:num>
  <w:num w:numId="40">
    <w:abstractNumId w:val="0"/>
  </w:num>
  <w:num w:numId="41">
    <w:abstractNumId w:val="46"/>
  </w:num>
  <w:num w:numId="42">
    <w:abstractNumId w:val="28"/>
  </w:num>
  <w:num w:numId="43">
    <w:abstractNumId w:val="45"/>
  </w:num>
  <w:num w:numId="44">
    <w:abstractNumId w:val="6"/>
  </w:num>
  <w:num w:numId="45">
    <w:abstractNumId w:val="43"/>
  </w:num>
  <w:num w:numId="46">
    <w:abstractNumId w:val="44"/>
  </w:num>
  <w:num w:numId="47">
    <w:abstractNumId w:val="10"/>
  </w:num>
  <w:num w:numId="48">
    <w:abstractNumId w:val="29"/>
  </w:num>
  <w:num w:numId="49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011B"/>
    <w:rsid w:val="000413C4"/>
    <w:rsid w:val="000549B0"/>
    <w:rsid w:val="00074590"/>
    <w:rsid w:val="000818D9"/>
    <w:rsid w:val="00093EF0"/>
    <w:rsid w:val="000B0020"/>
    <w:rsid w:val="000B3B60"/>
    <w:rsid w:val="000E366B"/>
    <w:rsid w:val="000F54CA"/>
    <w:rsid w:val="000F62A9"/>
    <w:rsid w:val="001015D5"/>
    <w:rsid w:val="00104C13"/>
    <w:rsid w:val="001137F3"/>
    <w:rsid w:val="001151E9"/>
    <w:rsid w:val="00120920"/>
    <w:rsid w:val="0012731A"/>
    <w:rsid w:val="001415A6"/>
    <w:rsid w:val="001459B6"/>
    <w:rsid w:val="001803D7"/>
    <w:rsid w:val="00186C22"/>
    <w:rsid w:val="0018778E"/>
    <w:rsid w:val="001972F3"/>
    <w:rsid w:val="001C2731"/>
    <w:rsid w:val="001C2AEC"/>
    <w:rsid w:val="001C7AB5"/>
    <w:rsid w:val="001D3931"/>
    <w:rsid w:val="001F4A0F"/>
    <w:rsid w:val="001F76AF"/>
    <w:rsid w:val="001F7854"/>
    <w:rsid w:val="00202C3F"/>
    <w:rsid w:val="0022267B"/>
    <w:rsid w:val="0023411A"/>
    <w:rsid w:val="00245D16"/>
    <w:rsid w:val="00247A6A"/>
    <w:rsid w:val="00255A5E"/>
    <w:rsid w:val="00257D30"/>
    <w:rsid w:val="0028483A"/>
    <w:rsid w:val="00293284"/>
    <w:rsid w:val="002948E5"/>
    <w:rsid w:val="00297C4F"/>
    <w:rsid w:val="002B74DE"/>
    <w:rsid w:val="002D41D5"/>
    <w:rsid w:val="002D7ACB"/>
    <w:rsid w:val="002D7D15"/>
    <w:rsid w:val="0030152C"/>
    <w:rsid w:val="003341D6"/>
    <w:rsid w:val="00352864"/>
    <w:rsid w:val="00380A1B"/>
    <w:rsid w:val="00397DCA"/>
    <w:rsid w:val="003A7483"/>
    <w:rsid w:val="003B482B"/>
    <w:rsid w:val="003B6B3C"/>
    <w:rsid w:val="003D13DF"/>
    <w:rsid w:val="003E44B0"/>
    <w:rsid w:val="00400832"/>
    <w:rsid w:val="00405AD1"/>
    <w:rsid w:val="00405FB1"/>
    <w:rsid w:val="00410411"/>
    <w:rsid w:val="00421E2D"/>
    <w:rsid w:val="00423FCC"/>
    <w:rsid w:val="00490219"/>
    <w:rsid w:val="004A7C9A"/>
    <w:rsid w:val="004C0ADD"/>
    <w:rsid w:val="004C0E6C"/>
    <w:rsid w:val="004C1AD7"/>
    <w:rsid w:val="004C5457"/>
    <w:rsid w:val="004C5DE0"/>
    <w:rsid w:val="004D4F7B"/>
    <w:rsid w:val="004D5CBC"/>
    <w:rsid w:val="00500105"/>
    <w:rsid w:val="00513EF9"/>
    <w:rsid w:val="005363F9"/>
    <w:rsid w:val="005444F6"/>
    <w:rsid w:val="00554CB7"/>
    <w:rsid w:val="005576CF"/>
    <w:rsid w:val="00570338"/>
    <w:rsid w:val="005A58DE"/>
    <w:rsid w:val="005B6519"/>
    <w:rsid w:val="005B7178"/>
    <w:rsid w:val="005B7B59"/>
    <w:rsid w:val="005D0CB1"/>
    <w:rsid w:val="005D4FF2"/>
    <w:rsid w:val="005E203E"/>
    <w:rsid w:val="005E4CF2"/>
    <w:rsid w:val="005F25C9"/>
    <w:rsid w:val="005F3412"/>
    <w:rsid w:val="00604461"/>
    <w:rsid w:val="00604F6D"/>
    <w:rsid w:val="006A51D2"/>
    <w:rsid w:val="006B5DAE"/>
    <w:rsid w:val="006C75AB"/>
    <w:rsid w:val="006C7931"/>
    <w:rsid w:val="006E236E"/>
    <w:rsid w:val="006F7232"/>
    <w:rsid w:val="00701333"/>
    <w:rsid w:val="00717BA3"/>
    <w:rsid w:val="00717CEC"/>
    <w:rsid w:val="00724AB6"/>
    <w:rsid w:val="00746F9E"/>
    <w:rsid w:val="0075758A"/>
    <w:rsid w:val="00761249"/>
    <w:rsid w:val="00773B14"/>
    <w:rsid w:val="00785B50"/>
    <w:rsid w:val="007977ED"/>
    <w:rsid w:val="007A0945"/>
    <w:rsid w:val="007A20CD"/>
    <w:rsid w:val="007D2BEE"/>
    <w:rsid w:val="007F1357"/>
    <w:rsid w:val="007F198A"/>
    <w:rsid w:val="007F48F9"/>
    <w:rsid w:val="007F65B4"/>
    <w:rsid w:val="008041A2"/>
    <w:rsid w:val="008211F7"/>
    <w:rsid w:val="0083348E"/>
    <w:rsid w:val="00841809"/>
    <w:rsid w:val="00847635"/>
    <w:rsid w:val="00855AB9"/>
    <w:rsid w:val="008565D0"/>
    <w:rsid w:val="00882E2C"/>
    <w:rsid w:val="008A183B"/>
    <w:rsid w:val="008A1D02"/>
    <w:rsid w:val="008A4D7F"/>
    <w:rsid w:val="008C3B83"/>
    <w:rsid w:val="008D7BC0"/>
    <w:rsid w:val="008E5A84"/>
    <w:rsid w:val="00913AA5"/>
    <w:rsid w:val="009444B0"/>
    <w:rsid w:val="00956C3A"/>
    <w:rsid w:val="00957E23"/>
    <w:rsid w:val="00961ED6"/>
    <w:rsid w:val="00970742"/>
    <w:rsid w:val="00986227"/>
    <w:rsid w:val="009A58C6"/>
    <w:rsid w:val="009B3964"/>
    <w:rsid w:val="009B65B4"/>
    <w:rsid w:val="009D3FB2"/>
    <w:rsid w:val="009E104A"/>
    <w:rsid w:val="009E12B0"/>
    <w:rsid w:val="00A15A68"/>
    <w:rsid w:val="00A35F6C"/>
    <w:rsid w:val="00A43192"/>
    <w:rsid w:val="00A636BD"/>
    <w:rsid w:val="00A90F07"/>
    <w:rsid w:val="00A95AC9"/>
    <w:rsid w:val="00AD7E95"/>
    <w:rsid w:val="00AE506B"/>
    <w:rsid w:val="00AF31E8"/>
    <w:rsid w:val="00B00392"/>
    <w:rsid w:val="00B067AA"/>
    <w:rsid w:val="00B10AB8"/>
    <w:rsid w:val="00B126FA"/>
    <w:rsid w:val="00B170E0"/>
    <w:rsid w:val="00B34D68"/>
    <w:rsid w:val="00B415D1"/>
    <w:rsid w:val="00B507E4"/>
    <w:rsid w:val="00B76B19"/>
    <w:rsid w:val="00B97BF8"/>
    <w:rsid w:val="00BA58B5"/>
    <w:rsid w:val="00BB6B28"/>
    <w:rsid w:val="00BB79B3"/>
    <w:rsid w:val="00BE7A59"/>
    <w:rsid w:val="00C1005B"/>
    <w:rsid w:val="00C10FAA"/>
    <w:rsid w:val="00C11BF0"/>
    <w:rsid w:val="00C14AEB"/>
    <w:rsid w:val="00C35657"/>
    <w:rsid w:val="00C409CB"/>
    <w:rsid w:val="00C44898"/>
    <w:rsid w:val="00C45D31"/>
    <w:rsid w:val="00C471C2"/>
    <w:rsid w:val="00C67BA2"/>
    <w:rsid w:val="00C80DD2"/>
    <w:rsid w:val="00C83728"/>
    <w:rsid w:val="00C97381"/>
    <w:rsid w:val="00C979C2"/>
    <w:rsid w:val="00CB1884"/>
    <w:rsid w:val="00CB715C"/>
    <w:rsid w:val="00CC66F9"/>
    <w:rsid w:val="00CD733D"/>
    <w:rsid w:val="00CE78CA"/>
    <w:rsid w:val="00CF4E6A"/>
    <w:rsid w:val="00D040E4"/>
    <w:rsid w:val="00D0574A"/>
    <w:rsid w:val="00D464F1"/>
    <w:rsid w:val="00D541A4"/>
    <w:rsid w:val="00D605A6"/>
    <w:rsid w:val="00D67902"/>
    <w:rsid w:val="00D82D8F"/>
    <w:rsid w:val="00D95072"/>
    <w:rsid w:val="00DA1BA2"/>
    <w:rsid w:val="00DE03DB"/>
    <w:rsid w:val="00E00705"/>
    <w:rsid w:val="00E04541"/>
    <w:rsid w:val="00E1052E"/>
    <w:rsid w:val="00E17DE6"/>
    <w:rsid w:val="00E364F2"/>
    <w:rsid w:val="00E609A3"/>
    <w:rsid w:val="00E60C3F"/>
    <w:rsid w:val="00E618E6"/>
    <w:rsid w:val="00E766A9"/>
    <w:rsid w:val="00E8580D"/>
    <w:rsid w:val="00E923D8"/>
    <w:rsid w:val="00EB55A8"/>
    <w:rsid w:val="00EC7B82"/>
    <w:rsid w:val="00ED7106"/>
    <w:rsid w:val="00EE6559"/>
    <w:rsid w:val="00F02EF3"/>
    <w:rsid w:val="00F13C22"/>
    <w:rsid w:val="00F216A6"/>
    <w:rsid w:val="00F24E72"/>
    <w:rsid w:val="00F358C1"/>
    <w:rsid w:val="00F456E5"/>
    <w:rsid w:val="00F538F5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table" w:styleId="Gitternetztabelle1hellAkzent5">
    <w:name w:val="Grid Table 1 Light Accent 5"/>
    <w:basedOn w:val="NormaleTabelle"/>
    <w:uiPriority w:val="46"/>
    <w:rsid w:val="004C1A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74590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746F9E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46F9E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746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26" Type="http://schemas.openxmlformats.org/officeDocument/2006/relationships/customXml" Target="ink/ink10.xml"/><Relationship Id="rId3" Type="http://schemas.openxmlformats.org/officeDocument/2006/relationships/customXml" Target="../customXml/item3.xml"/><Relationship Id="rId21" Type="http://schemas.openxmlformats.org/officeDocument/2006/relationships/customXml" Target="ink/ink7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6.xml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ustomXml" Target="ink/ink9.xml"/><Relationship Id="rId32" Type="http://schemas.openxmlformats.org/officeDocument/2006/relationships/customXml" Target="ink/ink16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5.png"/><Relationship Id="rId28" Type="http://schemas.openxmlformats.org/officeDocument/2006/relationships/customXml" Target="ink/ink1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customXml" Target="ink/ink14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2:41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 96 0 0,'-3'-4'9962'0'0,"-4"12"-7305"0"0,-8 9-903 0 0,2 1 0 0 0,-15 24 1 0 0,1 0-1137 0 0,-31 49-44 0 0,51-77-547 0 0,0 0 0 0 0,1 1 0 0 0,0 0 0 0 0,-5 26 0 0 0,10-36-27 0 0,0 1-1 0 0,0-1 0 0 0,1 0 0 0 0,0 1 0 0 0,0-1 0 0 0,0 1 0 0 0,2 8 0 0 0,-1-13-3 0 0,-1 1 0 0 0,0-1 0 0 0,1 1-1 0 0,-1-1 1 0 0,1 0 0 0 0,-1 1 0 0 0,1-1-1 0 0,0 0 1 0 0,0 1 0 0 0,-1-1 0 0 0,1 0-1 0 0,0 0 1 0 0,0 1 0 0 0,0-1 0 0 0,0 0-1 0 0,1 0 1 0 0,-1 0 0 0 0,0-1 0 0 0,0 1-1 0 0,1 0 1 0 0,-1 0 0 0 0,0-1 0 0 0,1 1-1 0 0,-1 0 1 0 0,0-1 0 0 0,1 1 0 0 0,-1-1-1 0 0,1 0 1 0 0,-1 0 0 0 0,3 1 0 0 0,1-2-36 0 0,-1 1 0 0 0,0-1 0 0 0,0 0 0 0 0,0 0 1 0 0,1 0-1 0 0,-1 0 0 0 0,0-1 0 0 0,0 1 0 0 0,-1-1 0 0 0,1 0 0 0 0,0-1 1 0 0,-1 1-1 0 0,1-1 0 0 0,4-3 0 0 0,5-6-286 0 0,0-1 0 0 0,11-16 0 0 0,-15 20 113 0 0,-2-1 53 0 0,66-82-717 0 0,-65 75 1042 0 0,-7 8 273 0 0,-1 9-409 0 0,0 0 0 0 0,0 0 0 0 0,0 0 0 0 0,0 0 0 0 0,0 0 0 0 0,-1-1 0 0 0,1 1-1 0 0,0 0 1 0 0,0 0 0 0 0,0 0 0 0 0,0 0 0 0 0,0 0 0 0 0,0 0 0 0 0,-1-1 0 0 0,1 1 0 0 0,0 0 0 0 0,0 0 0 0 0,0 0 0 0 0,0 0-1 0 0,-1 0 1 0 0,1 0 0 0 0,0 0 0 0 0,0 0 0 0 0,0 0 0 0 0,0 0 0 0 0,-1 0 0 0 0,1 0 0 0 0,0 0 0 0 0,0 0 0 0 0,0 0 0 0 0,0 0-1 0 0,-1 0 1 0 0,1 0 0 0 0,0 0 0 0 0,0 0 0 0 0,0 0 0 0 0,0 0 0 0 0,-1 0 0 0 0,-2 3 152 0 0,0-1 1 0 0,0 0-1 0 0,1 1 1 0 0,-1-1-1 0 0,0 1 1 0 0,1 0-1 0 0,0-1 1 0 0,-4 7-1 0 0,1-3-34 0 0,-3 6 87 0 0,-1 0 0 0 0,-6 14 0 0 0,13-22-217 0 0,0-1 0 0 0,0 1 0 0 0,1 0 0 0 0,-1 0 0 0 0,1 0 0 0 0,0 0-1 0 0,0 0 1 0 0,0 0 0 0 0,1 0 0 0 0,0 0 0 0 0,-1 0 0 0 0,2 6 0 0 0,-1-9-16 0 0,0 0 0 0 0,0 0 0 0 0,0 0 1 0 0,1 0-1 0 0,-1 0 0 0 0,0-1 0 0 0,1 1 0 0 0,-1 0 1 0 0,0 0-1 0 0,1 0 0 0 0,-1 0 0 0 0,1-1 0 0 0,-1 1 1 0 0,1 0-1 0 0,0 0 0 0 0,-1-1 0 0 0,1 1 0 0 0,0 0 0 0 0,-1-1 1 0 0,1 1-1 0 0,0-1 0 0 0,1 1 0 0 0,-1 0-10 0 0,1-1 1 0 0,-1 0-1 0 0,0 1 0 0 0,1-1 0 0 0,-1 0 1 0 0,1 0-1 0 0,-1 0 0 0 0,0-1 0 0 0,1 1 1 0 0,-1 0-1 0 0,1 0 0 0 0,-1-1 0 0 0,2 0 0 0 0,5-2-122 0 0,0-1 0 0 0,0 0-1 0 0,13-11 1 0 0,-17 12 34 0 0,43-35-495 0 0,-38 32 570 0 0,0-1 1 0 0,13-14-1 0 0,-42 37 881 0 0,12-5-681 0 0,-12 16 76 0 0,18-25-250 0 0,1 0 0 0 0,0 0 0 0 0,1 0-1 0 0,-1 0 1 0 0,0 0 0 0 0,1 1 0 0 0,-1-1-1 0 0,1 0 1 0 0,-1 0 0 0 0,1 0 0 0 0,0 1-1 0 0,0 3 1 0 0,0-5-11 0 0,1-1-1 0 0,-1 1 1 0 0,0-1 0 0 0,0 1-1 0 0,0-1 1 0 0,1 1-1 0 0,-1-1 1 0 0,0 1 0 0 0,1-1-1 0 0,-1 1 1 0 0,0-1 0 0 0,1 1-1 0 0,-1-1 1 0 0,0 1-1 0 0,1-1 1 0 0,-1 0 0 0 0,1 1-1 0 0,-1-1 1 0 0,1 0-1 0 0,-1 1 1 0 0,1-1 0 0 0,-1 0-1 0 0,1 0 1 0 0,-1 0 0 0 0,1 1-1 0 0,0-1 1 0 0,-1 0-1 0 0,1 0 1 0 0,-1 0 0 0 0,1 0-1 0 0,-1 0 1 0 0,1 0-1 0 0,0 0 1 0 0,-1 0 0 0 0,1 0-1 0 0,-1 0 1 0 0,1 0 0 0 0,-1-1-1 0 0,1 1 1 0 0,-1 0-1 0 0,1 0 1 0 0,0 0 0 0 0,0-1-1 0 0,30-14-461 0 0,-24 12 374 0 0,11-9-235 0 0,1 0 0 0 0,-2-1 0 0 0,25-23 0 0 0,-21 13 3109 0 0,-31 37-2103 0 0,-2 3-153 0 0,-11 22-1 0 0,20-34-500 0 0,1 0-1 0 0,0 0 0 0 0,0 0 1 0 0,0 0-1 0 0,1 0 0 0 0,0 0 1 0 0,0 0-1 0 0,0 0 0 0 0,0 1 1 0 0,1 4-1 0 0,0-9-63 0 0,0 0 0 0 0,0 0-1 0 0,0 0 1 0 0,0 0 0 0 0,0 0 0 0 0,0 0 0 0 0,1 0-1 0 0,-1 0 1 0 0,0-1 0 0 0,1 1 0 0 0,-1 0-1 0 0,1 0 1 0 0,-1 0 0 0 0,0-1 0 0 0,1 1 0 0 0,0 0-1 0 0,-1 0 1 0 0,1-1 0 0 0,-1 1 0 0 0,1 0 0 0 0,0-1-1 0 0,0 1 1 0 0,-1-1 0 0 0,1 1 0 0 0,0-1 0 0 0,0 1-1 0 0,0-1 1 0 0,-1 0 0 0 0,1 1 0 0 0,0-1 0 0 0,0 0-1 0 0,0 0 1 0 0,0 0 0 0 0,0 0 0 0 0,0 1-1 0 0,0-1 1 0 0,-1 0 0 0 0,2-1 0 0 0,1 1-368 0 0,-1 0 0 0 0,0 0-1 0 0,0-1 1 0 0,0 1 0 0 0,0-1 0 0 0,0 0 0 0 0,0 0-1 0 0,-1 0 1 0 0,1 0 0 0 0,0 0 0 0 0,0 0 0 0 0,0 0 0 0 0,-1 0-1 0 0,1-1 1 0 0,-1 1 0 0 0,3-3 0 0 0,2-7-3842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17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 96 0 0,'-3'-4'9962'0'0,"-4"12"-7305"0"0,-8 9-903 0 0,2 1 0 0 0,-15 24 1 0 0,1 0-1137 0 0,-31 49-44 0 0,51-77-547 0 0,0 0 0 0 0,1 1 0 0 0,0 0 0 0 0,-5 26 0 0 0,10-36-27 0 0,0 1-1 0 0,0-1 0 0 0,1 0 0 0 0,0 1 0 0 0,0-1 0 0 0,0 1 0 0 0,2 8 0 0 0,-1-13-3 0 0,-1 1 0 0 0,0-1 0 0 0,1 1-1 0 0,-1-1 1 0 0,1 0 0 0 0,-1 1 0 0 0,1-1-1 0 0,0 0 1 0 0,0 1 0 0 0,-1-1 0 0 0,1 0-1 0 0,0 0 1 0 0,0 1 0 0 0,0-1 0 0 0,0 0-1 0 0,1 0 1 0 0,-1 0 0 0 0,0-1 0 0 0,0 1-1 0 0,1 0 1 0 0,-1 0 0 0 0,0-1 0 0 0,1 1-1 0 0,-1 0 1 0 0,0-1 0 0 0,1 1 0 0 0,-1-1-1 0 0,1 0 1 0 0,-1 0 0 0 0,3 1 0 0 0,1-2-36 0 0,-1 1 0 0 0,0-1 0 0 0,0 0 0 0 0,0 0 1 0 0,1 0-1 0 0,-1 0 0 0 0,0-1 0 0 0,0 1 0 0 0,-1-1 0 0 0,1 0 0 0 0,0-1 1 0 0,-1 1-1 0 0,1-1 0 0 0,4-3 0 0 0,5-6-286 0 0,0-1 0 0 0,11-16 0 0 0,-15 20 113 0 0,-2-1 53 0 0,66-82-717 0 0,-65 75 1042 0 0,-7 8 273 0 0,-1 9-409 0 0,0 0 0 0 0,0 0 0 0 0,0 0 0 0 0,0 0 0 0 0,0 0 0 0 0,-1-1 0 0 0,1 1-1 0 0,0 0 1 0 0,0 0 0 0 0,0 0 0 0 0,0 0 0 0 0,0 0 0 0 0,0 0 0 0 0,-1-1 0 0 0,1 1 0 0 0,0 0 0 0 0,0 0 0 0 0,0 0 0 0 0,0 0-1 0 0,-1 0 1 0 0,1 0 0 0 0,0 0 0 0 0,0 0 0 0 0,0 0 0 0 0,0 0 0 0 0,-1 0 0 0 0,1 0 0 0 0,0 0 0 0 0,0 0 0 0 0,0 0 0 0 0,0 0-1 0 0,-1 0 1 0 0,1 0 0 0 0,0 0 0 0 0,0 0 0 0 0,0 0 0 0 0,0 0 0 0 0,-1 0 0 0 0,-2 3 152 0 0,0-1 1 0 0,0 0-1 0 0,1 1 1 0 0,-1-1-1 0 0,0 1 1 0 0,1 0-1 0 0,0-1 1 0 0,-4 7-1 0 0,1-3-34 0 0,-3 6 87 0 0,-1 0 0 0 0,-6 14 0 0 0,13-22-217 0 0,0-1 0 0 0,0 1 0 0 0,1 0 0 0 0,-1 0 0 0 0,1 0 0 0 0,0 0-1 0 0,0 0 1 0 0,0 0 0 0 0,1 0 0 0 0,0 0 0 0 0,-1 0 0 0 0,2 6 0 0 0,-1-9-16 0 0,0 0 0 0 0,0 0 0 0 0,0 0 1 0 0,1 0-1 0 0,-1 0 0 0 0,0-1 0 0 0,1 1 0 0 0,-1 0 1 0 0,0 0-1 0 0,1 0 0 0 0,-1 0 0 0 0,1-1 0 0 0,-1 1 1 0 0,1 0-1 0 0,0 0 0 0 0,-1-1 0 0 0,1 1 0 0 0,0 0 0 0 0,-1-1 1 0 0,1 1-1 0 0,0-1 0 0 0,1 1 0 0 0,-1 0-10 0 0,1-1 1 0 0,-1 0-1 0 0,0 1 0 0 0,1-1 0 0 0,-1 0 1 0 0,1 0-1 0 0,-1 0 0 0 0,0-1 0 0 0,1 1 1 0 0,-1 0-1 0 0,1 0 0 0 0,-1-1 0 0 0,2 0 0 0 0,5-2-122 0 0,0-1 0 0 0,0 0-1 0 0,13-11 1 0 0,-17 12 34 0 0,43-35-495 0 0,-38 32 570 0 0,0-1 1 0 0,13-14-1 0 0,-42 37 881 0 0,12-5-681 0 0,-12 16 76 0 0,18-25-250 0 0,1 0 0 0 0,0 0 0 0 0,1 0-1 0 0,-1 0 1 0 0,0 0 0 0 0,1 1 0 0 0,-1-1-1 0 0,1 0 1 0 0,-1 0 0 0 0,1 0 0 0 0,0 1-1 0 0,0 3 1 0 0,0-5-11 0 0,1-1-1 0 0,-1 1 1 0 0,0-1 0 0 0,0 1-1 0 0,0-1 1 0 0,1 1-1 0 0,-1-1 1 0 0,0 1 0 0 0,1-1-1 0 0,-1 1 1 0 0,0-1 0 0 0,1 1-1 0 0,-1-1 1 0 0,0 1-1 0 0,1-1 1 0 0,-1 0 0 0 0,1 1-1 0 0,-1-1 1 0 0,1 0-1 0 0,-1 1 1 0 0,1-1 0 0 0,-1 0-1 0 0,1 0 1 0 0,-1 0 0 0 0,1 1-1 0 0,0-1 1 0 0,-1 0-1 0 0,1 0 1 0 0,-1 0 0 0 0,1 0-1 0 0,-1 0 1 0 0,1 0-1 0 0,0 0 1 0 0,-1 0 0 0 0,1 0-1 0 0,-1 0 1 0 0,1 0 0 0 0,-1-1-1 0 0,1 1 1 0 0,-1 0-1 0 0,1 0 1 0 0,0 0 0 0 0,0-1-1 0 0,30-14-461 0 0,-24 12 374 0 0,11-9-235 0 0,1 0 0 0 0,-2-1 0 0 0,25-23 0 0 0,-21 13 3109 0 0,-31 37-2103 0 0,-2 3-153 0 0,-11 22-1 0 0,20-34-500 0 0,1 0-1 0 0,0 0 0 0 0,0 0 1 0 0,0 0-1 0 0,1 0 0 0 0,0 0 1 0 0,0 0-1 0 0,0 0 0 0 0,0 1 1 0 0,1 4-1 0 0,0-9-63 0 0,0 0 0 0 0,0 0-1 0 0,0 0 1 0 0,0 0 0 0 0,0 0 0 0 0,0 0 0 0 0,1 0-1 0 0,-1 0 1 0 0,0-1 0 0 0,1 1 0 0 0,-1 0-1 0 0,1 0 1 0 0,-1 0 0 0 0,0-1 0 0 0,1 1 0 0 0,0 0-1 0 0,-1 0 1 0 0,1-1 0 0 0,-1 1 0 0 0,1 0 0 0 0,0-1-1 0 0,0 1 1 0 0,-1-1 0 0 0,1 1 0 0 0,0-1 0 0 0,0 1-1 0 0,0-1 1 0 0,-1 0 0 0 0,1 1 0 0 0,0-1 0 0 0,0 0-1 0 0,0 0 1 0 0,0 0 0 0 0,0 0 0 0 0,0 1-1 0 0,0-1 1 0 0,-1 0 0 0 0,2-1 0 0 0,1 1-368 0 0,-1 0 0 0 0,0 0-1 0 0,0-1 1 0 0,0 1 0 0 0,0-1 0 0 0,0 0 0 0 0,0 0-1 0 0,-1 0 1 0 0,1 0 0 0 0,0 0 0 0 0,0 0 0 0 0,0 0 0 0 0,-1 0-1 0 0,1-1 1 0 0,-1 1 0 0 0,3-3 0 0 0,2-7-3842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17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17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26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26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26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 96 0 0,'-3'-4'9962'0'0,"-4"12"-7305"0"0,-8 9-903 0 0,2 1 0 0 0,-15 24 1 0 0,1 0-1137 0 0,-31 49-44 0 0,51-77-547 0 0,0 0 0 0 0,1 1 0 0 0,0 0 0 0 0,-5 26 0 0 0,10-36-27 0 0,0 1-1 0 0,0-1 0 0 0,1 0 0 0 0,0 1 0 0 0,0-1 0 0 0,0 1 0 0 0,2 8 0 0 0,-1-13-3 0 0,-1 1 0 0 0,0-1 0 0 0,1 1-1 0 0,-1-1 1 0 0,1 0 0 0 0,-1 1 0 0 0,1-1-1 0 0,0 0 1 0 0,0 1 0 0 0,-1-1 0 0 0,1 0-1 0 0,0 0 1 0 0,0 1 0 0 0,0-1 0 0 0,0 0-1 0 0,1 0 1 0 0,-1 0 0 0 0,0-1 0 0 0,0 1-1 0 0,1 0 1 0 0,-1 0 0 0 0,0-1 0 0 0,1 1-1 0 0,-1 0 1 0 0,0-1 0 0 0,1 1 0 0 0,-1-1-1 0 0,1 0 1 0 0,-1 0 0 0 0,3 1 0 0 0,1-2-36 0 0,-1 1 0 0 0,0-1 0 0 0,0 0 0 0 0,0 0 1 0 0,1 0-1 0 0,-1 0 0 0 0,0-1 0 0 0,0 1 0 0 0,-1-1 0 0 0,1 0 0 0 0,0-1 1 0 0,-1 1-1 0 0,1-1 0 0 0,4-3 0 0 0,5-6-286 0 0,0-1 0 0 0,11-16 0 0 0,-15 20 113 0 0,-2-1 53 0 0,66-82-717 0 0,-65 75 1042 0 0,-7 8 273 0 0,-1 9-409 0 0,0 0 0 0 0,0 0 0 0 0,0 0 0 0 0,0 0 0 0 0,0 0 0 0 0,-1-1 0 0 0,1 1-1 0 0,0 0 1 0 0,0 0 0 0 0,0 0 0 0 0,0 0 0 0 0,0 0 0 0 0,0 0 0 0 0,-1-1 0 0 0,1 1 0 0 0,0 0 0 0 0,0 0 0 0 0,0 0 0 0 0,0 0-1 0 0,-1 0 1 0 0,1 0 0 0 0,0 0 0 0 0,0 0 0 0 0,0 0 0 0 0,0 0 0 0 0,-1 0 0 0 0,1 0 0 0 0,0 0 0 0 0,0 0 0 0 0,0 0 0 0 0,0 0-1 0 0,-1 0 1 0 0,1 0 0 0 0,0 0 0 0 0,0 0 0 0 0,0 0 0 0 0,0 0 0 0 0,-1 0 0 0 0,-2 3 152 0 0,0-1 1 0 0,0 0-1 0 0,1 1 1 0 0,-1-1-1 0 0,0 1 1 0 0,1 0-1 0 0,0-1 1 0 0,-4 7-1 0 0,1-3-34 0 0,-3 6 87 0 0,-1 0 0 0 0,-6 14 0 0 0,13-22-217 0 0,0-1 0 0 0,0 1 0 0 0,1 0 0 0 0,-1 0 0 0 0,1 0 0 0 0,0 0-1 0 0,0 0 1 0 0,0 0 0 0 0,1 0 0 0 0,0 0 0 0 0,-1 0 0 0 0,2 6 0 0 0,-1-9-16 0 0,0 0 0 0 0,0 0 0 0 0,0 0 1 0 0,1 0-1 0 0,-1 0 0 0 0,0-1 0 0 0,1 1 0 0 0,-1 0 1 0 0,0 0-1 0 0,1 0 0 0 0,-1 0 0 0 0,1-1 0 0 0,-1 1 1 0 0,1 0-1 0 0,0 0 0 0 0,-1-1 0 0 0,1 1 0 0 0,0 0 0 0 0,-1-1 1 0 0,1 1-1 0 0,0-1 0 0 0,1 1 0 0 0,-1 0-10 0 0,1-1 1 0 0,-1 0-1 0 0,0 1 0 0 0,1-1 0 0 0,-1 0 1 0 0,1 0-1 0 0,-1 0 0 0 0,0-1 0 0 0,1 1 1 0 0,-1 0-1 0 0,1 0 0 0 0,-1-1 0 0 0,2 0 0 0 0,5-2-122 0 0,0-1 0 0 0,0 0-1 0 0,13-11 1 0 0,-17 12 34 0 0,43-35-495 0 0,-38 32 570 0 0,0-1 1 0 0,13-14-1 0 0,-42 37 881 0 0,12-5-681 0 0,-12 16 76 0 0,18-25-250 0 0,1 0 0 0 0,0 0 0 0 0,1 0-1 0 0,-1 0 1 0 0,0 0 0 0 0,1 1 0 0 0,-1-1-1 0 0,1 0 1 0 0,-1 0 0 0 0,1 0 0 0 0,0 1-1 0 0,0 3 1 0 0,0-5-11 0 0,1-1-1 0 0,-1 1 1 0 0,0-1 0 0 0,0 1-1 0 0,0-1 1 0 0,1 1-1 0 0,-1-1 1 0 0,0 1 0 0 0,1-1-1 0 0,-1 1 1 0 0,0-1 0 0 0,1 1-1 0 0,-1-1 1 0 0,0 1-1 0 0,1-1 1 0 0,-1 0 0 0 0,1 1-1 0 0,-1-1 1 0 0,1 0-1 0 0,-1 1 1 0 0,1-1 0 0 0,-1 0-1 0 0,1 0 1 0 0,-1 0 0 0 0,1 1-1 0 0,0-1 1 0 0,-1 0-1 0 0,1 0 1 0 0,-1 0 0 0 0,1 0-1 0 0,-1 0 1 0 0,1 0-1 0 0,0 0 1 0 0,-1 0 0 0 0,1 0-1 0 0,-1 0 1 0 0,1 0 0 0 0,-1-1-1 0 0,1 1 1 0 0,-1 0-1 0 0,1 0 1 0 0,0 0 0 0 0,0-1-1 0 0,30-14-461 0 0,-24 12 374 0 0,11-9-235 0 0,1 0 0 0 0,-2-1 0 0 0,25-23 0 0 0,-21 13 3109 0 0,-31 37-2103 0 0,-2 3-153 0 0,-11 22-1 0 0,20-34-500 0 0,1 0-1 0 0,0 0 0 0 0,0 0 1 0 0,0 0-1 0 0,1 0 0 0 0,0 0 1 0 0,0 0-1 0 0,0 0 0 0 0,0 1 1 0 0,1 4-1 0 0,0-9-63 0 0,0 0 0 0 0,0 0-1 0 0,0 0 1 0 0,0 0 0 0 0,0 0 0 0 0,0 0 0 0 0,1 0-1 0 0,-1 0 1 0 0,0-1 0 0 0,1 1 0 0 0,-1 0-1 0 0,1 0 1 0 0,-1 0 0 0 0,0-1 0 0 0,1 1 0 0 0,0 0-1 0 0,-1 0 1 0 0,1-1 0 0 0,-1 1 0 0 0,1 0 0 0 0,0-1-1 0 0,0 1 1 0 0,-1-1 0 0 0,1 1 0 0 0,0-1 0 0 0,0 1-1 0 0,0-1 1 0 0,-1 0 0 0 0,1 1 0 0 0,0-1 0 0 0,0 0-1 0 0,0 0 1 0 0,0 0 0 0 0,0 0 0 0 0,0 1-1 0 0,0-1 1 0 0,-1 0 0 0 0,2-1 0 0 0,1 1-368 0 0,-1 0 0 0 0,0 0-1 0 0,0-1 1 0 0,0 1 0 0 0,0-1 0 0 0,0 0 0 0 0,0 0-1 0 0,-1 0 1 0 0,1 0 0 0 0,0 0 0 0 0,0 0 0 0 0,0 0 0 0 0,-1 0-1 0 0,1-1 1 0 0,-1 1 0 0 0,3-3 0 0 0,2-7-3842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26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5 96 0 0,'-3'-4'9962'0'0,"-4"12"-7305"0"0,-7 10-903 0 0,0 0 0 0 0,-14 25 1 0 0,0 0-1137 0 0,-30 49-44 0 0,50-77-547 0 0,1-1 0 0 0,1 1 0 0 0,0 1 0 0 0,-5 25 0 0 0,10-35-27 0 0,0-1-1 0 0,0 1 0 0 0,1-1 0 0 0,0 1 0 0 0,0-1 0 0 0,0 1 0 0 0,3 8 0 0 0,-3-12-3 0 0,0-1 0 0 0,0 1 0 0 0,1-1-1 0 0,-1 1 1 0 0,1-1 0 0 0,0 1 0 0 0,-1-1-1 0 0,1 0 1 0 0,0 1 0 0 0,0-1 0 0 0,-1 0-1 0 0,1 0 1 0 0,0 0 0 0 0,1 1 0 0 0,-1-1-1 0 0,0 0 1 0 0,0 0 0 0 0,0 0 0 0 0,0-1-1 0 0,1 1 1 0 0,-1 0 0 0 0,0 0 0 0 0,1-1-1 0 0,-1 1 1 0 0,1-1 0 0 0,-1 1 0 0 0,1-1-1 0 0,-1 0 1 0 0,1 1 0 0 0,2-1 0 0 0,0 0-36 0 0,0-1 0 0 0,1 0 0 0 0,-1 1 0 0 0,0-1 1 0 0,0-1-1 0 0,1 1 0 0 0,-1-1 0 0 0,0 1 0 0 0,-1-1 0 0 0,1 0 0 0 0,0-1 1 0 0,0 1-1 0 0,-1-1 0 0 0,5-3 0 0 0,5-7-286 0 0,0 0 0 0 0,12-16 0 0 0,-16 19 113 0 0,-1 0 53 0 0,65-83-717 0 0,-65 75 1042 0 0,-7 9 273 0 0,-1 9-409 0 0,0 0 0 0 0,0 0 0 0 0,0 0 0 0 0,0-1 0 0 0,0 1 0 0 0,0 0 0 0 0,0 0-1 0 0,0 0 1 0 0,0 0 0 0 0,-1 0 0 0 0,1-1 0 0 0,0 1 0 0 0,0 0 0 0 0,0 0 0 0 0,0 0 0 0 0,-1 0 0 0 0,1 0 0 0 0,0 0 0 0 0,0 0-1 0 0,0 0 1 0 0,0 0 0 0 0,-1 0 0 0 0,1 0 0 0 0,0 0 0 0 0,0 0 0 0 0,0 0 0 0 0,0 0 0 0 0,-1 0 0 0 0,1 0 0 0 0,0 0 0 0 0,0 0-1 0 0,0 0 1 0 0,0 0 0 0 0,-1 0 0 0 0,1 0 0 0 0,0 0 0 0 0,0 0 0 0 0,-1 0 0 0 0,-2 2 152 0 0,0 1 1 0 0,0-1-1 0 0,1 0 1 0 0,-1 1-1 0 0,0 0 1 0 0,1 0-1 0 0,0 0 1 0 0,-4 6-1 0 0,1-3-34 0 0,-4 6 87 0 0,1 0 0 0 0,-8 15 0 0 0,14-24-217 0 0,0 1 0 0 0,0 0 0 0 0,1 0 0 0 0,0 0 0 0 0,-1 0 0 0 0,1 0-1 0 0,0 0 1 0 0,1 0 0 0 0,-1 0 0 0 0,1 0 0 0 0,0 1 0 0 0,0 5 0 0 0,0-9-16 0 0,0 0 0 0 0,0-1 0 0 0,1 1 1 0 0,-1 0-1 0 0,0 0 0 0 0,0 0 0 0 0,1 0 0 0 0,-1 0 1 0 0,1 0-1 0 0,-1 0 0 0 0,1-1 0 0 0,-1 1 0 0 0,1 0 1 0 0,-1 0-1 0 0,1-1 0 0 0,0 1 0 0 0,-1 0 0 0 0,1-1 0 0 0,0 1 1 0 0,-1 0-1 0 0,1-1 0 0 0,1 1 0 0 0,0 0-10 0 0,-1-1 1 0 0,1 0-1 0 0,-1 0 0 0 0,0 1 0 0 0,1-1 1 0 0,-1 0-1 0 0,1 0 0 0 0,-1-1 0 0 0,0 1 1 0 0,1 0-1 0 0,-1 0 0 0 0,1-1 0 0 0,1 0 0 0 0,5-3-122 0 0,0 0 0 0 0,0 0-1 0 0,13-10 1 0 0,-16 10 34 0 0,42-34-495 0 0,-38 31 570 0 0,0 0 1 0 0,13-14-1 0 0,-42 38 881 0 0,12-7-681 0 0,-13 18 76 0 0,20-26-250 0 0,0 0 0 0 0,0 0 0 0 0,0 0-1 0 0,1 0 1 0 0,-1 1 0 0 0,0-1 0 0 0,1 0-1 0 0,-1 0 1 0 0,1 1 0 0 0,0-1 0 0 0,0 0-1 0 0,0 5 1 0 0,0-7-11 0 0,0 1-1 0 0,1-1 1 0 0,-1 1 0 0 0,0 0-1 0 0,0-1 1 0 0,0 1-1 0 0,1-1 1 0 0,-1 1 0 0 0,0-1-1 0 0,1 1 1 0 0,-1-1 0 0 0,0 1-1 0 0,1-1 1 0 0,-1 0-1 0 0,1 1 1 0 0,-1-1 0 0 0,1 0-1 0 0,-1 1 1 0 0,1-1-1 0 0,-1 0 1 0 0,1 1 0 0 0,-1-1-1 0 0,1 0 1 0 0,-1 0 0 0 0,1 0-1 0 0,-1 1 1 0 0,1-1-1 0 0,0 0 1 0 0,-1 0 0 0 0,1 0-1 0 0,-1 0 1 0 0,1 0-1 0 0,0 0 1 0 0,-1 0 0 0 0,1 0-1 0 0,-1 0 1 0 0,1-1 0 0 0,-1 1-1 0 0,1 0 1 0 0,0 0-1 0 0,-1 0 1 0 0,1-1 0 0 0,0 1-1 0 0,31-15-461 0 0,-26 11 374 0 0,13-8-235 0 0,0 0 0 0 0,-1-2 0 0 0,24-23 0 0 0,-21 14 3109 0 0,-31 38-2103 0 0,-2 2-153 0 0,-12 23-1 0 0,22-35-500 0 0,-1 0-1 0 0,1 0 0 0 0,0 0 1 0 0,1 0-1 0 0,-1 0 0 0 0,1 0 1 0 0,0 1-1 0 0,0-1 0 0 0,1 0 1 0 0,-1 7-1 0 0,1-12-63 0 0,0 1 0 0 0,0 0-1 0 0,0 0 1 0 0,0 0 0 0 0,1 0 0 0 0,-1 0 0 0 0,0 0-1 0 0,0 0 1 0 0,1 0 0 0 0,-1 0 0 0 0,0-1-1 0 0,1 1 1 0 0,-1 0 0 0 0,1 0 0 0 0,-1 0 0 0 0,1-1-1 0 0,0 1 1 0 0,-1 0 0 0 0,1-1 0 0 0,0 1 0 0 0,-1 0-1 0 0,1-1 1 0 0,0 1 0 0 0,0-1 0 0 0,-1 1 0 0 0,1-1-1 0 0,0 0 1 0 0,0 1 0 0 0,0-1 0 0 0,0 0 0 0 0,0 1-1 0 0,-1-1 1 0 0,1 0 0 0 0,0 0 0 0 0,0 0-1 0 0,0 0 1 0 0,0 0 0 0 0,1 0 0 0 0,0 0-368 0 0,0 0 0 0 0,0-1-1 0 0,0 1 1 0 0,0-1 0 0 0,1 0 0 0 0,-2 1 0 0 0,1-1-1 0 0,0 0 1 0 0,0 0 0 0 0,0 0 0 0 0,0 0 0 0 0,0-1 0 0 0,-1 1-1 0 0,1 0 1 0 0,-1-1 0 0 0,3-1 0 0 0,2-9-3842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5:22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 96 0 0,'-3'-4'9962'0'0,"-4"12"-7305"0"0,-8 9-903 0 0,2 1 0 0 0,-15 24 1 0 0,1 0-1137 0 0,-31 49-44 0 0,51-77-547 0 0,0 0 0 0 0,1 1 0 0 0,0 0 0 0 0,-5 26 0 0 0,10-36-27 0 0,0 1-1 0 0,0-1 0 0 0,1 0 0 0 0,0 1 0 0 0,0-1 0 0 0,0 1 0 0 0,2 8 0 0 0,-1-13-3 0 0,-1 1 0 0 0,0-1 0 0 0,1 1-1 0 0,-1-1 1 0 0,1 0 0 0 0,-1 1 0 0 0,1-1-1 0 0,0 0 1 0 0,0 1 0 0 0,-1-1 0 0 0,1 0-1 0 0,0 0 1 0 0,0 1 0 0 0,0-1 0 0 0,0 0-1 0 0,1 0 1 0 0,-1 0 0 0 0,0-1 0 0 0,0 1-1 0 0,1 0 1 0 0,-1 0 0 0 0,0-1 0 0 0,1 1-1 0 0,-1 0 1 0 0,0-1 0 0 0,1 1 0 0 0,-1-1-1 0 0,1 0 1 0 0,-1 0 0 0 0,3 1 0 0 0,1-2-36 0 0,-1 1 0 0 0,0-1 0 0 0,0 0 0 0 0,0 0 1 0 0,1 0-1 0 0,-1 0 0 0 0,0-1 0 0 0,0 1 0 0 0,-1-1 0 0 0,1 0 0 0 0,0-1 1 0 0,-1 1-1 0 0,1-1 0 0 0,4-3 0 0 0,5-6-286 0 0,0-1 0 0 0,11-16 0 0 0,-15 20 113 0 0,-2-1 53 0 0,66-82-717 0 0,-65 75 1042 0 0,-7 8 273 0 0,-1 9-409 0 0,0 0 0 0 0,0 0 0 0 0,0 0 0 0 0,0 0 0 0 0,0 0 0 0 0,-1-1 0 0 0,1 1-1 0 0,0 0 1 0 0,0 0 0 0 0,0 0 0 0 0,0 0 0 0 0,0 0 0 0 0,0 0 0 0 0,-1-1 0 0 0,1 1 0 0 0,0 0 0 0 0,0 0 0 0 0,0 0 0 0 0,0 0-1 0 0,-1 0 1 0 0,1 0 0 0 0,0 0 0 0 0,0 0 0 0 0,0 0 0 0 0,0 0 0 0 0,-1 0 0 0 0,1 0 0 0 0,0 0 0 0 0,0 0 0 0 0,0 0 0 0 0,0 0-1 0 0,-1 0 1 0 0,1 0 0 0 0,0 0 0 0 0,0 0 0 0 0,0 0 0 0 0,0 0 0 0 0,-1 0 0 0 0,-2 3 152 0 0,0-1 1 0 0,0 0-1 0 0,1 1 1 0 0,-1-1-1 0 0,0 1 1 0 0,1 0-1 0 0,0-1 1 0 0,-4 7-1 0 0,1-3-34 0 0,-3 6 87 0 0,-1 0 0 0 0,-6 14 0 0 0,13-22-217 0 0,0-1 0 0 0,0 1 0 0 0,1 0 0 0 0,-1 0 0 0 0,1 0 0 0 0,0 0-1 0 0,0 0 1 0 0,0 0 0 0 0,1 0 0 0 0,0 0 0 0 0,-1 0 0 0 0,2 6 0 0 0,-1-9-16 0 0,0 0 0 0 0,0 0 0 0 0,0 0 1 0 0,1 0-1 0 0,-1 0 0 0 0,0-1 0 0 0,1 1 0 0 0,-1 0 1 0 0,0 0-1 0 0,1 0 0 0 0,-1 0 0 0 0,1-1 0 0 0,-1 1 1 0 0,1 0-1 0 0,0 0 0 0 0,-1-1 0 0 0,1 1 0 0 0,0 0 0 0 0,-1-1 1 0 0,1 1-1 0 0,0-1 0 0 0,1 1 0 0 0,-1 0-10 0 0,1-1 1 0 0,-1 0-1 0 0,0 1 0 0 0,1-1 0 0 0,-1 0 1 0 0,1 0-1 0 0,-1 0 0 0 0,0-1 0 0 0,1 1 1 0 0,-1 0-1 0 0,1 0 0 0 0,-1-1 0 0 0,2 0 0 0 0,5-2-122 0 0,0-1 0 0 0,0 0-1 0 0,13-11 1 0 0,-17 12 34 0 0,43-35-495 0 0,-38 32 570 0 0,0-1 1 0 0,13-14-1 0 0,-42 37 881 0 0,12-5-681 0 0,-12 16 76 0 0,18-25-250 0 0,1 0 0 0 0,0 0 0 0 0,1 0-1 0 0,-1 0 1 0 0,0 0 0 0 0,1 1 0 0 0,-1-1-1 0 0,1 0 1 0 0,-1 0 0 0 0,1 0 0 0 0,0 1-1 0 0,0 3 1 0 0,0-5-11 0 0,1-1-1 0 0,-1 1 1 0 0,0-1 0 0 0,0 1-1 0 0,0-1 1 0 0,1 1-1 0 0,-1-1 1 0 0,0 1 0 0 0,1-1-1 0 0,-1 1 1 0 0,0-1 0 0 0,1 1-1 0 0,-1-1 1 0 0,0 1-1 0 0,1-1 1 0 0,-1 0 0 0 0,1 1-1 0 0,-1-1 1 0 0,1 0-1 0 0,-1 1 1 0 0,1-1 0 0 0,-1 0-1 0 0,1 0 1 0 0,-1 0 0 0 0,1 1-1 0 0,0-1 1 0 0,-1 0-1 0 0,1 0 1 0 0,-1 0 0 0 0,1 0-1 0 0,-1 0 1 0 0,1 0-1 0 0,0 0 1 0 0,-1 0 0 0 0,1 0-1 0 0,-1 0 1 0 0,1 0 0 0 0,-1-1-1 0 0,1 1 1 0 0,-1 0-1 0 0,1 0 1 0 0,0 0 0 0 0,0-1-1 0 0,30-14-461 0 0,-24 12 374 0 0,11-9-235 0 0,1 0 0 0 0,-2-1 0 0 0,25-23 0 0 0,-21 13 3109 0 0,-31 37-2103 0 0,-2 3-153 0 0,-11 22-1 0 0,20-34-500 0 0,1 0-1 0 0,0 0 0 0 0,0 0 1 0 0,0 0-1 0 0,1 0 0 0 0,0 0 1 0 0,0 0-1 0 0,0 0 0 0 0,0 1 1 0 0,1 4-1 0 0,0-9-63 0 0,0 0 0 0 0,0 0-1 0 0,0 0 1 0 0,0 0 0 0 0,0 0 0 0 0,0 0 0 0 0,1 0-1 0 0,-1 0 1 0 0,0-1 0 0 0,1 1 0 0 0,-1 0-1 0 0,1 0 1 0 0,-1 0 0 0 0,0-1 0 0 0,1 1 0 0 0,0 0-1 0 0,-1 0 1 0 0,1-1 0 0 0,-1 1 0 0 0,1 0 0 0 0,0-1-1 0 0,0 1 1 0 0,-1-1 0 0 0,1 1 0 0 0,0-1 0 0 0,0 1-1 0 0,0-1 1 0 0,-1 0 0 0 0,1 1 0 0 0,0-1 0 0 0,0 0-1 0 0,0 0 1 0 0,0 0 0 0 0,0 0 0 0 0,0 1-1 0 0,0-1 1 0 0,-1 0 0 0 0,2-1 0 0 0,1 1-368 0 0,-1 0 0 0 0,0 0-1 0 0,0-1 1 0 0,0 1 0 0 0,0-1 0 0 0,0 0 0 0 0,0 0-1 0 0,-1 0 1 0 0,1 0 0 0 0,0 0 0 0 0,0 0 0 0 0,0 0 0 0 0,-1 0-1 0 0,1-1 1 0 0,-1 1 0 0 0,3-3 0 0 0,2-7-3842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5:53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5:53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04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04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0,2 0 0 0 0,-15 25 1 0 0,-1 1-1137 0 0,-29 49-44 0 0,50-79-547 0 0,1 1 0 0 0,1 0 0 0 0,0 1 0 0 0,-5 26 0 0 0,10-37-27 0 0,0 1-1 0 0,0-1 0 0 0,1 1 0 0 0,0-1 0 0 0,0 1 0 0 0,0-1 0 0 0,3 10 0 0 0,-3-14-3 0 0,0 1 0 0 0,0-1 0 0 0,1 1-1 0 0,-1-1 1 0 0,1 1 0 0 0,0-1 0 0 0,-1 1-1 0 0,1-1 1 0 0,0 0 0 0 0,0 1 0 0 0,0-1-1 0 0,0 0 1 0 0,0 0 0 0 0,0 0 0 0 0,0 0-1 0 0,0 0 1 0 0,0 0 0 0 0,0 0 0 0 0,1 0-1 0 0,-1 0 1 0 0,0 0 0 0 0,1-1 0 0 0,-1 1-1 0 0,0 0 1 0 0,1-1 0 0 0,-1 0 0 0 0,1 1-1 0 0,-1-1 1 0 0,1 0 0 0 0,2 1 0 0 0,0-2-36 0 0,1 1 0 0 0,-1-1 0 0 0,0 0 0 0 0,0 0 1 0 0,1 0-1 0 0,-1 0 0 0 0,0-1 0 0 0,0 0 0 0 0,0 0 0 0 0,0 0 0 0 0,-1 0 1 0 0,1-1-1 0 0,0 1 0 0 0,3-5 0 0 0,7-6-286 0 0,-1 0 0 0 0,12-16 0 0 0,-17 19 113 0 0,1 1 53 0 0,64-86-717 0 0,-65 77 1042 0 0,-6 9 273 0 0,-2 9-409 0 0,-1 0 0 0 0,1 0 0 0 0,0 0 0 0 0,0 0 0 0 0,0-1 0 0 0,0 1 0 0 0,0 0-1 0 0,0 0 1 0 0,0 0 0 0 0,0 0 0 0 0,-1 0 0 0 0,1 0 0 0 0,0-1 0 0 0,0 1 0 0 0,0 0 0 0 0,0 0 0 0 0,-1 0 0 0 0,1 0 0 0 0,0 0-1 0 0,0 0 1 0 0,0 0 0 0 0,0 0 0 0 0,-1 0 0 0 0,1 0 0 0 0,0 0 0 0 0,0 0 0 0 0,0 0 0 0 0,0 0 0 0 0,-1 0 0 0 0,1 0 0 0 0,0 0-1 0 0,0 0 1 0 0,0 0 0 0 0,-1 0 0 0 0,1 0 0 0 0,0 0 0 0 0,0 0 0 0 0,0 0 0 0 0,-4 3 152 0 0,1-1 1 0 0,1 0-1 0 0,-1 1 1 0 0,0-1-1 0 0,1 1 1 0 0,-1 0-1 0 0,1 0 1 0 0,-4 6-1 0 0,1-3-34 0 0,-4 6 87 0 0,1 1 0 0 0,-8 13 0 0 0,14-22-217 0 0,0 0 0 0 0,0 0 0 0 0,1 0 0 0 0,-1 0 0 0 0,1 0 0 0 0,0 0-1 0 0,0 0 1 0 0,0 0 0 0 0,1 0 0 0 0,0 0 0 0 0,-1 1 0 0 0,2 5 0 0 0,-1-9-16 0 0,0 0 0 0 0,0 0 0 0 0,0 0 1 0 0,1 0-1 0 0,-1 0 0 0 0,0-1 0 0 0,1 1 0 0 0,-1 0 1 0 0,0 0-1 0 0,1 0 0 0 0,-1 0 0 0 0,1 0 0 0 0,-1-1 1 0 0,1 1-1 0 0,0 0 0 0 0,-1-1 0 0 0,1 1 0 0 0,0 0 0 0 0,-1-1 1 0 0,1 1-1 0 0,0-1 0 0 0,1 2 0 0 0,0-2-10 0 0,-1 0 1 0 0,0 1-1 0 0,1-1 0 0 0,-1 0 0 0 0,1 0 1 0 0,-1 0-1 0 0,0 0 0 0 0,1 0 0 0 0,-1 0 1 0 0,1-1-1 0 0,-1 1 0 0 0,0 0 0 0 0,3-2 0 0 0,4-1-122 0 0,0-1 0 0 0,0-1-1 0 0,13-9 1 0 0,-16 10 34 0 0,43-34-495 0 0,-39 31 570 0 0,-1 0 1 0 0,15-14-1 0 0,-43 37 881 0 0,11-5-681 0 0,-11 17 76 0 0,19-26-250 0 0,0 0 0 0 0,0 0 0 0 0,0 0-1 0 0,0 1 1 0 0,0-1 0 0 0,1 0 0 0 0,-1 0-1 0 0,1 0 1 0 0,-1 1 0 0 0,1-1 0 0 0,0 0-1 0 0,0 5 1 0 0,1-6-11 0 0,-1-1-1 0 0,0 1 1 0 0,0-1 0 0 0,0 1-1 0 0,0-1 1 0 0,1 1-1 0 0,-1-1 1 0 0,0 1 0 0 0,1-1-1 0 0,-1 1 1 0 0,0-1 0 0 0,1 1-1 0 0,-1-1 1 0 0,1 1-1 0 0,-1-1 1 0 0,1 0 0 0 0,-1 1-1 0 0,0-1 1 0 0,1 0-1 0 0,-1 1 1 0 0,1-1 0 0 0,0 0-1 0 0,-1 0 1 0 0,1 1 0 0 0,-1-1-1 0 0,1 0 1 0 0,-1 0-1 0 0,1 0 1 0 0,0 0 0 0 0,-1 0-1 0 0,1 0 1 0 0,-1 0-1 0 0,1 0 1 0 0,-1 0 0 0 0,1 0-1 0 0,0 0 1 0 0,-1 0 0 0 0,1 0-1 0 0,-1-1 1 0 0,1 1-1 0 0,-1 0 1 0 0,1 0 0 0 0,0-1-1 0 0,31-14-461 0 0,-25 11 374 0 0,12-8-235 0 0,-1 0 0 0 0,0-2 0 0 0,25-23 0 0 0,-21 14 3109 0 0,-33 38-2103 0 0,-1 2-153 0 0,-12 23-1 0 0,22-35-500 0 0,-1 0-1 0 0,1 0 0 0 0,0 0 1 0 0,0 0-1 0 0,1 0 0 0 0,0 1 1 0 0,0-1-1 0 0,0 0 0 0 0,0 1 1 0 0,1 5-1 0 0,0-10-63 0 0,0 0 0 0 0,0 0-1 0 0,0 0 1 0 0,0 0 0 0 0,0 0 0 0 0,1 0 0 0 0,-1-1-1 0 0,0 1 1 0 0,0 0 0 0 0,1 0 0 0 0,-1 0-1 0 0,1 0 1 0 0,-1 0 0 0 0,1-1 0 0 0,-1 1 0 0 0,1 0-1 0 0,-1 0 1 0 0,1-1 0 0 0,0 1 0 0 0,-1 0 0 0 0,1-1-1 0 0,0 1 1 0 0,0-1 0 0 0,-1 1 0 0 0,1-1 0 0 0,0 1-1 0 0,0-1 1 0 0,0 0 0 0 0,0 1 0 0 0,0-1 0 0 0,-1 0-1 0 0,1 0 1 0 0,0 1 0 0 0,0-1 0 0 0,0 0-1 0 0,0 0 1 0 0,0 0 0 0 0,1 0 0 0 0,0-1-368 0 0,0 1 0 0 0,0 0-1 0 0,0-1 1 0 0,0 1 0 0 0,0-1 0 0 0,0 0 0 0 0,0 0-1 0 0,0 0 1 0 0,0 0 0 0 0,0 0 0 0 0,0 0 0 0 0,0 0 0 0 0,-1 0-1 0 0,1-1 1 0 0,-1 1 0 0 0,3-3 0 0 0,2-8-3842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04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 96 0 0,'-3'-4'9962'0'0,"-4"12"-7305"0"0,-8 9-903 0 0,2 1 0 0 0,-15 24 1 0 0,1 0-1137 0 0,-31 49-44 0 0,51-77-547 0 0,0 0 0 0 0,1 1 0 0 0,0 0 0 0 0,-5 26 0 0 0,10-36-27 0 0,0 1-1 0 0,0-1 0 0 0,1 0 0 0 0,0 1 0 0 0,0-1 0 0 0,0 1 0 0 0,2 8 0 0 0,-1-13-3 0 0,-1 1 0 0 0,0-1 0 0 0,1 1-1 0 0,-1-1 1 0 0,1 0 0 0 0,-1 1 0 0 0,1-1-1 0 0,0 0 1 0 0,0 1 0 0 0,-1-1 0 0 0,1 0-1 0 0,0 0 1 0 0,0 1 0 0 0,0-1 0 0 0,0 0-1 0 0,1 0 1 0 0,-1 0 0 0 0,0-1 0 0 0,0 1-1 0 0,1 0 1 0 0,-1 0 0 0 0,0-1 0 0 0,1 1-1 0 0,-1 0 1 0 0,0-1 0 0 0,1 1 0 0 0,-1-1-1 0 0,1 0 1 0 0,-1 0 0 0 0,3 1 0 0 0,1-2-36 0 0,-1 1 0 0 0,0-1 0 0 0,0 0 0 0 0,0 0 1 0 0,1 0-1 0 0,-1 0 0 0 0,0-1 0 0 0,0 1 0 0 0,-1-1 0 0 0,1 0 0 0 0,0-1 1 0 0,-1 1-1 0 0,1-1 0 0 0,4-3 0 0 0,5-6-286 0 0,0-1 0 0 0,11-16 0 0 0,-15 20 113 0 0,-2-1 53 0 0,66-82-717 0 0,-65 75 1042 0 0,-7 8 273 0 0,-1 9-409 0 0,0 0 0 0 0,0 0 0 0 0,0 0 0 0 0,0 0 0 0 0,0 0 0 0 0,-1-1 0 0 0,1 1-1 0 0,0 0 1 0 0,0 0 0 0 0,0 0 0 0 0,0 0 0 0 0,0 0 0 0 0,0 0 0 0 0,-1-1 0 0 0,1 1 0 0 0,0 0 0 0 0,0 0 0 0 0,0 0 0 0 0,0 0-1 0 0,-1 0 1 0 0,1 0 0 0 0,0 0 0 0 0,0 0 0 0 0,0 0 0 0 0,0 0 0 0 0,-1 0 0 0 0,1 0 0 0 0,0 0 0 0 0,0 0 0 0 0,0 0 0 0 0,0 0-1 0 0,-1 0 1 0 0,1 0 0 0 0,0 0 0 0 0,0 0 0 0 0,0 0 0 0 0,0 0 0 0 0,-1 0 0 0 0,-2 3 152 0 0,0-1 1 0 0,0 0-1 0 0,1 1 1 0 0,-1-1-1 0 0,0 1 1 0 0,1 0-1 0 0,0-1 1 0 0,-4 7-1 0 0,1-3-34 0 0,-3 6 87 0 0,-1 0 0 0 0,-6 14 0 0 0,13-22-217 0 0,0-1 0 0 0,0 1 0 0 0,1 0 0 0 0,-1 0 0 0 0,1 0 0 0 0,0 0-1 0 0,0 0 1 0 0,0 0 0 0 0,1 0 0 0 0,0 0 0 0 0,-1 0 0 0 0,2 6 0 0 0,-1-9-16 0 0,0 0 0 0 0,0 0 0 0 0,0 0 1 0 0,1 0-1 0 0,-1 0 0 0 0,0-1 0 0 0,1 1 0 0 0,-1 0 1 0 0,0 0-1 0 0,1 0 0 0 0,-1 0 0 0 0,1-1 0 0 0,-1 1 1 0 0,1 0-1 0 0,0 0 0 0 0,-1-1 0 0 0,1 1 0 0 0,0 0 0 0 0,-1-1 1 0 0,1 1-1 0 0,0-1 0 0 0,1 1 0 0 0,-1 0-10 0 0,1-1 1 0 0,-1 0-1 0 0,0 1 0 0 0,1-1 0 0 0,-1 0 1 0 0,1 0-1 0 0,-1 0 0 0 0,0-1 0 0 0,1 1 1 0 0,-1 0-1 0 0,1 0 0 0 0,-1-1 0 0 0,2 0 0 0 0,5-2-122 0 0,0-1 0 0 0,0 0-1 0 0,13-11 1 0 0,-17 12 34 0 0,43-35-495 0 0,-38 32 570 0 0,0-1 1 0 0,13-14-1 0 0,-42 37 881 0 0,12-5-681 0 0,-12 16 76 0 0,18-25-250 0 0,1 0 0 0 0,0 0 0 0 0,1 0-1 0 0,-1 0 1 0 0,0 0 0 0 0,1 1 0 0 0,-1-1-1 0 0,1 0 1 0 0,-1 0 0 0 0,1 0 0 0 0,0 1-1 0 0,0 3 1 0 0,0-5-11 0 0,1-1-1 0 0,-1 1 1 0 0,0-1 0 0 0,0 1-1 0 0,0-1 1 0 0,1 1-1 0 0,-1-1 1 0 0,0 1 0 0 0,1-1-1 0 0,-1 1 1 0 0,0-1 0 0 0,1 1-1 0 0,-1-1 1 0 0,0 1-1 0 0,1-1 1 0 0,-1 0 0 0 0,1 1-1 0 0,-1-1 1 0 0,1 0-1 0 0,-1 1 1 0 0,1-1 0 0 0,-1 0-1 0 0,1 0 1 0 0,-1 0 0 0 0,1 1-1 0 0,0-1 1 0 0,-1 0-1 0 0,1 0 1 0 0,-1 0 0 0 0,1 0-1 0 0,-1 0 1 0 0,1 0-1 0 0,0 0 1 0 0,-1 0 0 0 0,1 0-1 0 0,-1 0 1 0 0,1 0 0 0 0,-1-1-1 0 0,1 1 1 0 0,-1 0-1 0 0,1 0 1 0 0,0 0 0 0 0,0-1-1 0 0,30-14-461 0 0,-24 12 374 0 0,11-9-235 0 0,1 0 0 0 0,-2-1 0 0 0,25-23 0 0 0,-21 13 3109 0 0,-31 37-2103 0 0,-2 3-153 0 0,-11 22-1 0 0,20-34-500 0 0,1 0-1 0 0,0 0 0 0 0,0 0 1 0 0,0 0-1 0 0,1 0 0 0 0,0 0 1 0 0,0 0-1 0 0,0 0 0 0 0,0 1 1 0 0,1 4-1 0 0,0-9-63 0 0,0 0 0 0 0,0 0-1 0 0,0 0 1 0 0,0 0 0 0 0,0 0 0 0 0,0 0 0 0 0,1 0-1 0 0,-1 0 1 0 0,0-1 0 0 0,1 1 0 0 0,-1 0-1 0 0,1 0 1 0 0,-1 0 0 0 0,0-1 0 0 0,1 1 0 0 0,0 0-1 0 0,-1 0 1 0 0,1-1 0 0 0,-1 1 0 0 0,1 0 0 0 0,0-1-1 0 0,0 1 1 0 0,-1-1 0 0 0,1 1 0 0 0,0-1 0 0 0,0 1-1 0 0,0-1 1 0 0,-1 0 0 0 0,1 1 0 0 0,0-1 0 0 0,0 0-1 0 0,0 0 1 0 0,0 0 0 0 0,0 0 0 0 0,0 1-1 0 0,0-1 1 0 0,-1 0 0 0 0,2-1 0 0 0,1 1-368 0 0,-1 0 0 0 0,0 0-1 0 0,0-1 1 0 0,0 1 0 0 0,0-1 0 0 0,0 0 0 0 0,0 0-1 0 0,-1 0 1 0 0,1 0 0 0 0,0 0 0 0 0,0 0 0 0 0,0 0 0 0 0,-1 0-1 0 0,1-1 1 0 0,-1 1 0 0 0,3-3 0 0 0,2-7-3842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04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0,1 0 0 0 0,-14 25 1 0 0,0 0-1137 0 0,-30 50-44 0 0,50-78-547 0 0,1-1 0 0 0,1 2 0 0 0,0-1 0 0 0,-5 27 0 0 0,10-37-27 0 0,0 1-1 0 0,0-1 0 0 0,1 1 0 0 0,0-1 0 0 0,0 1 0 0 0,0 0 0 0 0,3 8 0 0 0,-3-12-3 0 0,0-1 0 0 0,0 1 0 0 0,1-1-1 0 0,-1 0 1 0 0,1 1 0 0 0,0-1 0 0 0,-1 1-1 0 0,1-1 1 0 0,0 0 0 0 0,0 1 0 0 0,0-1-1 0 0,-1 0 1 0 0,2 0 0 0 0,-1 0 0 0 0,0 0-1 0 0,0 0 1 0 0,0 0 0 0 0,0 0 0 0 0,1 0-1 0 0,-1 0 1 0 0,0 0 0 0 0,1-1 0 0 0,-1 1-1 0 0,0 0 1 0 0,1-1 0 0 0,-1 1 0 0 0,1-1-1 0 0,-1 0 1 0 0,1 0 0 0 0,2 1 0 0 0,0-2-36 0 0,1 1 0 0 0,-1-1 0 0 0,0 0 0 0 0,0 0 1 0 0,1 0-1 0 0,-1 0 0 0 0,0-1 0 0 0,0 0 0 0 0,0 0 0 0 0,0 0 0 0 0,-1 0 1 0 0,1 0-1 0 0,-1-1 0 0 0,5-4 0 0 0,6-5-286 0 0,-1-2 0 0 0,12-15 0 0 0,-17 19 113 0 0,0 1 53 0 0,66-85-717 0 0,-66 76 1042 0 0,-7 9 273 0 0,-1 9-409 0 0,0 0 0 0 0,0 0 0 0 0,0-1 0 0 0,0 1 0 0 0,0 0 0 0 0,0 0 0 0 0,0 0-1 0 0,-1 0 1 0 0,1 0 0 0 0,0-1 0 0 0,0 1 0 0 0,0 0 0 0 0,0 0 0 0 0,0 0 0 0 0,-1 0 0 0 0,1 0 0 0 0,0 0 0 0 0,0 0 0 0 0,0 0-1 0 0,0 0 1 0 0,-1-1 0 0 0,1 1 0 0 0,0 0 0 0 0,0 0 0 0 0,0 0 0 0 0,-1 0 0 0 0,1 0 0 0 0,0 0 0 0 0,0 0 0 0 0,0 0 0 0 0,0 0-1 0 0,-1 0 1 0 0,1 0 0 0 0,0 1 0 0 0,0-1 0 0 0,0 0 0 0 0,0 0 0 0 0,-1 0 0 0 0,-2 2 152 0 0,0 0 1 0 0,0 1-1 0 0,0-1 1 0 0,1 1-1 0 0,-1 0 1 0 0,1-1-1 0 0,-1 1 1 0 0,-2 6-1 0 0,0-2-34 0 0,-4 5 87 0 0,0 0 0 0 0,-6 15 0 0 0,13-24-217 0 0,0 1 0 0 0,0 0 0 0 0,0 0 0 0 0,1 0 0 0 0,0 0 0 0 0,0 0-1 0 0,0 0 1 0 0,0 0 0 0 0,1 1 0 0 0,-1-1 0 0 0,1 0 0 0 0,1 6 0 0 0,-1-9-16 0 0,0 0 0 0 0,0 0 0 0 0,0 0 1 0 0,0 0-1 0 0,1 0 0 0 0,-1 0 0 0 0,0 0 0 0 0,1-1 1 0 0,-1 1-1 0 0,1 0 0 0 0,-1 0 0 0 0,1 0 0 0 0,-1 0 1 0 0,1-1-1 0 0,-1 1 0 0 0,1 0 0 0 0,0-1 0 0 0,-1 1 0 0 0,1 0 1 0 0,0-1-1 0 0,0 1 0 0 0,1 0 0 0 0,-1-1-10 0 0,1 1 1 0 0,-1-1-1 0 0,1 0 0 0 0,-1 0 0 0 0,0 0 1 0 0,1 0-1 0 0,-1 0 0 0 0,1 0 0 0 0,-1 0 1 0 0,0 0-1 0 0,1-1 0 0 0,-1 1 0 0 0,3-1 0 0 0,4-3-122 0 0,0 0 0 0 0,-1 0-1 0 0,15-11 1 0 0,-18 12 34 0 0,44-36-495 0 0,-39 32 570 0 0,0 0 1 0 0,13-14-1 0 0,-42 38 881 0 0,12-7-681 0 0,-13 18 76 0 0,20-26-250 0 0,0 0 0 0 0,0 1 0 0 0,0-1-1 0 0,0 0 1 0 0,1 0 0 0 0,-1 0 0 0 0,1 0-1 0 0,-1 1 1 0 0,1-1 0 0 0,0 0 0 0 0,0 1-1 0 0,0 3 1 0 0,0-5-11 0 0,0-1-1 0 0,0 1 1 0 0,1 0 0 0 0,-1-1-1 0 0,0 1 1 0 0,0-1-1 0 0,1 1 1 0 0,-1-1 0 0 0,0 1-1 0 0,1-1 1 0 0,-1 1 0 0 0,0-1-1 0 0,1 0 1 0 0,-1 1-1 0 0,1-1 1 0 0,-1 1 0 0 0,1-1-1 0 0,-1 0 1 0 0,1 1-1 0 0,-1-1 1 0 0,1 0 0 0 0,-1 0-1 0 0,1 1 1 0 0,-1-1 0 0 0,1 0-1 0 0,-1 0 1 0 0,1 0-1 0 0,0 0 1 0 0,-1 0 0 0 0,1 0-1 0 0,-1 0 1 0 0,1 0-1 0 0,-1 0 1 0 0,1 0 0 0 0,0 0-1 0 0,-1 0 1 0 0,1 0 0 0 0,-1 0-1 0 0,1 0 1 0 0,-1-1-1 0 0,1 1 1 0 0,-1 0 0 0 0,2-1-1 0 0,30-14-461 0 0,-26 11 374 0 0,13-7-235 0 0,0-2 0 0 0,-1 0 0 0 0,24-24 0 0 0,-20 13 3109 0 0,-32 39-2103 0 0,-2 2-153 0 0,-13 24-1 0 0,23-37-500 0 0,0 1-1 0 0,-1 0 0 0 0,2 0 1 0 0,-1 0-1 0 0,0 1 0 0 0,1-1 1 0 0,0 0-1 0 0,0 1 0 0 0,1-1 1 0 0,-1 6-1 0 0,1-10-63 0 0,0 0 0 0 0,0 0-1 0 0,1 0 1 0 0,-1 0 0 0 0,0 0 0 0 0,0 0 0 0 0,0 0-1 0 0,1-1 1 0 0,-1 1 0 0 0,0 0 0 0 0,1 0-1 0 0,-1 0 1 0 0,1 0 0 0 0,-1 0 0 0 0,1-1 0 0 0,-1 1-1 0 0,1 0 1 0 0,-1-1 0 0 0,1 1 0 0 0,0 0 0 0 0,0-1-1 0 0,-1 1 1 0 0,1-1 0 0 0,0 1 0 0 0,0-1 0 0 0,-1 1-1 0 0,1-1 1 0 0,0 1 0 0 0,0-1 0 0 0,0 0 0 0 0,0 0-1 0 0,0 1 1 0 0,0-1 0 0 0,0 0 0 0 0,-1 0-1 0 0,1 0 1 0 0,0 0 0 0 0,1 0 0 0 0,0 0-368 0 0,1-1 0 0 0,-1 1-1 0 0,0-1 1 0 0,0 1 0 0 0,0-1 0 0 0,0 0 0 0 0,0 1-1 0 0,0-1 1 0 0,0 0 0 0 0,-1 0 0 0 0,1-1 0 0 0,0 1 0 0 0,0 0-1 0 0,-1-1 1 0 0,1 1 0 0 0,1-3 0 0 0,4-8-3842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4T12:56:17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 96 0 0,'-3'-4'9962'0'0,"-4"12"-7305"0"0,-8 10-903 0 0,1 0 0 0 0,-14 25 1 0 0,0 0-1137 0 0,-30 50-44 0 0,50-79-547 0 0,1 1 0 0 0,1 0 0 0 0,0 0 0 0 0,-5 27 0 0 0,10-36-27 0 0,0-1-1 0 0,0 1 0 0 0,1-1 0 0 0,0 1 0 0 0,0-1 0 0 0,0 1 0 0 0,3 8 0 0 0,-3-12-3 0 0,0-1 0 0 0,0 1 0 0 0,1-1-1 0 0,-1 1 1 0 0,1-1 0 0 0,0 0 0 0 0,-1 1-1 0 0,1-1 1 0 0,0 1 0 0 0,0-1 0 0 0,0 0-1 0 0,-1 0 1 0 0,1 0 0 0 0,1 0 0 0 0,-1 1-1 0 0,0-1 1 0 0,0 0 0 0 0,0-1 0 0 0,1 1-1 0 0,-1 0 1 0 0,0 0 0 0 0,1-1 0 0 0,-1 1-1 0 0,0 0 1 0 0,1-1 0 0 0,-1 1 0 0 0,1-1-1 0 0,-1 0 1 0 0,1 0 0 0 0,2 1 0 0 0,0-2-36 0 0,0 1 0 0 0,1-1 0 0 0,-1 0 0 0 0,0 0 1 0 0,0 0-1 0 0,1 0 0 0 0,-1-1 0 0 0,0 0 0 0 0,0 1 0 0 0,-1-2 0 0 0,1 1 1 0 0,0 0-1 0 0,-1-1 0 0 0,5-4 0 0 0,6-5-286 0 0,-1-1 0 0 0,12-16 0 0 0,-17 19 113 0 0,0 0 53 0 0,65-84-717 0 0,-64 76 1042 0 0,-8 10 273 0 0,-1 7-409 0 0,0 1 0 0 0,0 0 0 0 0,0 0 0 0 0,-1 0 0 0 0,1 0 0 0 0,0 0 0 0 0,0-1-1 0 0,0 1 1 0 0,0 0 0 0 0,0 0 0 0 0,0 0 0 0 0,-1 0 0 0 0,1 0 0 0 0,0 0 0 0 0,0-1 0 0 0,0 1 0 0 0,0 0 0 0 0,0 0 0 0 0,-1 0-1 0 0,1 0 1 0 0,0 0 0 0 0,0 0 0 0 0,0 0 0 0 0,-1 0 0 0 0,1 0 0 0 0,0 0 0 0 0,0 0 0 0 0,0 0 0 0 0,0 0 0 0 0,-1 0 0 0 0,1 0-1 0 0,0 0 1 0 0,0 0 0 0 0,0 0 0 0 0,0 0 0 0 0,-1 0 0 0 0,1 0 0 0 0,0 1 0 0 0,-3 1 152 0 0,0 0 1 0 0,0 0-1 0 0,0 1 1 0 0,0-1-1 0 0,1 1 1 0 0,-1 0-1 0 0,1 0 1 0 0,-4 6-1 0 0,2-3-34 0 0,-5 6 87 0 0,0 1 0 0 0,-7 13 0 0 0,14-22-217 0 0,0 0 0 0 0,1-1 0 0 0,-1 1 0 0 0,1 0 0 0 0,0 0 0 0 0,0 0-1 0 0,0 1 1 0 0,0-1 0 0 0,0 0 0 0 0,1 0 0 0 0,0 0 0 0 0,0 6 0 0 0,0-9-16 0 0,1 0 0 0 0,-1 0 0 0 0,0 0 1 0 0,0 0-1 0 0,0 0 0 0 0,1 0 0 0 0,-1 0 0 0 0,0 0 1 0 0,1 0-1 0 0,-1-1 0 0 0,1 1 0 0 0,-1 0 0 0 0,1 0 1 0 0,-1 0-1 0 0,1-1 0 0 0,0 1 0 0 0,-1 0 0 0 0,1-1 0 0 0,0 1 1 0 0,0-1-1 0 0,-1 1 0 0 0,3 0 0 0 0,-2 0-10 0 0,0-1 1 0 0,1 0-1 0 0,-1 0 0 0 0,1 0 0 0 0,-1 0 1 0 0,0 0-1 0 0,1 0 0 0 0,-1 0 0 0 0,1 0 1 0 0,-1 0-1 0 0,0-1 0 0 0,1 1 0 0 0,1-1 0 0 0,5-3-122 0 0,0 0 0 0 0,0 0-1 0 0,13-11 1 0 0,-16 12 34 0 0,43-36-495 0 0,-39 33 570 0 0,-1-1 1 0 0,15-14-1 0 0,-43 37 881 0 0,11-5-681 0 0,-11 17 76 0 0,19-26-250 0 0,0 0 0 0 0,0 0 0 0 0,0 0-1 0 0,0 0 1 0 0,0 0 0 0 0,1 1 0 0 0,-1-1-1 0 0,1 0 1 0 0,0 0 0 0 0,-1 1 0 0 0,1-1-1 0 0,1 4 1 0 0,-1-5-11 0 0,0 0-1 0 0,0-1 1 0 0,0 1 0 0 0,0-1-1 0 0,1 1 1 0 0,-1-1-1 0 0,0 1 1 0 0,0-1 0 0 0,1 1-1 0 0,-1-1 1 0 0,1 1 0 0 0,-1-1-1 0 0,0 1 1 0 0,1-1-1 0 0,-1 1 1 0 0,1-1 0 0 0,-1 0-1 0 0,1 1 1 0 0,-1-1-1 0 0,1 0 1 0 0,-1 0 0 0 0,1 1-1 0 0,-1-1 1 0 0,1 0 0 0 0,-1 0-1 0 0,1 0 1 0 0,-1 1-1 0 0,1-1 1 0 0,0 0 0 0 0,-1 0-1 0 0,1 0 1 0 0,-1 0-1 0 0,1 0 1 0 0,0 0 0 0 0,-1 0-1 0 0,1-1 1 0 0,-1 1 0 0 0,1 0-1 0 0,-1 0 1 0 0,1 0-1 0 0,0-1 1 0 0,-1 1 0 0 0,1-1-1 0 0,31-14-461 0 0,-25 12 374 0 0,12-9-235 0 0,-1-1 0 0 0,0 0 0 0 0,24-24 0 0 0,-20 14 3109 0 0,-32 37-2103 0 0,-2 4-153 0 0,-12 22-1 0 0,21-35-500 0 0,1 0-1 0 0,0 0 0 0 0,0 0 1 0 0,0 0-1 0 0,1 0 0 0 0,0 0 1 0 0,0 1-1 0 0,0-1 0 0 0,0 0 1 0 0,1 6-1 0 0,0-10-63 0 0,0 0 0 0 0,0 0-1 0 0,0 0 1 0 0,0 0 0 0 0,0 0 0 0 0,0 0 0 0 0,1 0-1 0 0,-1 0 1 0 0,0 0 0 0 0,1-1 0 0 0,-1 1-1 0 0,0 0 1 0 0,1 0 0 0 0,-1 0 0 0 0,1-1 0 0 0,0 1-1 0 0,-1 0 1 0 0,1 0 0 0 0,-1-1 0 0 0,1 1 0 0 0,0-1-1 0 0,0 1 1 0 0,-1 0 0 0 0,1-1 0 0 0,0 1 0 0 0,0-1-1 0 0,0 0 1 0 0,0 1 0 0 0,-1-1 0 0 0,1 0 0 0 0,0 0-1 0 0,0 1 1 0 0,0-1 0 0 0,0 0 0 0 0,0 0-1 0 0,0 0 1 0 0,0 0 0 0 0,1 0 0 0 0,0 0-368 0 0,0-1 0 0 0,0 1-1 0 0,0 0 1 0 0,0-1 0 0 0,0 0 0 0 0,0 1 0 0 0,0-1-1 0 0,0 0 1 0 0,0 0 0 0 0,0 0 0 0 0,0 0 0 0 0,-1-1 0 0 0,1 1-1 0 0,0 0 1 0 0,-1-1 0 0 0,3-2 0 0 0,2-8-3842 0 0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5</Pages>
  <Words>632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LA_319_6914_Testen_Abgabe_L</vt:lpstr>
    </vt:vector>
  </TitlesOfParts>
  <Manager/>
  <Company>Berufsfachschule Baden BBB, IT-School / www.bbbaden.ch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LA_319_6914_Testen_Abgabe_L</dc:title>
  <dc:subject>Modul 319</dc:subject>
  <dc:creator>Lars Meyer</dc:creator>
  <dc:description>CC BY, https://creativecommons.org/licenses/by/4.0/deed.de</dc:description>
  <cp:lastModifiedBy>Benedikt.Sutter</cp:lastModifiedBy>
  <cp:revision>111</cp:revision>
  <cp:lastPrinted>2020-12-08T12:50:00Z</cp:lastPrinted>
  <dcterms:created xsi:type="dcterms:W3CDTF">2020-12-17T11:49:00Z</dcterms:created>
  <dcterms:modified xsi:type="dcterms:W3CDTF">2021-09-20T06:30:00Z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0x0101009657EC4E4F5B59429A0294058D814CCB</vt:lpwstr>
  </property>
</Properties>
</file>