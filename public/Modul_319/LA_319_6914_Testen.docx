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17D7483B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005621">
        <w:rPr>
          <w:i/>
          <w:noProof/>
          <w:lang w:val="de-CH"/>
        </w:rPr>
        <w:t>14</w:t>
      </w:r>
      <w:r w:rsidR="00B507E4">
        <w:rPr>
          <w:i/>
          <w:noProof/>
          <w:lang w:val="de-CH"/>
        </w:rPr>
        <w:t>_</w:t>
      </w:r>
      <w:r w:rsidR="0004011B">
        <w:rPr>
          <w:i/>
          <w:noProof/>
          <w:lang w:val="de-CH"/>
        </w:rPr>
        <w:t>Testen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C665A7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C665A7" w:rsidRDefault="00A95AC9" w:rsidP="00A15A68">
            <w:pPr>
              <w:pStyle w:val="tabellenkopf"/>
              <w:rPr>
                <w:sz w:val="22"/>
                <w:szCs w:val="22"/>
              </w:rPr>
            </w:pPr>
            <w:r w:rsidRPr="00C665A7">
              <w:rPr>
                <w:sz w:val="22"/>
                <w:szCs w:val="22"/>
              </w:rP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755AE9C8" w:rsidR="0022267B" w:rsidRPr="00C665A7" w:rsidRDefault="0004011B" w:rsidP="00A15A68">
            <w:pPr>
              <w:pStyle w:val="tabellenkopf"/>
              <w:rPr>
                <w:sz w:val="22"/>
                <w:szCs w:val="22"/>
              </w:rPr>
            </w:pPr>
            <w:r w:rsidRPr="00C665A7">
              <w:rPr>
                <w:sz w:val="22"/>
                <w:szCs w:val="22"/>
              </w:rPr>
              <w:t>Testen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EE0FE9D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</w:t>
            </w:r>
            <w:r w:rsidR="00B25135">
              <w:t>1</w:t>
            </w:r>
          </w:p>
        </w:tc>
      </w:tr>
      <w:tr w:rsidR="00A95AC9" w:rsidRPr="00B25135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342762E" w14:textId="07AB5BA9" w:rsidR="006E236E" w:rsidRPr="00C665A7" w:rsidRDefault="006E236E" w:rsidP="000B3B60">
            <w:pPr>
              <w:pStyle w:val="tabelleninhalt"/>
              <w:rPr>
                <w:lang w:val="fr-CH"/>
              </w:rPr>
            </w:pPr>
            <w:r w:rsidRPr="00C665A7">
              <w:rPr>
                <w:lang w:val="fr-CH"/>
              </w:rPr>
              <w:t>PR_319_</w:t>
            </w:r>
            <w:r w:rsidR="003E44B0" w:rsidRPr="00C665A7">
              <w:rPr>
                <w:lang w:val="fr-CH"/>
              </w:rPr>
              <w:t>Testen</w:t>
            </w:r>
            <w:r w:rsidRPr="00C665A7">
              <w:rPr>
                <w:lang w:val="fr-CH"/>
              </w:rPr>
              <w:t>.pptx</w:t>
            </w:r>
          </w:p>
          <w:p w14:paraId="402D388D" w14:textId="29A59EFA" w:rsidR="00076F03" w:rsidRPr="00C665A7" w:rsidRDefault="00076F03" w:rsidP="001601B9">
            <w:pPr>
              <w:pStyle w:val="tabelleninhalt"/>
              <w:rPr>
                <w:lang w:val="fr-CH"/>
              </w:rPr>
            </w:pPr>
            <w:r w:rsidRPr="00C665A7">
              <w:rPr>
                <w:lang w:val="fr-CH"/>
              </w:rPr>
              <w:t>LA_319_6914_Testen_Abgabe.zip</w:t>
            </w:r>
          </w:p>
          <w:p w14:paraId="682F2CDD" w14:textId="58CCB449" w:rsidR="001601B9" w:rsidRDefault="001601B9" w:rsidP="001601B9">
            <w:pPr>
              <w:pStyle w:val="tabelleninhalt"/>
            </w:pPr>
            <w:r w:rsidRPr="006E236E">
              <w:t>PR_319_</w:t>
            </w:r>
            <w:r>
              <w:t>AnforderungenAufnehmen</w:t>
            </w:r>
            <w:r w:rsidRPr="006E236E">
              <w:t>.pptx</w:t>
            </w:r>
          </w:p>
          <w:p w14:paraId="18F16C28" w14:textId="03B2D578" w:rsidR="00A84EFA" w:rsidRPr="00C97381" w:rsidRDefault="00A84EFA" w:rsidP="00916800">
            <w:pPr>
              <w:pStyle w:val="tabelleninhalt"/>
            </w:pPr>
            <w:r>
              <w:t>C#-Entwicklungsumgebung</w:t>
            </w:r>
          </w:p>
        </w:tc>
      </w:tr>
      <w:tr w:rsidR="00FA34E7" w:rsidRPr="00B25135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4E1CF4B0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  <w:r w:rsidR="005673CD">
              <w:t xml:space="preserve">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6427C715" w:rsidR="00F538F5" w:rsidRPr="004D4F7B" w:rsidRDefault="00120920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 xml:space="preserve">LZ </w:t>
            </w:r>
            <w:r w:rsidR="00E30978">
              <w:rPr>
                <w:lang w:val="de-CH"/>
              </w:rPr>
              <w:t xml:space="preserve">1.1 / </w:t>
            </w:r>
            <w:r w:rsidR="00421E2D">
              <w:rPr>
                <w:lang w:val="de-CH"/>
              </w:rPr>
              <w:t xml:space="preserve">1.2 </w:t>
            </w:r>
            <w:r w:rsidR="007D763D">
              <w:rPr>
                <w:lang w:val="de-CH"/>
              </w:rPr>
              <w:t>/ 1.3</w:t>
            </w:r>
            <w:r w:rsidR="00E30978">
              <w:rPr>
                <w:lang w:val="de-CH"/>
              </w:rPr>
              <w:t xml:space="preserve"> / 1.4</w:t>
            </w:r>
            <w:r w:rsidR="007D763D">
              <w:rPr>
                <w:lang w:val="de-CH"/>
              </w:rPr>
              <w:t xml:space="preserve"> </w:t>
            </w:r>
            <w:r w:rsidR="00421E2D">
              <w:rPr>
                <w:lang w:val="de-CH"/>
              </w:rPr>
              <w:t>/ 6.4 / 6.5 / 6.6 / 6.7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6039E6ED" w:rsidR="00FA34E7" w:rsidRDefault="004B6E12" w:rsidP="00E766A9">
      <w:pPr>
        <w:rPr>
          <w:lang w:val="de-CH"/>
        </w:rPr>
      </w:pPr>
      <w:r>
        <w:rPr>
          <w:lang w:val="de-CH"/>
        </w:rPr>
        <w:t xml:space="preserve">Testen ist ein projektbegleitender Prozess, welcher zur Qualitätssicherung und Kundenzufriedenheit </w:t>
      </w:r>
      <w:r w:rsidR="00B8403C">
        <w:rPr>
          <w:lang w:val="de-CH"/>
        </w:rPr>
        <w:t>essenziell</w:t>
      </w:r>
      <w:r>
        <w:rPr>
          <w:lang w:val="de-CH"/>
        </w:rPr>
        <w:t xml:space="preserve"> ist.</w:t>
      </w:r>
    </w:p>
    <w:p w14:paraId="70A5E181" w14:textId="77777777" w:rsidR="008E5A84" w:rsidRDefault="008E5A84" w:rsidP="00B76B19">
      <w:pPr>
        <w:jc w:val="center"/>
        <w:rPr>
          <w:lang w:val="de-CH"/>
        </w:rPr>
      </w:pPr>
    </w:p>
    <w:p w14:paraId="0B25C395" w14:textId="1958679C" w:rsidR="008E5A84" w:rsidRDefault="008E5A84" w:rsidP="004B6E12">
      <w:pPr>
        <w:jc w:val="center"/>
        <w:rPr>
          <w:lang w:val="de-CH"/>
        </w:rPr>
      </w:pPr>
    </w:p>
    <w:p w14:paraId="7ECF1726" w14:textId="4CD35BC0" w:rsidR="00226FFF" w:rsidRDefault="00226FFF" w:rsidP="004B6E12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6373ADB0" wp14:editId="2376A303">
            <wp:extent cx="5926455" cy="25603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0AEC" w14:textId="530ABA6B" w:rsidR="00BE7A59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65ADA49F" w14:textId="7CC9B9D4" w:rsidR="005F25C9" w:rsidRPr="0022267B" w:rsidRDefault="00916800" w:rsidP="005F25C9">
      <w:pPr>
        <w:rPr>
          <w:lang w:val="de-CH"/>
        </w:rPr>
      </w:pPr>
      <w:r>
        <w:rPr>
          <w:lang w:val="de-CH"/>
        </w:rPr>
        <w:t>Testen Sie ein gegebenes Programm nach Vorgabe.</w:t>
      </w:r>
    </w:p>
    <w:p w14:paraId="6921ED3D" w14:textId="6756444D" w:rsidR="00BE7A59" w:rsidRDefault="00BE7A59" w:rsidP="00E766A9">
      <w:pPr>
        <w:rPr>
          <w:lang w:val="de-CH"/>
        </w:rPr>
      </w:pPr>
    </w:p>
    <w:p w14:paraId="276D84F4" w14:textId="41B7B45D" w:rsidR="00CD104F" w:rsidRDefault="00CD104F" w:rsidP="00CD104F">
      <w:pPr>
        <w:pStyle w:val="berschrift3"/>
        <w:rPr>
          <w:lang w:val="de-CH"/>
        </w:rPr>
      </w:pPr>
      <w:r>
        <w:rPr>
          <w:lang w:val="de-CH"/>
        </w:rPr>
        <w:t>Aufgabe 1: Theorie «Testen»</w:t>
      </w:r>
    </w:p>
    <w:p w14:paraId="73872093" w14:textId="1429068E" w:rsidR="00257D30" w:rsidRDefault="00297C4F" w:rsidP="00257D30">
      <w:pPr>
        <w:rPr>
          <w:lang w:val="de-CH"/>
        </w:rPr>
      </w:pPr>
      <w:r>
        <w:rPr>
          <w:lang w:val="de-CH"/>
        </w:rPr>
        <w:t>Informieren Sie</w:t>
      </w:r>
      <w:r w:rsidR="00F456E5">
        <w:rPr>
          <w:lang w:val="de-CH"/>
        </w:rPr>
        <w:t xml:space="preserve"> sich über de</w:t>
      </w:r>
      <w:r w:rsidR="003B6B3C">
        <w:rPr>
          <w:lang w:val="de-CH"/>
        </w:rPr>
        <w:t>n Testablauf</w:t>
      </w:r>
      <w:r>
        <w:rPr>
          <w:lang w:val="de-CH"/>
        </w:rPr>
        <w:t xml:space="preserve"> </w:t>
      </w:r>
      <w:r w:rsidR="003B6B3C">
        <w:rPr>
          <w:lang w:val="de-CH"/>
        </w:rPr>
        <w:t>mittels der</w:t>
      </w:r>
      <w:r w:rsidR="00257D30">
        <w:rPr>
          <w:lang w:val="de-CH"/>
        </w:rPr>
        <w:t xml:space="preserve"> Präsentation «</w:t>
      </w:r>
      <w:r w:rsidR="003B6B3C">
        <w:rPr>
          <w:lang w:val="de-CH"/>
        </w:rPr>
        <w:t>PR_319_Testen</w:t>
      </w:r>
      <w:r w:rsidR="00257D30">
        <w:rPr>
          <w:lang w:val="de-CH"/>
        </w:rPr>
        <w:t>»</w:t>
      </w:r>
      <w:r w:rsidR="00554CB7">
        <w:rPr>
          <w:lang w:val="de-CH"/>
        </w:rPr>
        <w:t>.</w:t>
      </w:r>
    </w:p>
    <w:p w14:paraId="41E773E7" w14:textId="77777777" w:rsidR="00257D30" w:rsidRDefault="00257D30" w:rsidP="00E766A9">
      <w:pPr>
        <w:rPr>
          <w:lang w:val="de-CH"/>
        </w:rPr>
      </w:pPr>
    </w:p>
    <w:p w14:paraId="00286D9F" w14:textId="77777777" w:rsidR="003A7483" w:rsidRDefault="003A7483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10933C29" w14:textId="73D3196A" w:rsidR="00A636BD" w:rsidRDefault="003E44B0" w:rsidP="00A636BD">
      <w:pPr>
        <w:pStyle w:val="berschrift3"/>
        <w:rPr>
          <w:lang w:val="de-CH"/>
        </w:rPr>
      </w:pPr>
      <w:r>
        <w:rPr>
          <w:lang w:val="de-CH"/>
        </w:rPr>
        <w:lastRenderedPageBreak/>
        <w:t>Aufgabe</w:t>
      </w:r>
      <w:r w:rsidR="001608E0">
        <w:rPr>
          <w:lang w:val="de-CH"/>
        </w:rPr>
        <w:t xml:space="preserve"> </w:t>
      </w:r>
      <w:r w:rsidR="00CD104F">
        <w:rPr>
          <w:lang w:val="de-CH"/>
        </w:rPr>
        <w:t>2</w:t>
      </w:r>
      <w:r w:rsidR="00A636BD">
        <w:rPr>
          <w:lang w:val="de-CH"/>
        </w:rPr>
        <w:t xml:space="preserve">: </w:t>
      </w:r>
      <w:r w:rsidR="001608E0">
        <w:rPr>
          <w:lang w:val="de-CH"/>
        </w:rPr>
        <w:t>Bestehende Applikation testen</w:t>
      </w:r>
    </w:p>
    <w:p w14:paraId="521EAF61" w14:textId="4D987F54" w:rsidR="00855AB9" w:rsidRDefault="00916800" w:rsidP="00855AB9">
      <w:pPr>
        <w:rPr>
          <w:lang w:val="de-CH"/>
        </w:rPr>
      </w:pPr>
      <w:r>
        <w:rPr>
          <w:lang w:val="de-CH"/>
        </w:rPr>
        <w:t xml:space="preserve">Sie erhalten die Testversion des Programmes </w:t>
      </w:r>
      <w:r w:rsidRPr="00916800">
        <w:rPr>
          <w:i/>
          <w:iCs/>
          <w:lang w:val="de-CH"/>
        </w:rPr>
        <w:t>NameChecker.exe</w:t>
      </w:r>
      <w:r>
        <w:rPr>
          <w:lang w:val="de-CH"/>
        </w:rPr>
        <w:t>.</w:t>
      </w:r>
    </w:p>
    <w:p w14:paraId="6E599E37" w14:textId="2A9A6816" w:rsidR="00916800" w:rsidRDefault="00916800" w:rsidP="00855AB9">
      <w:pPr>
        <w:rPr>
          <w:lang w:val="de-CH"/>
        </w:rPr>
      </w:pPr>
      <w:r>
        <w:rPr>
          <w:lang w:val="de-CH"/>
        </w:rPr>
        <w:t>Das Programm nimmt einen Namen entgegen, prüft nach vorgegebenen Regeln, ob der Name gültig ist und gibt das Resultat aus.</w:t>
      </w:r>
    </w:p>
    <w:p w14:paraId="0097D555" w14:textId="77777777" w:rsidR="001D1FAE" w:rsidRDefault="001D1FAE" w:rsidP="00855AB9">
      <w:pPr>
        <w:rPr>
          <w:lang w:val="de-CH"/>
        </w:rPr>
      </w:pPr>
    </w:p>
    <w:p w14:paraId="48FB2E59" w14:textId="4D044DAA" w:rsidR="001D1FAE" w:rsidRDefault="001D1FAE" w:rsidP="00855AB9">
      <w:pPr>
        <w:rPr>
          <w:lang w:val="de-CH"/>
        </w:rPr>
      </w:pPr>
      <w:r>
        <w:rPr>
          <w:noProof/>
        </w:rPr>
        <w:drawing>
          <wp:inline distT="0" distB="0" distL="0" distR="0" wp14:anchorId="3924457B" wp14:editId="16ED59CA">
            <wp:extent cx="4349363" cy="1091418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54" cy="10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9B3F" w14:textId="77777777" w:rsidR="00380A1B" w:rsidRDefault="00380A1B" w:rsidP="00855AB9">
      <w:pPr>
        <w:rPr>
          <w:lang w:val="de-CH"/>
        </w:rPr>
      </w:pPr>
    </w:p>
    <w:p w14:paraId="1339207F" w14:textId="70F683B2" w:rsidR="00380A1B" w:rsidRDefault="00245D16" w:rsidP="00855AB9">
      <w:pPr>
        <w:rPr>
          <w:lang w:val="de-CH"/>
        </w:rPr>
      </w:pPr>
      <w:r w:rsidRPr="008A1D02">
        <w:rPr>
          <w:noProof/>
          <w:lang w:val="de-CH"/>
        </w:rPr>
        <w:t xml:space="preserve"> </w:t>
      </w:r>
      <w:r w:rsidR="00274443">
        <w:rPr>
          <w:noProof/>
          <w:lang w:val="de-CH"/>
        </w:rPr>
        <w:t xml:space="preserve">Testen Sie das Programm anhand der Vorgabe in </w:t>
      </w:r>
      <w:r w:rsidR="00274443" w:rsidRPr="00274443">
        <w:rPr>
          <w:lang w:val="de-CH"/>
        </w:rPr>
        <w:t>LA_319_69</w:t>
      </w:r>
      <w:r w:rsidR="00005621">
        <w:rPr>
          <w:lang w:val="de-CH"/>
        </w:rPr>
        <w:t>14</w:t>
      </w:r>
      <w:r w:rsidR="00274443" w:rsidRPr="00274443">
        <w:rPr>
          <w:lang w:val="de-CH"/>
        </w:rPr>
        <w:t>_Testen_Abgabe.docx</w:t>
      </w:r>
      <w:r w:rsidR="00274443">
        <w:rPr>
          <w:lang w:val="de-CH"/>
        </w:rPr>
        <w:t>:</w:t>
      </w:r>
    </w:p>
    <w:p w14:paraId="04C24F45" w14:textId="256C63E5" w:rsidR="00274443" w:rsidRDefault="00274443" w:rsidP="00274443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Ergänzen Sie das Testprotokoll entsprechend </w:t>
      </w:r>
      <w:r w:rsidR="00E82C2A">
        <w:rPr>
          <w:lang w:val="de-CH"/>
        </w:rPr>
        <w:t>den Testfällen</w:t>
      </w:r>
      <w:r>
        <w:rPr>
          <w:lang w:val="de-CH"/>
        </w:rPr>
        <w:t xml:space="preserve"> in der Testfallspezifikation</w:t>
      </w:r>
      <w:r w:rsidR="00D55662">
        <w:rPr>
          <w:lang w:val="de-CH"/>
        </w:rPr>
        <w:t>.</w:t>
      </w:r>
    </w:p>
    <w:p w14:paraId="5E079A82" w14:textId="58851C2C" w:rsidR="00274443" w:rsidRDefault="00274443" w:rsidP="00274443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Erstellen Sie einen Testbericht</w:t>
      </w:r>
      <w:r w:rsidR="00D55662">
        <w:rPr>
          <w:lang w:val="de-CH"/>
        </w:rPr>
        <w:t>.</w:t>
      </w:r>
    </w:p>
    <w:p w14:paraId="0596A4F2" w14:textId="34C3D31D" w:rsidR="00CE1F3E" w:rsidRDefault="00CE1F3E" w:rsidP="00274443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Vergleichen Sie </w:t>
      </w:r>
      <w:r w:rsidR="000F5DE6">
        <w:rPr>
          <w:lang w:val="de-CH"/>
        </w:rPr>
        <w:t xml:space="preserve">ihre Resultate </w:t>
      </w:r>
      <w:r>
        <w:rPr>
          <w:lang w:val="de-CH"/>
        </w:rPr>
        <w:t>mit dem Lernpartner</w:t>
      </w:r>
      <w:r w:rsidR="004D2EDE">
        <w:rPr>
          <w:lang w:val="de-CH"/>
        </w:rPr>
        <w:t>.</w:t>
      </w:r>
    </w:p>
    <w:p w14:paraId="07164068" w14:textId="1902FE4C" w:rsidR="001608E0" w:rsidRDefault="001608E0" w:rsidP="001608E0">
      <w:pPr>
        <w:rPr>
          <w:lang w:val="de-CH"/>
        </w:rPr>
      </w:pPr>
    </w:p>
    <w:p w14:paraId="22E2681A" w14:textId="77777777" w:rsidR="00CD104F" w:rsidRDefault="00CD104F" w:rsidP="001608E0">
      <w:pPr>
        <w:rPr>
          <w:lang w:val="de-CH"/>
        </w:rPr>
      </w:pPr>
    </w:p>
    <w:p w14:paraId="3C6EDABE" w14:textId="391D91C2" w:rsidR="00CD104F" w:rsidRDefault="00CD104F" w:rsidP="00CD104F">
      <w:pPr>
        <w:pStyle w:val="berschrift3"/>
        <w:rPr>
          <w:lang w:val="de-CH"/>
        </w:rPr>
      </w:pPr>
      <w:r>
        <w:rPr>
          <w:lang w:val="de-CH"/>
        </w:rPr>
        <w:t>Aufgabe 3: Theorie «Anforderungen»</w:t>
      </w:r>
    </w:p>
    <w:p w14:paraId="03CA7402" w14:textId="2DB2FF75" w:rsidR="00CD104F" w:rsidRDefault="00CD104F" w:rsidP="00CD104F">
      <w:pPr>
        <w:rPr>
          <w:lang w:val="de-CH"/>
        </w:rPr>
      </w:pPr>
      <w:r>
        <w:rPr>
          <w:lang w:val="de-CH"/>
        </w:rPr>
        <w:t>Informieren Sie sich über das Aufnehmen von Anforderungen mittels der Präsentation «PR_319_AnforderungenAufnehmen».</w:t>
      </w:r>
    </w:p>
    <w:p w14:paraId="4E981BC9" w14:textId="08D1210F" w:rsidR="00CD104F" w:rsidRDefault="00CD104F" w:rsidP="001608E0">
      <w:pPr>
        <w:rPr>
          <w:lang w:val="de-CH"/>
        </w:rPr>
      </w:pPr>
    </w:p>
    <w:p w14:paraId="59EDF5FE" w14:textId="034C10D6" w:rsidR="00CD104F" w:rsidRDefault="00CD104F" w:rsidP="001608E0">
      <w:pPr>
        <w:rPr>
          <w:lang w:val="de-CH"/>
        </w:rPr>
      </w:pPr>
    </w:p>
    <w:p w14:paraId="4F1F2B82" w14:textId="7B1CCE8F" w:rsidR="00C55237" w:rsidRDefault="00C55237" w:rsidP="00C55237">
      <w:pPr>
        <w:pStyle w:val="berschrift3"/>
        <w:rPr>
          <w:lang w:val="de-CH"/>
        </w:rPr>
      </w:pPr>
      <w:r>
        <w:rPr>
          <w:lang w:val="de-CH"/>
        </w:rPr>
        <w:t xml:space="preserve">Aufgabe </w:t>
      </w:r>
      <w:r w:rsidR="00A81F86">
        <w:rPr>
          <w:lang w:val="de-CH"/>
        </w:rPr>
        <w:t>4</w:t>
      </w:r>
      <w:r>
        <w:rPr>
          <w:lang w:val="de-CH"/>
        </w:rPr>
        <w:t>: Anforderungen aufnehmen</w:t>
      </w:r>
    </w:p>
    <w:p w14:paraId="79D4F51D" w14:textId="11F1D2C9" w:rsidR="00C55237" w:rsidRDefault="00C55237" w:rsidP="00C55237">
      <w:pPr>
        <w:rPr>
          <w:lang w:val="de-CH"/>
        </w:rPr>
      </w:pPr>
      <w:r>
        <w:rPr>
          <w:lang w:val="de-CH"/>
        </w:rPr>
        <w:t>Beschreiben Sie in 3-5 Sätzen und in eigenen Worten,</w:t>
      </w:r>
    </w:p>
    <w:p w14:paraId="05302A49" w14:textId="113A136E" w:rsidR="00C55237" w:rsidRDefault="00C55237" w:rsidP="00C55237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wie sie beim Aufnehmen von Anforderungen vorgehen.</w:t>
      </w:r>
    </w:p>
    <w:p w14:paraId="7C080C8B" w14:textId="768041E8" w:rsidR="00C55237" w:rsidRPr="00C55237" w:rsidRDefault="00C55237" w:rsidP="00C55237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warum Ihr Vorgehen sinnvoll ist.</w:t>
      </w:r>
    </w:p>
    <w:p w14:paraId="182E9BE4" w14:textId="79CC4009" w:rsidR="00C55237" w:rsidRDefault="00C55237" w:rsidP="001608E0">
      <w:pPr>
        <w:rPr>
          <w:lang w:val="de-CH"/>
        </w:rPr>
      </w:pPr>
    </w:p>
    <w:p w14:paraId="2BC185B1" w14:textId="77777777" w:rsidR="00C55237" w:rsidRDefault="00C55237" w:rsidP="001608E0">
      <w:pPr>
        <w:rPr>
          <w:lang w:val="de-CH"/>
        </w:rPr>
      </w:pPr>
    </w:p>
    <w:p w14:paraId="1372FB6A" w14:textId="3154ACA9" w:rsidR="001608E0" w:rsidRDefault="001608E0" w:rsidP="001608E0">
      <w:pPr>
        <w:pStyle w:val="berschrift3"/>
        <w:rPr>
          <w:lang w:val="de-CH"/>
        </w:rPr>
      </w:pPr>
      <w:r>
        <w:rPr>
          <w:lang w:val="de-CH"/>
        </w:rPr>
        <w:t xml:space="preserve">Aufgabe </w:t>
      </w:r>
      <w:r w:rsidR="00A81F86">
        <w:rPr>
          <w:lang w:val="de-CH"/>
        </w:rPr>
        <w:t>5</w:t>
      </w:r>
      <w:r>
        <w:rPr>
          <w:lang w:val="de-CH"/>
        </w:rPr>
        <w:t>: Eigene Applikation testen</w:t>
      </w:r>
    </w:p>
    <w:p w14:paraId="41942DB5" w14:textId="14EEEEC5" w:rsidR="00CC5CCC" w:rsidRDefault="00CC5CCC" w:rsidP="00CC5CCC">
      <w:pPr>
        <w:rPr>
          <w:lang w:val="de-CH"/>
        </w:rPr>
      </w:pPr>
      <w:r>
        <w:rPr>
          <w:lang w:val="de-CH"/>
        </w:rPr>
        <w:t>Sie erstellen ein</w:t>
      </w:r>
      <w:r w:rsidR="00564EA2">
        <w:rPr>
          <w:lang w:val="de-CH"/>
        </w:rPr>
        <w:t xml:space="preserve">en </w:t>
      </w:r>
      <w:r w:rsidR="005E41C3">
        <w:rPr>
          <w:lang w:val="de-CH"/>
        </w:rPr>
        <w:t>Flächenrechner für Rechtecke</w:t>
      </w:r>
      <w:r>
        <w:rPr>
          <w:lang w:val="de-CH"/>
        </w:rPr>
        <w:t xml:space="preserve"> mit folgenden Anforderungen</w:t>
      </w:r>
      <w:r w:rsidR="00564EA2">
        <w:rPr>
          <w:lang w:val="de-CH"/>
        </w:rPr>
        <w:t>:</w:t>
      </w:r>
    </w:p>
    <w:p w14:paraId="6489BF0B" w14:textId="17D44C77" w:rsidR="001608E0" w:rsidRPr="00DF0786" w:rsidRDefault="00564EA2" w:rsidP="00DF0786">
      <w:pPr>
        <w:pStyle w:val="Listenabsatz"/>
        <w:numPr>
          <w:ilvl w:val="0"/>
          <w:numId w:val="7"/>
        </w:numPr>
        <w:rPr>
          <w:lang w:val="de-CH"/>
        </w:rPr>
      </w:pPr>
      <w:r w:rsidRPr="00DF0786">
        <w:rPr>
          <w:lang w:val="de-CH"/>
        </w:rPr>
        <w:t xml:space="preserve">Der Benutzer kann </w:t>
      </w:r>
      <w:r w:rsidR="00300AA8">
        <w:rPr>
          <w:lang w:val="de-CH"/>
        </w:rPr>
        <w:t>einzeln die beiden Seitenlängen eingeben. Diese sollten sich im positiven (ohne Null), ganzzahligen Bereich bewegen.</w:t>
      </w:r>
    </w:p>
    <w:p w14:paraId="759D1DB6" w14:textId="5600391E" w:rsidR="00564EA2" w:rsidRPr="00DF0786" w:rsidRDefault="00564EA2" w:rsidP="00DF0786">
      <w:pPr>
        <w:pStyle w:val="Listenabsatz"/>
        <w:numPr>
          <w:ilvl w:val="0"/>
          <w:numId w:val="7"/>
        </w:numPr>
        <w:rPr>
          <w:lang w:val="de-CH"/>
        </w:rPr>
      </w:pPr>
      <w:r w:rsidRPr="00DF0786">
        <w:rPr>
          <w:lang w:val="de-CH"/>
        </w:rPr>
        <w:t xml:space="preserve">Die Applikation </w:t>
      </w:r>
      <w:r w:rsidR="00B25135">
        <w:rPr>
          <w:lang w:val="de-CH"/>
        </w:rPr>
        <w:t xml:space="preserve">liefert die </w:t>
      </w:r>
      <w:r w:rsidR="00300AA8">
        <w:rPr>
          <w:lang w:val="de-CH"/>
        </w:rPr>
        <w:t>Fläche des Rechtecks zurück.</w:t>
      </w:r>
    </w:p>
    <w:p w14:paraId="12C5BBF3" w14:textId="46C8137F" w:rsidR="00FB3220" w:rsidRDefault="00FB3220" w:rsidP="00564EA2">
      <w:pPr>
        <w:rPr>
          <w:lang w:val="de-CH"/>
        </w:rPr>
      </w:pPr>
    </w:p>
    <w:p w14:paraId="04A0CE26" w14:textId="6CD9D0E6" w:rsidR="00FB3220" w:rsidRDefault="00FB3220" w:rsidP="00564EA2">
      <w:pPr>
        <w:rPr>
          <w:lang w:val="de-CH"/>
        </w:rPr>
      </w:pPr>
      <w:r>
        <w:rPr>
          <w:lang w:val="de-CH"/>
        </w:rPr>
        <w:t>Gehen Sie in der gegebenen Reihenfolge vor:</w:t>
      </w:r>
    </w:p>
    <w:p w14:paraId="3411CC41" w14:textId="02401611" w:rsidR="00FB3220" w:rsidRDefault="00FB3220" w:rsidP="00FB322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Erstellen Sie die Anforderungsanalyse</w:t>
      </w:r>
      <w:r w:rsidR="0072599A">
        <w:rPr>
          <w:lang w:val="de-CH"/>
        </w:rPr>
        <w:t>.</w:t>
      </w:r>
    </w:p>
    <w:p w14:paraId="34874922" w14:textId="77777777" w:rsidR="0072599A" w:rsidRDefault="00FB3220" w:rsidP="00FB322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Erstellen Sie die Testfallspezifikation. Berücksichtigen Sie hierbei</w:t>
      </w:r>
    </w:p>
    <w:p w14:paraId="7AB245B9" w14:textId="31D931B2" w:rsidR="00FB3220" w:rsidRDefault="0072599A" w:rsidP="0072599A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Fehleingaben</w:t>
      </w:r>
    </w:p>
    <w:p w14:paraId="2F29D56A" w14:textId="5C5BBA8F" w:rsidR="0072599A" w:rsidRDefault="0072599A" w:rsidP="0072599A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Ungültige Werte</w:t>
      </w:r>
    </w:p>
    <w:p w14:paraId="38C76D2D" w14:textId="46180B43" w:rsidR="0072599A" w:rsidRDefault="0072599A" w:rsidP="0072599A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Grenzwerte</w:t>
      </w:r>
    </w:p>
    <w:p w14:paraId="2374E02F" w14:textId="5B32BAB6" w:rsidR="0072599A" w:rsidRDefault="0072599A" w:rsidP="0072599A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Gültige Werte</w:t>
      </w:r>
    </w:p>
    <w:p w14:paraId="41B9CFD2" w14:textId="7793F58D" w:rsidR="0072599A" w:rsidRDefault="0072599A" w:rsidP="00FB322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Implementieren Sie die Applikation.</w:t>
      </w:r>
    </w:p>
    <w:p w14:paraId="44E0253F" w14:textId="38AAC15C" w:rsidR="0072599A" w:rsidRDefault="0072599A" w:rsidP="00FB322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Erstellen Sie das Testprotokoll und den Testbericht.</w:t>
      </w:r>
    </w:p>
    <w:p w14:paraId="09C8A930" w14:textId="77777777" w:rsidR="00B86E46" w:rsidRPr="00B86E46" w:rsidRDefault="00B86E46" w:rsidP="00B86E46">
      <w:pPr>
        <w:rPr>
          <w:lang w:val="de-CH"/>
        </w:rPr>
      </w:pPr>
    </w:p>
    <w:p w14:paraId="7298895D" w14:textId="77777777" w:rsidR="00332C15" w:rsidRDefault="00332C15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7F054C9" w14:textId="5BC368CE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7AA42D1B" w14:textId="067BDACA" w:rsidR="00140E63" w:rsidRDefault="00A754DF" w:rsidP="00A754DF">
      <w:pPr>
        <w:pStyle w:val="aufzhlung"/>
        <w:numPr>
          <w:ilvl w:val="0"/>
          <w:numId w:val="0"/>
        </w:numPr>
        <w:ind w:left="284" w:hanging="284"/>
      </w:pPr>
      <w:r>
        <w:t xml:space="preserve">…das </w:t>
      </w:r>
      <w:r w:rsidR="00CE1F3E">
        <w:t xml:space="preserve">gegebene </w:t>
      </w:r>
      <w:r>
        <w:t>Programm gemäss Vorgaben getestet wurde.</w:t>
      </w:r>
    </w:p>
    <w:p w14:paraId="204D8710" w14:textId="4FF2B2DC" w:rsidR="00A754DF" w:rsidRDefault="00A754DF" w:rsidP="00A754DF">
      <w:pPr>
        <w:pStyle w:val="aufzhlung"/>
        <w:numPr>
          <w:ilvl w:val="0"/>
          <w:numId w:val="0"/>
        </w:numPr>
        <w:ind w:left="284" w:hanging="284"/>
      </w:pPr>
      <w:r>
        <w:t>…die Tests im Protokoll und mit Testbericht dokumentiert wurden</w:t>
      </w:r>
      <w:r w:rsidR="00B86E46">
        <w:t>.</w:t>
      </w:r>
    </w:p>
    <w:p w14:paraId="30B9372B" w14:textId="2CC487FA" w:rsidR="00B86E46" w:rsidRDefault="00B86E46" w:rsidP="00A754DF">
      <w:pPr>
        <w:pStyle w:val="aufzhlung"/>
        <w:numPr>
          <w:ilvl w:val="0"/>
          <w:numId w:val="0"/>
        </w:numPr>
        <w:ind w:left="284" w:hanging="284"/>
      </w:pPr>
      <w:r>
        <w:t>…die Resultate mit dem Lernpartner verglichen wurden.</w:t>
      </w:r>
    </w:p>
    <w:p w14:paraId="0AA1446F" w14:textId="462792A4" w:rsidR="00B86E46" w:rsidRDefault="00B86E46" w:rsidP="00A754DF">
      <w:pPr>
        <w:pStyle w:val="aufzhlung"/>
        <w:numPr>
          <w:ilvl w:val="0"/>
          <w:numId w:val="0"/>
        </w:numPr>
        <w:ind w:left="284" w:hanging="284"/>
      </w:pPr>
      <w:r>
        <w:t xml:space="preserve">…Ihre eigene Applikation </w:t>
      </w:r>
      <w:r w:rsidR="00005621">
        <w:t>gemäss den Vorgaben</w:t>
      </w:r>
      <w:r>
        <w:t xml:space="preserve"> erstellt und getestet wurde</w:t>
      </w:r>
      <w:r w:rsidR="00EB0BEC">
        <w:t>.</w:t>
      </w:r>
    </w:p>
    <w:p w14:paraId="7318782F" w14:textId="77777777" w:rsidR="00510045" w:rsidRDefault="00510045" w:rsidP="00A754DF">
      <w:pPr>
        <w:pStyle w:val="aufzhlung"/>
        <w:numPr>
          <w:ilvl w:val="0"/>
          <w:numId w:val="0"/>
        </w:numPr>
        <w:ind w:left="284" w:hanging="284"/>
      </w:pPr>
    </w:p>
    <w:p w14:paraId="500E3122" w14:textId="1D9EA3C5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9FD82EC" w14:textId="3B249202" w:rsidR="00274443" w:rsidRDefault="00140E63" w:rsidP="00274443">
      <w:pPr>
        <w:rPr>
          <w:lang w:val="de-CH"/>
        </w:rPr>
      </w:pPr>
      <w:r>
        <w:rPr>
          <w:lang w:val="de-CH"/>
        </w:rPr>
        <w:t>k</w:t>
      </w:r>
      <w:r w:rsidR="00274443">
        <w:rPr>
          <w:lang w:val="de-CH"/>
        </w:rPr>
        <w:t>eine</w:t>
      </w:r>
    </w:p>
    <w:p w14:paraId="5608D99E" w14:textId="77777777" w:rsidR="00140E63" w:rsidRPr="00274443" w:rsidRDefault="00140E63" w:rsidP="00274443">
      <w:pPr>
        <w:rPr>
          <w:lang w:val="de-CH"/>
        </w:rPr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23FAACCA" w:rsidR="00BE7A59" w:rsidRDefault="0023411A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3"/>
      <w:footerReference w:type="default" r:id="rId14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1620" w14:textId="77777777" w:rsidR="008C0D8E" w:rsidRDefault="008C0D8E">
      <w:r>
        <w:separator/>
      </w:r>
    </w:p>
  </w:endnote>
  <w:endnote w:type="continuationSeparator" w:id="0">
    <w:p w14:paraId="7A3EF3A0" w14:textId="77777777" w:rsidR="008C0D8E" w:rsidRDefault="008C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450F" w14:textId="77777777" w:rsidR="008C0D8E" w:rsidRDefault="008C0D8E">
      <w:r>
        <w:separator/>
      </w:r>
    </w:p>
  </w:footnote>
  <w:footnote w:type="continuationSeparator" w:id="0">
    <w:p w14:paraId="5AC9B03E" w14:textId="77777777" w:rsidR="008C0D8E" w:rsidRDefault="008C0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7FA7"/>
    <w:multiLevelType w:val="hybridMultilevel"/>
    <w:tmpl w:val="0B6688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99"/>
    <w:multiLevelType w:val="hybridMultilevel"/>
    <w:tmpl w:val="3A926DE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0D26A5"/>
    <w:multiLevelType w:val="hybridMultilevel"/>
    <w:tmpl w:val="1376F2A2"/>
    <w:lvl w:ilvl="0" w:tplc="2A86DA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44784"/>
    <w:multiLevelType w:val="hybridMultilevel"/>
    <w:tmpl w:val="ABAE9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4437A"/>
    <w:multiLevelType w:val="hybridMultilevel"/>
    <w:tmpl w:val="C95EC1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91719"/>
    <w:multiLevelType w:val="hybridMultilevel"/>
    <w:tmpl w:val="899EF3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537337">
    <w:abstractNumId w:val="0"/>
  </w:num>
  <w:num w:numId="2" w16cid:durableId="164514811">
    <w:abstractNumId w:val="5"/>
  </w:num>
  <w:num w:numId="3" w16cid:durableId="1061561414">
    <w:abstractNumId w:val="2"/>
  </w:num>
  <w:num w:numId="4" w16cid:durableId="626475495">
    <w:abstractNumId w:val="1"/>
  </w:num>
  <w:num w:numId="5" w16cid:durableId="1622806167">
    <w:abstractNumId w:val="7"/>
  </w:num>
  <w:num w:numId="6" w16cid:durableId="1048261208">
    <w:abstractNumId w:val="6"/>
  </w:num>
  <w:num w:numId="7" w16cid:durableId="1325544412">
    <w:abstractNumId w:val="4"/>
  </w:num>
  <w:num w:numId="8" w16cid:durableId="25351588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05C4"/>
    <w:rsid w:val="00005621"/>
    <w:rsid w:val="00015278"/>
    <w:rsid w:val="0004011B"/>
    <w:rsid w:val="000413C4"/>
    <w:rsid w:val="00076F03"/>
    <w:rsid w:val="000818D9"/>
    <w:rsid w:val="00093EF0"/>
    <w:rsid w:val="000B0020"/>
    <w:rsid w:val="000B3B60"/>
    <w:rsid w:val="000E366B"/>
    <w:rsid w:val="000F5DE6"/>
    <w:rsid w:val="000F62A9"/>
    <w:rsid w:val="001015D5"/>
    <w:rsid w:val="00104C13"/>
    <w:rsid w:val="001137F3"/>
    <w:rsid w:val="001151E9"/>
    <w:rsid w:val="00120920"/>
    <w:rsid w:val="00140E63"/>
    <w:rsid w:val="001415A6"/>
    <w:rsid w:val="001459B6"/>
    <w:rsid w:val="00145F32"/>
    <w:rsid w:val="001601B9"/>
    <w:rsid w:val="001608E0"/>
    <w:rsid w:val="001803D7"/>
    <w:rsid w:val="00186C22"/>
    <w:rsid w:val="0018778E"/>
    <w:rsid w:val="001972F3"/>
    <w:rsid w:val="001C2731"/>
    <w:rsid w:val="001C2AEC"/>
    <w:rsid w:val="001C7AB5"/>
    <w:rsid w:val="001D1FAE"/>
    <w:rsid w:val="001D3931"/>
    <w:rsid w:val="001D76EA"/>
    <w:rsid w:val="001F4A0F"/>
    <w:rsid w:val="001F7854"/>
    <w:rsid w:val="00202C3F"/>
    <w:rsid w:val="0022267B"/>
    <w:rsid w:val="00226FFF"/>
    <w:rsid w:val="0023411A"/>
    <w:rsid w:val="00245D16"/>
    <w:rsid w:val="00247A6A"/>
    <w:rsid w:val="00255A5E"/>
    <w:rsid w:val="00257D30"/>
    <w:rsid w:val="00274443"/>
    <w:rsid w:val="0028307E"/>
    <w:rsid w:val="00297C4F"/>
    <w:rsid w:val="002B74DE"/>
    <w:rsid w:val="002D41D5"/>
    <w:rsid w:val="002D7ACB"/>
    <w:rsid w:val="002D7D15"/>
    <w:rsid w:val="00300AA8"/>
    <w:rsid w:val="0030152C"/>
    <w:rsid w:val="00332C15"/>
    <w:rsid w:val="00352864"/>
    <w:rsid w:val="00380A1B"/>
    <w:rsid w:val="00397DCA"/>
    <w:rsid w:val="003A7483"/>
    <w:rsid w:val="003B6B3C"/>
    <w:rsid w:val="003D13DF"/>
    <w:rsid w:val="003E44B0"/>
    <w:rsid w:val="00400832"/>
    <w:rsid w:val="00405AD1"/>
    <w:rsid w:val="00410411"/>
    <w:rsid w:val="00421E2D"/>
    <w:rsid w:val="00423FCC"/>
    <w:rsid w:val="00490219"/>
    <w:rsid w:val="004A1928"/>
    <w:rsid w:val="004A7C9A"/>
    <w:rsid w:val="004B6E12"/>
    <w:rsid w:val="004C0ADD"/>
    <w:rsid w:val="004C0E6C"/>
    <w:rsid w:val="004C5457"/>
    <w:rsid w:val="004D2EDE"/>
    <w:rsid w:val="004D4F7B"/>
    <w:rsid w:val="004D5CBC"/>
    <w:rsid w:val="00500105"/>
    <w:rsid w:val="00510045"/>
    <w:rsid w:val="00513EF9"/>
    <w:rsid w:val="005363F9"/>
    <w:rsid w:val="005444F6"/>
    <w:rsid w:val="00554CB7"/>
    <w:rsid w:val="00564EA2"/>
    <w:rsid w:val="005673CD"/>
    <w:rsid w:val="005B7B59"/>
    <w:rsid w:val="005E203E"/>
    <w:rsid w:val="005E41C3"/>
    <w:rsid w:val="005E4CF2"/>
    <w:rsid w:val="005F25C9"/>
    <w:rsid w:val="005F3412"/>
    <w:rsid w:val="00604461"/>
    <w:rsid w:val="00604F6D"/>
    <w:rsid w:val="006833B0"/>
    <w:rsid w:val="006B5DAE"/>
    <w:rsid w:val="006B7FA1"/>
    <w:rsid w:val="006C7931"/>
    <w:rsid w:val="006E236E"/>
    <w:rsid w:val="006E2A5C"/>
    <w:rsid w:val="006F7232"/>
    <w:rsid w:val="00701333"/>
    <w:rsid w:val="00717CEC"/>
    <w:rsid w:val="0072599A"/>
    <w:rsid w:val="0075758A"/>
    <w:rsid w:val="00761249"/>
    <w:rsid w:val="007670D7"/>
    <w:rsid w:val="00773B14"/>
    <w:rsid w:val="00785B50"/>
    <w:rsid w:val="007A0945"/>
    <w:rsid w:val="007A20CD"/>
    <w:rsid w:val="007D763D"/>
    <w:rsid w:val="007F198A"/>
    <w:rsid w:val="007F48F9"/>
    <w:rsid w:val="008211F7"/>
    <w:rsid w:val="0083348E"/>
    <w:rsid w:val="00841809"/>
    <w:rsid w:val="00847635"/>
    <w:rsid w:val="00855AB9"/>
    <w:rsid w:val="00860002"/>
    <w:rsid w:val="00882E2C"/>
    <w:rsid w:val="00891CCE"/>
    <w:rsid w:val="008A183B"/>
    <w:rsid w:val="008A1D02"/>
    <w:rsid w:val="008A4D7F"/>
    <w:rsid w:val="008C0D8E"/>
    <w:rsid w:val="008C3B83"/>
    <w:rsid w:val="008E4DCD"/>
    <w:rsid w:val="008E5A84"/>
    <w:rsid w:val="008F54A7"/>
    <w:rsid w:val="00913AA5"/>
    <w:rsid w:val="00916800"/>
    <w:rsid w:val="009444B0"/>
    <w:rsid w:val="00956C3A"/>
    <w:rsid w:val="00957E23"/>
    <w:rsid w:val="00970742"/>
    <w:rsid w:val="009A130B"/>
    <w:rsid w:val="009B65B4"/>
    <w:rsid w:val="009D3FB2"/>
    <w:rsid w:val="009E12B0"/>
    <w:rsid w:val="00A15A68"/>
    <w:rsid w:val="00A43192"/>
    <w:rsid w:val="00A636BD"/>
    <w:rsid w:val="00A754DF"/>
    <w:rsid w:val="00A81F86"/>
    <w:rsid w:val="00A84EFA"/>
    <w:rsid w:val="00A95AC9"/>
    <w:rsid w:val="00AB7C64"/>
    <w:rsid w:val="00AE506B"/>
    <w:rsid w:val="00AF31E8"/>
    <w:rsid w:val="00AF4007"/>
    <w:rsid w:val="00B00392"/>
    <w:rsid w:val="00B067AA"/>
    <w:rsid w:val="00B10AB8"/>
    <w:rsid w:val="00B126FA"/>
    <w:rsid w:val="00B170E0"/>
    <w:rsid w:val="00B25135"/>
    <w:rsid w:val="00B34D68"/>
    <w:rsid w:val="00B415D1"/>
    <w:rsid w:val="00B507E4"/>
    <w:rsid w:val="00B76B19"/>
    <w:rsid w:val="00B8403C"/>
    <w:rsid w:val="00B86E46"/>
    <w:rsid w:val="00B97BF8"/>
    <w:rsid w:val="00BA58B5"/>
    <w:rsid w:val="00BB79B3"/>
    <w:rsid w:val="00BD20AE"/>
    <w:rsid w:val="00BE7A59"/>
    <w:rsid w:val="00C1005B"/>
    <w:rsid w:val="00C10FAA"/>
    <w:rsid w:val="00C14AEB"/>
    <w:rsid w:val="00C3312D"/>
    <w:rsid w:val="00C35657"/>
    <w:rsid w:val="00C409CB"/>
    <w:rsid w:val="00C42B9D"/>
    <w:rsid w:val="00C44898"/>
    <w:rsid w:val="00C45D31"/>
    <w:rsid w:val="00C471C2"/>
    <w:rsid w:val="00C55237"/>
    <w:rsid w:val="00C665A7"/>
    <w:rsid w:val="00C67BA2"/>
    <w:rsid w:val="00C80DD2"/>
    <w:rsid w:val="00C83728"/>
    <w:rsid w:val="00C97381"/>
    <w:rsid w:val="00CB1884"/>
    <w:rsid w:val="00CC5CCC"/>
    <w:rsid w:val="00CC66F9"/>
    <w:rsid w:val="00CD104F"/>
    <w:rsid w:val="00CD733D"/>
    <w:rsid w:val="00CE1F3E"/>
    <w:rsid w:val="00CE78CA"/>
    <w:rsid w:val="00D040E4"/>
    <w:rsid w:val="00D0574A"/>
    <w:rsid w:val="00D541A4"/>
    <w:rsid w:val="00D55662"/>
    <w:rsid w:val="00D605A6"/>
    <w:rsid w:val="00D95072"/>
    <w:rsid w:val="00DA1BA2"/>
    <w:rsid w:val="00DB60CB"/>
    <w:rsid w:val="00DC3750"/>
    <w:rsid w:val="00DF0786"/>
    <w:rsid w:val="00E00705"/>
    <w:rsid w:val="00E04541"/>
    <w:rsid w:val="00E17DE6"/>
    <w:rsid w:val="00E30978"/>
    <w:rsid w:val="00E364F2"/>
    <w:rsid w:val="00E609A3"/>
    <w:rsid w:val="00E60C3F"/>
    <w:rsid w:val="00E766A9"/>
    <w:rsid w:val="00E8236C"/>
    <w:rsid w:val="00E82C2A"/>
    <w:rsid w:val="00E8580D"/>
    <w:rsid w:val="00E923D8"/>
    <w:rsid w:val="00EB0BEC"/>
    <w:rsid w:val="00EB55A8"/>
    <w:rsid w:val="00ED7106"/>
    <w:rsid w:val="00EE6559"/>
    <w:rsid w:val="00EF3415"/>
    <w:rsid w:val="00F02EF3"/>
    <w:rsid w:val="00F13C22"/>
    <w:rsid w:val="00F216A6"/>
    <w:rsid w:val="00F358C1"/>
    <w:rsid w:val="00F456E5"/>
    <w:rsid w:val="00F538F5"/>
    <w:rsid w:val="00F91E1D"/>
    <w:rsid w:val="00FA0C37"/>
    <w:rsid w:val="00FA2C9F"/>
    <w:rsid w:val="00FA34E7"/>
    <w:rsid w:val="00FB3220"/>
    <w:rsid w:val="00FD1259"/>
    <w:rsid w:val="00FD3174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2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349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LA_319_6914_Testen</vt:lpstr>
    </vt:vector>
  </TitlesOfParts>
  <Manager/>
  <Company>Berufsfachschule Baden BBB, IT-School / www.bbbaden.ch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LA_319_6914_Testen</dc:title>
  <dc:subject>Modul 319</dc:subject>
  <dc:creator>Lars Meyer</dc:creator>
  <dc:description>CC BY, https://creativecommons.org/licenses/by/4.0/deed.de</dc:description>
  <cp:lastModifiedBy>Birgit Rieder</cp:lastModifiedBy>
  <cp:revision>117</cp:revision>
  <cp:lastPrinted>2020-12-08T12:50:00Z</cp:lastPrinted>
  <dcterms:created xsi:type="dcterms:W3CDTF">2020-12-17T11:49:00Z</dcterms:created>
  <dcterms:modified xsi:type="dcterms:W3CDTF">2023-09-24T13:13:00Z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