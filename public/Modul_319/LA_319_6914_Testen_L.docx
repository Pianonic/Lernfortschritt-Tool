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54EEE59F" w:rsidR="00A95AC9" w:rsidRDefault="006B5DAE" w:rsidP="00BE7A59">
      <w:pPr>
        <w:pStyle w:val="berschrift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B507E4">
        <w:rPr>
          <w:i/>
          <w:noProof/>
          <w:lang w:val="de-CH"/>
        </w:rPr>
        <w:t>LA_319_69</w:t>
      </w:r>
      <w:r w:rsidR="00AB2920">
        <w:rPr>
          <w:i/>
          <w:noProof/>
          <w:lang w:val="de-CH"/>
        </w:rPr>
        <w:t>14</w:t>
      </w:r>
      <w:r w:rsidR="00B507E4">
        <w:rPr>
          <w:i/>
          <w:noProof/>
          <w:lang w:val="de-CH"/>
        </w:rPr>
        <w:t>_</w:t>
      </w:r>
      <w:r w:rsidR="0004011B">
        <w:rPr>
          <w:i/>
          <w:noProof/>
          <w:lang w:val="de-CH"/>
        </w:rPr>
        <w:t>Testen</w:t>
      </w:r>
      <w:r w:rsidR="001137F3">
        <w:rPr>
          <w:i/>
          <w:noProof/>
          <w:lang w:val="de-CH"/>
        </w:rPr>
        <w:t>.docx</w:t>
      </w:r>
      <w:r w:rsidR="001972F3">
        <w:rPr>
          <w:i/>
          <w:lang w:val="de-CH"/>
        </w:rPr>
        <w:fldChar w:fldCharType="end"/>
      </w:r>
    </w:p>
    <w:p w14:paraId="6FE16B74" w14:textId="77777777" w:rsidR="006B5DAE" w:rsidRPr="0022267B" w:rsidRDefault="006B5DAE" w:rsidP="00A95AC9">
      <w:pPr>
        <w:rPr>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B507E4"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755AE9C8" w:rsidR="0022267B" w:rsidRPr="00450C31" w:rsidRDefault="0004011B" w:rsidP="00A15A68">
            <w:pPr>
              <w:pStyle w:val="tabellenkopf"/>
              <w:rPr>
                <w:sz w:val="22"/>
                <w:szCs w:val="22"/>
              </w:rPr>
            </w:pPr>
            <w:r w:rsidRPr="00450C31">
              <w:rPr>
                <w:sz w:val="22"/>
                <w:szCs w:val="22"/>
              </w:rPr>
              <w:t>Testen</w:t>
            </w:r>
          </w:p>
        </w:tc>
      </w:tr>
      <w:tr w:rsidR="00A95AC9" w:rsidRPr="00B507E4"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666A446F" w:rsidR="00A95AC9" w:rsidRPr="008C3B83" w:rsidRDefault="00B507E4" w:rsidP="008C3B83">
            <w:pPr>
              <w:pStyle w:val="tabelleninhalt"/>
            </w:pPr>
            <w:r>
              <w:t>319</w:t>
            </w:r>
            <w:r w:rsidRPr="008C3B83">
              <w:t xml:space="preserve"> Informatiker/in EFZ</w:t>
            </w:r>
          </w:p>
        </w:tc>
      </w:tr>
      <w:tr w:rsidR="00A95AC9" w:rsidRPr="00FA34E7" w14:paraId="00EFDAE7" w14:textId="77777777" w:rsidTr="008C3B83">
        <w:tc>
          <w:tcPr>
            <w:tcW w:w="1944" w:type="dxa"/>
            <w:shd w:val="clear" w:color="auto" w:fill="DBE5F1" w:themeFill="accent1" w:themeFillTint="33"/>
            <w:tcMar>
              <w:top w:w="85" w:type="dxa"/>
              <w:bottom w:w="85" w:type="dxa"/>
            </w:tcMar>
          </w:tcPr>
          <w:p w14:paraId="7E89CCD8" w14:textId="1DFEF39F" w:rsidR="00A95AC9"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07847E59" w14:textId="389DDE7F" w:rsidR="00A95AC9" w:rsidRPr="008C3B83" w:rsidRDefault="00B507E4" w:rsidP="008C3B83">
            <w:pPr>
              <w:pStyle w:val="tabelleninhalt"/>
            </w:pPr>
            <w:r>
              <w:t>Lars Meyer</w:t>
            </w:r>
            <w:r w:rsidR="00FA34E7" w:rsidRPr="008C3B83">
              <w:t xml:space="preserve"> / V1.0</w:t>
            </w:r>
          </w:p>
        </w:tc>
      </w:tr>
      <w:tr w:rsidR="00A95AC9" w:rsidRPr="00401FC9"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2342762E" w14:textId="07AB5BA9" w:rsidR="006E236E" w:rsidRDefault="006E236E" w:rsidP="000B3B60">
            <w:pPr>
              <w:pStyle w:val="tabelleninhalt"/>
            </w:pPr>
            <w:r w:rsidRPr="006E236E">
              <w:t>PR_319_</w:t>
            </w:r>
            <w:r w:rsidR="003E44B0">
              <w:t>Testen</w:t>
            </w:r>
            <w:r w:rsidRPr="006E236E">
              <w:t>.pptx</w:t>
            </w:r>
          </w:p>
          <w:p w14:paraId="73DD88DC" w14:textId="4ACFEA1A" w:rsidR="006833B0" w:rsidRDefault="006833B0" w:rsidP="006833B0">
            <w:pPr>
              <w:pStyle w:val="tabelleninhalt"/>
            </w:pPr>
            <w:r>
              <w:t>NameChecker.exe</w:t>
            </w:r>
          </w:p>
          <w:p w14:paraId="5ED99EFD" w14:textId="070F552E" w:rsidR="00397DCA" w:rsidRDefault="00AF4007" w:rsidP="00916800">
            <w:pPr>
              <w:pStyle w:val="tabelleninhalt"/>
            </w:pPr>
            <w:r w:rsidRPr="00AF4007">
              <w:t>LA_319_69</w:t>
            </w:r>
            <w:r w:rsidR="00401FC9">
              <w:t>14</w:t>
            </w:r>
            <w:r w:rsidRPr="00AF4007">
              <w:t>_Testen_Abgabe.docx</w:t>
            </w:r>
          </w:p>
          <w:p w14:paraId="682F2CDD" w14:textId="2382A1D2" w:rsidR="001601B9" w:rsidRDefault="001601B9" w:rsidP="001601B9">
            <w:pPr>
              <w:pStyle w:val="tabelleninhalt"/>
            </w:pPr>
            <w:r w:rsidRPr="006E236E">
              <w:t>PR_319_</w:t>
            </w:r>
            <w:r>
              <w:t>AnforderungenAufnehmen</w:t>
            </w:r>
            <w:r w:rsidRPr="006E236E">
              <w:t>.pptx</w:t>
            </w:r>
          </w:p>
          <w:p w14:paraId="18F16C28" w14:textId="03B2D578" w:rsidR="00A84EFA" w:rsidRPr="00C97381" w:rsidRDefault="00A84EFA" w:rsidP="00916800">
            <w:pPr>
              <w:pStyle w:val="tabelleninhalt"/>
            </w:pPr>
            <w:r>
              <w:t>C#-Entwicklungsumgebung</w:t>
            </w:r>
          </w:p>
        </w:tc>
      </w:tr>
      <w:tr w:rsidR="00FA34E7" w:rsidRPr="00450C31" w14:paraId="3039BDA9" w14:textId="77777777" w:rsidTr="008C3B83">
        <w:tc>
          <w:tcPr>
            <w:tcW w:w="1944" w:type="dxa"/>
            <w:shd w:val="clear" w:color="auto" w:fill="DBE5F1" w:themeFill="accent1" w:themeFillTint="33"/>
            <w:tcMar>
              <w:top w:w="85" w:type="dxa"/>
              <w:bottom w:w="85" w:type="dxa"/>
            </w:tcMar>
          </w:tcPr>
          <w:p w14:paraId="2005F7F3" w14:textId="77777777" w:rsidR="00FA34E7" w:rsidRDefault="00FA34E7" w:rsidP="00A15A68">
            <w:pPr>
              <w:pStyle w:val="tabellenkopf"/>
            </w:pPr>
            <w:r>
              <w:t>Nachweis</w:t>
            </w:r>
          </w:p>
        </w:tc>
        <w:tc>
          <w:tcPr>
            <w:tcW w:w="7379" w:type="dxa"/>
            <w:shd w:val="clear" w:color="auto" w:fill="DBE5F1" w:themeFill="accent1" w:themeFillTint="33"/>
            <w:tcMar>
              <w:top w:w="85" w:type="dxa"/>
              <w:bottom w:w="85" w:type="dxa"/>
            </w:tcMar>
          </w:tcPr>
          <w:p w14:paraId="1D6469C0" w14:textId="53E1402A" w:rsidR="00785B50" w:rsidRPr="008C3B83" w:rsidRDefault="00B10AB8" w:rsidP="008C3B83">
            <w:pPr>
              <w:pStyle w:val="tabelleninhalt"/>
            </w:pPr>
            <w:r>
              <w:t>Leistungsbeurteilung zu Ende des Moduls</w:t>
            </w: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4E1CF4B0" w:rsidR="00FA34E7" w:rsidRPr="008C3B83" w:rsidRDefault="00FA34E7" w:rsidP="008C3B83">
            <w:pPr>
              <w:pStyle w:val="tabelleninhalt"/>
            </w:pPr>
            <w:r w:rsidRPr="008C3B83">
              <w:t>Einzelarbeit</w:t>
            </w:r>
            <w:r w:rsidR="005673CD">
              <w:t xml:space="preserve"> / Partnerarbeit</w:t>
            </w:r>
          </w:p>
        </w:tc>
      </w:tr>
      <w:tr w:rsidR="00F538F5" w:rsidRPr="00B507E4"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6427C715" w:rsidR="00F538F5" w:rsidRPr="004D4F7B" w:rsidRDefault="00120920" w:rsidP="001C2731">
            <w:pPr>
              <w:pStyle w:val="fettkursiv"/>
              <w:rPr>
                <w:lang w:val="de-CH"/>
              </w:rPr>
            </w:pPr>
            <w:r>
              <w:rPr>
                <w:lang w:val="de-CH"/>
              </w:rPr>
              <w:t xml:space="preserve">LZ </w:t>
            </w:r>
            <w:r w:rsidR="00E30978">
              <w:rPr>
                <w:lang w:val="de-CH"/>
              </w:rPr>
              <w:t xml:space="preserve">1.1 / </w:t>
            </w:r>
            <w:r w:rsidR="00421E2D">
              <w:rPr>
                <w:lang w:val="de-CH"/>
              </w:rPr>
              <w:t xml:space="preserve">1.2 </w:t>
            </w:r>
            <w:r w:rsidR="007D763D">
              <w:rPr>
                <w:lang w:val="de-CH"/>
              </w:rPr>
              <w:t>/ 1.3</w:t>
            </w:r>
            <w:r w:rsidR="00E30978">
              <w:rPr>
                <w:lang w:val="de-CH"/>
              </w:rPr>
              <w:t xml:space="preserve"> / 1.4</w:t>
            </w:r>
            <w:r w:rsidR="007D763D">
              <w:rPr>
                <w:lang w:val="de-CH"/>
              </w:rPr>
              <w:t xml:space="preserve"> </w:t>
            </w:r>
            <w:r w:rsidR="00421E2D">
              <w:rPr>
                <w:lang w:val="de-CH"/>
              </w:rPr>
              <w:t>/ 6.4 / 6.5 / 6.6 / 6.7</w:t>
            </w:r>
          </w:p>
        </w:tc>
      </w:tr>
    </w:tbl>
    <w:p w14:paraId="1D099226" w14:textId="77777777" w:rsidR="00BE7A59" w:rsidRPr="0022267B" w:rsidRDefault="00BE7A59" w:rsidP="00BE7A59">
      <w:pPr>
        <w:pStyle w:val="berschrift2"/>
        <w:rPr>
          <w:lang w:val="de-CH"/>
        </w:rPr>
      </w:pPr>
      <w:r w:rsidRPr="0022267B">
        <w:rPr>
          <w:lang w:val="de-CH"/>
        </w:rPr>
        <w:t>Ausgangslage</w:t>
      </w:r>
    </w:p>
    <w:p w14:paraId="773A2D04" w14:textId="6039E6ED" w:rsidR="00FA34E7" w:rsidRDefault="004B6E12" w:rsidP="00E766A9">
      <w:pPr>
        <w:rPr>
          <w:lang w:val="de-CH"/>
        </w:rPr>
      </w:pPr>
      <w:r>
        <w:rPr>
          <w:lang w:val="de-CH"/>
        </w:rPr>
        <w:t xml:space="preserve">Testen ist ein projektbegleitender Prozess, welcher zur Qualitätssicherung und Kundenzufriedenheit </w:t>
      </w:r>
      <w:r w:rsidR="00B8403C">
        <w:rPr>
          <w:lang w:val="de-CH"/>
        </w:rPr>
        <w:t>essenziell</w:t>
      </w:r>
      <w:r>
        <w:rPr>
          <w:lang w:val="de-CH"/>
        </w:rPr>
        <w:t xml:space="preserve"> ist.</w:t>
      </w:r>
    </w:p>
    <w:p w14:paraId="70A5E181" w14:textId="77777777" w:rsidR="008E5A84" w:rsidRDefault="008E5A84" w:rsidP="00B76B19">
      <w:pPr>
        <w:jc w:val="center"/>
        <w:rPr>
          <w:lang w:val="de-CH"/>
        </w:rPr>
      </w:pPr>
    </w:p>
    <w:p w14:paraId="0B25C395" w14:textId="1958679C" w:rsidR="008E5A84" w:rsidRDefault="008E5A84" w:rsidP="004B6E12">
      <w:pPr>
        <w:jc w:val="center"/>
        <w:rPr>
          <w:lang w:val="de-CH"/>
        </w:rPr>
      </w:pPr>
    </w:p>
    <w:p w14:paraId="7ECF1726" w14:textId="4CD35BC0" w:rsidR="00226FFF" w:rsidRDefault="00226FFF" w:rsidP="004B6E12">
      <w:pPr>
        <w:jc w:val="center"/>
        <w:rPr>
          <w:lang w:val="de-CH"/>
        </w:rPr>
      </w:pPr>
      <w:r>
        <w:rPr>
          <w:noProof/>
        </w:rPr>
        <w:drawing>
          <wp:inline distT="0" distB="0" distL="0" distR="0" wp14:anchorId="6373ADB0" wp14:editId="2376A303">
            <wp:extent cx="5926455" cy="25603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6455" cy="2560320"/>
                    </a:xfrm>
                    <a:prstGeom prst="rect">
                      <a:avLst/>
                    </a:prstGeom>
                  </pic:spPr>
                </pic:pic>
              </a:graphicData>
            </a:graphic>
          </wp:inline>
        </w:drawing>
      </w:r>
    </w:p>
    <w:p w14:paraId="13BC0AEC" w14:textId="530ABA6B" w:rsidR="00BE7A59" w:rsidRDefault="00BE7A59" w:rsidP="00BE7A59">
      <w:pPr>
        <w:pStyle w:val="berschrift2"/>
        <w:rPr>
          <w:lang w:val="de-CH"/>
        </w:rPr>
      </w:pPr>
      <w:r w:rsidRPr="0022267B">
        <w:rPr>
          <w:lang w:val="de-CH"/>
        </w:rPr>
        <w:t>Aufgabenstellung</w:t>
      </w:r>
    </w:p>
    <w:p w14:paraId="41E773E7" w14:textId="30216409" w:rsidR="00257D30" w:rsidRDefault="00916800" w:rsidP="00834222">
      <w:pPr>
        <w:rPr>
          <w:lang w:val="de-CH"/>
        </w:rPr>
      </w:pPr>
      <w:r>
        <w:rPr>
          <w:lang w:val="de-CH"/>
        </w:rPr>
        <w:t>Testen Sie ein gegebenes Programm nach Vorgabe.</w:t>
      </w:r>
    </w:p>
    <w:p w14:paraId="00286D9F" w14:textId="77777777" w:rsidR="003A7483" w:rsidRDefault="003A7483">
      <w:pPr>
        <w:widowControl/>
        <w:overflowPunct/>
        <w:autoSpaceDE/>
        <w:autoSpaceDN/>
        <w:adjustRightInd/>
        <w:textAlignment w:val="auto"/>
        <w:rPr>
          <w:b/>
          <w:lang w:val="de-CH"/>
        </w:rPr>
      </w:pPr>
      <w:r>
        <w:rPr>
          <w:lang w:val="de-CH"/>
        </w:rPr>
        <w:br w:type="page"/>
      </w:r>
    </w:p>
    <w:p w14:paraId="10933C29" w14:textId="73D3196A" w:rsidR="00A636BD" w:rsidRDefault="003E44B0" w:rsidP="00A636BD">
      <w:pPr>
        <w:pStyle w:val="berschrift3"/>
        <w:rPr>
          <w:lang w:val="de-CH"/>
        </w:rPr>
      </w:pPr>
      <w:r>
        <w:rPr>
          <w:lang w:val="de-CH"/>
        </w:rPr>
        <w:lastRenderedPageBreak/>
        <w:t>Aufgabe</w:t>
      </w:r>
      <w:r w:rsidR="001608E0">
        <w:rPr>
          <w:lang w:val="de-CH"/>
        </w:rPr>
        <w:t xml:space="preserve"> </w:t>
      </w:r>
      <w:r w:rsidR="00CD104F">
        <w:rPr>
          <w:lang w:val="de-CH"/>
        </w:rPr>
        <w:t>2</w:t>
      </w:r>
      <w:r w:rsidR="00A636BD">
        <w:rPr>
          <w:lang w:val="de-CH"/>
        </w:rPr>
        <w:t xml:space="preserve">: </w:t>
      </w:r>
      <w:r w:rsidR="001608E0">
        <w:rPr>
          <w:lang w:val="de-CH"/>
        </w:rPr>
        <w:t>Bestehende Applikation testen</w:t>
      </w:r>
    </w:p>
    <w:p w14:paraId="521EAF61" w14:textId="4D987F54" w:rsidR="00855AB9" w:rsidRDefault="00916800" w:rsidP="00855AB9">
      <w:pPr>
        <w:rPr>
          <w:lang w:val="de-CH"/>
        </w:rPr>
      </w:pPr>
      <w:r>
        <w:rPr>
          <w:lang w:val="de-CH"/>
        </w:rPr>
        <w:t xml:space="preserve">Sie erhalten die Testversion des Programmes </w:t>
      </w:r>
      <w:r w:rsidRPr="00916800">
        <w:rPr>
          <w:i/>
          <w:iCs/>
          <w:lang w:val="de-CH"/>
        </w:rPr>
        <w:t>NameChecker.exe</w:t>
      </w:r>
      <w:r>
        <w:rPr>
          <w:lang w:val="de-CH"/>
        </w:rPr>
        <w:t>.</w:t>
      </w:r>
    </w:p>
    <w:p w14:paraId="6E599E37" w14:textId="2A9A6816" w:rsidR="00916800" w:rsidRDefault="00916800" w:rsidP="00855AB9">
      <w:pPr>
        <w:rPr>
          <w:lang w:val="de-CH"/>
        </w:rPr>
      </w:pPr>
      <w:r>
        <w:rPr>
          <w:lang w:val="de-CH"/>
        </w:rPr>
        <w:t>Das Programm nimmt einen Namen entgegen, prüft nach vorgegebenen Regeln, ob der Name gültig ist und gibt das Resultat aus.</w:t>
      </w:r>
    </w:p>
    <w:p w14:paraId="0097D555" w14:textId="77777777" w:rsidR="001D1FAE" w:rsidRDefault="001D1FAE" w:rsidP="00855AB9">
      <w:pPr>
        <w:rPr>
          <w:lang w:val="de-CH"/>
        </w:rPr>
      </w:pPr>
    </w:p>
    <w:p w14:paraId="07164068" w14:textId="77F1DB98" w:rsidR="001608E0" w:rsidRPr="00834222" w:rsidRDefault="00834222" w:rsidP="001608E0">
      <w:pPr>
        <w:rPr>
          <w:color w:val="00B050"/>
          <w:lang w:val="de-CH"/>
        </w:rPr>
      </w:pPr>
      <w:r>
        <w:rPr>
          <w:color w:val="00B050"/>
          <w:lang w:val="de-CH"/>
        </w:rPr>
        <w:t xml:space="preserve">Siehe </w:t>
      </w:r>
      <w:r w:rsidRPr="00834222">
        <w:rPr>
          <w:i/>
          <w:iCs/>
          <w:color w:val="00B050"/>
          <w:lang w:val="de-CH"/>
        </w:rPr>
        <w:t>LA_319_69xx_Testen_Abgabe_L.docx</w:t>
      </w:r>
    </w:p>
    <w:p w14:paraId="22E2681A" w14:textId="77777777" w:rsidR="00CD104F" w:rsidRDefault="00CD104F" w:rsidP="001608E0">
      <w:pPr>
        <w:rPr>
          <w:lang w:val="de-CH"/>
        </w:rPr>
      </w:pPr>
    </w:p>
    <w:p w14:paraId="3C6EDABE" w14:textId="391D91C2" w:rsidR="00CD104F" w:rsidRDefault="00CD104F" w:rsidP="00CD104F">
      <w:pPr>
        <w:pStyle w:val="berschrift3"/>
        <w:rPr>
          <w:lang w:val="de-CH"/>
        </w:rPr>
      </w:pPr>
      <w:r>
        <w:rPr>
          <w:lang w:val="de-CH"/>
        </w:rPr>
        <w:t>Aufgabe 3: Theorie «Anforderungen»</w:t>
      </w:r>
    </w:p>
    <w:p w14:paraId="03CA7402" w14:textId="2DB2FF75" w:rsidR="00CD104F" w:rsidRDefault="00CD104F" w:rsidP="00CD104F">
      <w:pPr>
        <w:rPr>
          <w:lang w:val="de-CH"/>
        </w:rPr>
      </w:pPr>
      <w:r>
        <w:rPr>
          <w:lang w:val="de-CH"/>
        </w:rPr>
        <w:t>Informieren Sie sich über das Aufnehmen von Anforderungen mittels der Präsentation «PR_319_AnforderungenAufnehmen».</w:t>
      </w:r>
    </w:p>
    <w:p w14:paraId="4E981BC9" w14:textId="08D1210F" w:rsidR="00CD104F" w:rsidRDefault="00CD104F" w:rsidP="001608E0">
      <w:pPr>
        <w:rPr>
          <w:lang w:val="de-CH"/>
        </w:rPr>
      </w:pPr>
    </w:p>
    <w:p w14:paraId="59EDF5FE" w14:textId="034C10D6" w:rsidR="00CD104F" w:rsidRDefault="00CD104F" w:rsidP="001608E0">
      <w:pPr>
        <w:rPr>
          <w:lang w:val="de-CH"/>
        </w:rPr>
      </w:pPr>
    </w:p>
    <w:p w14:paraId="4F1F2B82" w14:textId="7B1CCE8F" w:rsidR="00C55237" w:rsidRDefault="00C55237" w:rsidP="00C55237">
      <w:pPr>
        <w:pStyle w:val="berschrift3"/>
        <w:rPr>
          <w:lang w:val="de-CH"/>
        </w:rPr>
      </w:pPr>
      <w:r>
        <w:rPr>
          <w:lang w:val="de-CH"/>
        </w:rPr>
        <w:t xml:space="preserve">Aufgabe </w:t>
      </w:r>
      <w:r w:rsidR="00A81F86">
        <w:rPr>
          <w:lang w:val="de-CH"/>
        </w:rPr>
        <w:t>4</w:t>
      </w:r>
      <w:r>
        <w:rPr>
          <w:lang w:val="de-CH"/>
        </w:rPr>
        <w:t>: Anforderungen aufnehmen</w:t>
      </w:r>
    </w:p>
    <w:p w14:paraId="79D4F51D" w14:textId="11F1D2C9" w:rsidR="00C55237" w:rsidRDefault="00C55237" w:rsidP="00C55237">
      <w:pPr>
        <w:rPr>
          <w:lang w:val="de-CH"/>
        </w:rPr>
      </w:pPr>
      <w:r>
        <w:rPr>
          <w:lang w:val="de-CH"/>
        </w:rPr>
        <w:t>Beschreiben Sie in 3-5 Sätzen und in eigenen Worten,</w:t>
      </w:r>
    </w:p>
    <w:p w14:paraId="05302A49" w14:textId="113A136E" w:rsidR="00C55237" w:rsidRDefault="00C55237" w:rsidP="00C55237">
      <w:pPr>
        <w:pStyle w:val="Listenabsatz"/>
        <w:numPr>
          <w:ilvl w:val="0"/>
          <w:numId w:val="8"/>
        </w:numPr>
        <w:rPr>
          <w:lang w:val="de-CH"/>
        </w:rPr>
      </w:pPr>
      <w:r>
        <w:rPr>
          <w:lang w:val="de-CH"/>
        </w:rPr>
        <w:t>wie sie beim Aufnehmen von Anforderungen vorgehen.</w:t>
      </w:r>
    </w:p>
    <w:p w14:paraId="7C080C8B" w14:textId="768041E8" w:rsidR="00C55237" w:rsidRPr="00C55237" w:rsidRDefault="00C55237" w:rsidP="00C55237">
      <w:pPr>
        <w:pStyle w:val="Listenabsatz"/>
        <w:numPr>
          <w:ilvl w:val="0"/>
          <w:numId w:val="8"/>
        </w:numPr>
        <w:rPr>
          <w:lang w:val="de-CH"/>
        </w:rPr>
      </w:pPr>
      <w:r>
        <w:rPr>
          <w:lang w:val="de-CH"/>
        </w:rPr>
        <w:t>warum Ihr Vorgehen sinnvoll ist.</w:t>
      </w:r>
    </w:p>
    <w:p w14:paraId="182E9BE4" w14:textId="14824FD5" w:rsidR="00C55237" w:rsidRDefault="00C55237" w:rsidP="001608E0">
      <w:pPr>
        <w:rPr>
          <w:lang w:val="de-CH"/>
        </w:rPr>
      </w:pPr>
    </w:p>
    <w:p w14:paraId="663D4A5C" w14:textId="08A0E9DF" w:rsidR="00834222" w:rsidRPr="00834222" w:rsidRDefault="00896F69" w:rsidP="001608E0">
      <w:pPr>
        <w:rPr>
          <w:color w:val="00B050"/>
          <w:lang w:val="de-CH"/>
        </w:rPr>
      </w:pPr>
      <w:r>
        <w:rPr>
          <w:color w:val="00B050"/>
          <w:lang w:val="de-CH"/>
        </w:rPr>
        <w:t>Die</w:t>
      </w:r>
      <w:r w:rsidR="00F029B5">
        <w:rPr>
          <w:color w:val="00B050"/>
          <w:lang w:val="de-CH"/>
        </w:rPr>
        <w:t xml:space="preserve"> Anforderungsanalyse gehört an den Anfang des Projekts, bevor die erste Zeile Code geschrieben ist. </w:t>
      </w:r>
      <w:r w:rsidR="00834222">
        <w:rPr>
          <w:color w:val="00B050"/>
          <w:lang w:val="de-CH"/>
        </w:rPr>
        <w:t>Beim Aufnehmen der Anforderungen ist es wichtig zu verstehen, was der Kunde eigentlich will. Jede Anforderung soll einzeln über die Anforderungsnummer identifizierbar und messbar formuliert sein. Bei der Formulierung achte ich darauf, dass diese frei von konkreten Lösungsansätzen sind (Randbedingungen ausgeschlossen)</w:t>
      </w:r>
      <w:r w:rsidR="00F029B5">
        <w:rPr>
          <w:color w:val="00B050"/>
          <w:lang w:val="de-CH"/>
        </w:rPr>
        <w:t xml:space="preserve">. Durch dieses Vorgehen stelle ich sicher, dass </w:t>
      </w:r>
      <w:r w:rsidR="002148B9">
        <w:rPr>
          <w:color w:val="00B050"/>
          <w:lang w:val="de-CH"/>
        </w:rPr>
        <w:t>ich mit möglichst geringem Aufwand qualitativ hochwertige Software abliefere.</w:t>
      </w:r>
    </w:p>
    <w:p w14:paraId="2BC185B1" w14:textId="4EB22E83" w:rsidR="00C55237" w:rsidRDefault="00C55237" w:rsidP="001608E0">
      <w:pPr>
        <w:rPr>
          <w:lang w:val="de-CH"/>
        </w:rPr>
      </w:pPr>
    </w:p>
    <w:p w14:paraId="24AF4583" w14:textId="77777777" w:rsidR="00834222" w:rsidRDefault="00834222" w:rsidP="001608E0">
      <w:pPr>
        <w:rPr>
          <w:lang w:val="de-CH"/>
        </w:rPr>
      </w:pPr>
    </w:p>
    <w:p w14:paraId="1372FB6A" w14:textId="3154ACA9" w:rsidR="001608E0" w:rsidRDefault="001608E0" w:rsidP="001608E0">
      <w:pPr>
        <w:pStyle w:val="berschrift3"/>
        <w:rPr>
          <w:lang w:val="de-CH"/>
        </w:rPr>
      </w:pPr>
      <w:r>
        <w:rPr>
          <w:lang w:val="de-CH"/>
        </w:rPr>
        <w:t xml:space="preserve">Aufgabe </w:t>
      </w:r>
      <w:r w:rsidR="00A81F86">
        <w:rPr>
          <w:lang w:val="de-CH"/>
        </w:rPr>
        <w:t>5</w:t>
      </w:r>
      <w:r>
        <w:rPr>
          <w:lang w:val="de-CH"/>
        </w:rPr>
        <w:t>: Eigene Applikation testen</w:t>
      </w:r>
    </w:p>
    <w:p w14:paraId="41942DB5" w14:textId="14EEEEC5" w:rsidR="00CC5CCC" w:rsidRDefault="00CC5CCC" w:rsidP="00CC5CCC">
      <w:pPr>
        <w:rPr>
          <w:lang w:val="de-CH"/>
        </w:rPr>
      </w:pPr>
      <w:r>
        <w:rPr>
          <w:lang w:val="de-CH"/>
        </w:rPr>
        <w:t>Sie erstellen ein</w:t>
      </w:r>
      <w:r w:rsidR="00564EA2">
        <w:rPr>
          <w:lang w:val="de-CH"/>
        </w:rPr>
        <w:t xml:space="preserve">en </w:t>
      </w:r>
      <w:r w:rsidR="005E41C3">
        <w:rPr>
          <w:lang w:val="de-CH"/>
        </w:rPr>
        <w:t>Flächenrechner für Rechtecke</w:t>
      </w:r>
      <w:r>
        <w:rPr>
          <w:lang w:val="de-CH"/>
        </w:rPr>
        <w:t xml:space="preserve"> mit folgenden Anforderungen</w:t>
      </w:r>
      <w:r w:rsidR="00564EA2">
        <w:rPr>
          <w:lang w:val="de-CH"/>
        </w:rPr>
        <w:t>:</w:t>
      </w:r>
    </w:p>
    <w:p w14:paraId="6489BF0B" w14:textId="17D44C77" w:rsidR="001608E0" w:rsidRPr="00DF0786" w:rsidRDefault="00564EA2" w:rsidP="00DF0786">
      <w:pPr>
        <w:pStyle w:val="Listenabsatz"/>
        <w:numPr>
          <w:ilvl w:val="0"/>
          <w:numId w:val="7"/>
        </w:numPr>
        <w:rPr>
          <w:lang w:val="de-CH"/>
        </w:rPr>
      </w:pPr>
      <w:r w:rsidRPr="00DF0786">
        <w:rPr>
          <w:lang w:val="de-CH"/>
        </w:rPr>
        <w:t xml:space="preserve">Der Benutzer kann </w:t>
      </w:r>
      <w:r w:rsidR="00300AA8">
        <w:rPr>
          <w:lang w:val="de-CH"/>
        </w:rPr>
        <w:t>einzeln die beiden Seitenlängen eingeben. Diese sollten sich im positiven (ohne Null), ganzzahligen Bereich bewegen.</w:t>
      </w:r>
    </w:p>
    <w:p w14:paraId="759D1DB6" w14:textId="36D36415" w:rsidR="00564EA2" w:rsidRPr="00DF0786" w:rsidRDefault="00564EA2" w:rsidP="00DF0786">
      <w:pPr>
        <w:pStyle w:val="Listenabsatz"/>
        <w:numPr>
          <w:ilvl w:val="0"/>
          <w:numId w:val="7"/>
        </w:numPr>
        <w:rPr>
          <w:lang w:val="de-CH"/>
        </w:rPr>
      </w:pPr>
      <w:r w:rsidRPr="00DF0786">
        <w:rPr>
          <w:lang w:val="de-CH"/>
        </w:rPr>
        <w:t xml:space="preserve">Die Applikation </w:t>
      </w:r>
      <w:r w:rsidR="009E37B1">
        <w:rPr>
          <w:lang w:val="de-CH"/>
        </w:rPr>
        <w:t xml:space="preserve">liefert </w:t>
      </w:r>
      <w:r w:rsidR="00300AA8">
        <w:rPr>
          <w:lang w:val="de-CH"/>
        </w:rPr>
        <w:t>die Fläche des Rechtecks zurück.</w:t>
      </w:r>
    </w:p>
    <w:p w14:paraId="12C5BBF3" w14:textId="46C8137F" w:rsidR="00FB3220" w:rsidRDefault="00FB3220" w:rsidP="00564EA2">
      <w:pPr>
        <w:rPr>
          <w:lang w:val="de-CH"/>
        </w:rPr>
      </w:pPr>
    </w:p>
    <w:p w14:paraId="04A0CE26" w14:textId="6CD9D0E6" w:rsidR="00FB3220" w:rsidRDefault="00FB3220" w:rsidP="00564EA2">
      <w:pPr>
        <w:rPr>
          <w:lang w:val="de-CH"/>
        </w:rPr>
      </w:pPr>
      <w:r>
        <w:rPr>
          <w:lang w:val="de-CH"/>
        </w:rPr>
        <w:t>Gehen Sie in der gegebenen Reihenfolge vor:</w:t>
      </w:r>
    </w:p>
    <w:p w14:paraId="3411CC41" w14:textId="02401611" w:rsidR="00FB3220" w:rsidRDefault="00FB3220" w:rsidP="00FB3220">
      <w:pPr>
        <w:pStyle w:val="Listenabsatz"/>
        <w:numPr>
          <w:ilvl w:val="0"/>
          <w:numId w:val="6"/>
        </w:numPr>
        <w:rPr>
          <w:lang w:val="de-CH"/>
        </w:rPr>
      </w:pPr>
      <w:r>
        <w:rPr>
          <w:lang w:val="de-CH"/>
        </w:rPr>
        <w:t>Erstellen Sie die Anforderungsanalyse</w:t>
      </w:r>
      <w:r w:rsidR="0072599A">
        <w:rPr>
          <w:lang w:val="de-CH"/>
        </w:rPr>
        <w:t>.</w:t>
      </w:r>
    </w:p>
    <w:p w14:paraId="34874922" w14:textId="77777777" w:rsidR="0072599A" w:rsidRDefault="00FB3220" w:rsidP="00FB3220">
      <w:pPr>
        <w:pStyle w:val="Listenabsatz"/>
        <w:numPr>
          <w:ilvl w:val="0"/>
          <w:numId w:val="6"/>
        </w:numPr>
        <w:rPr>
          <w:lang w:val="de-CH"/>
        </w:rPr>
      </w:pPr>
      <w:r>
        <w:rPr>
          <w:lang w:val="de-CH"/>
        </w:rPr>
        <w:t>Erstellen Sie die Testfallspezifikation. Berücksichtigen Sie hierbei</w:t>
      </w:r>
    </w:p>
    <w:p w14:paraId="7AB245B9" w14:textId="31D931B2" w:rsidR="00FB3220" w:rsidRDefault="0072599A" w:rsidP="0072599A">
      <w:pPr>
        <w:pStyle w:val="Listenabsatz"/>
        <w:numPr>
          <w:ilvl w:val="1"/>
          <w:numId w:val="6"/>
        </w:numPr>
        <w:rPr>
          <w:lang w:val="de-CH"/>
        </w:rPr>
      </w:pPr>
      <w:r>
        <w:rPr>
          <w:lang w:val="de-CH"/>
        </w:rPr>
        <w:t>Fehleingaben</w:t>
      </w:r>
    </w:p>
    <w:p w14:paraId="2F29D56A" w14:textId="5C5BBA8F" w:rsidR="0072599A" w:rsidRDefault="0072599A" w:rsidP="0072599A">
      <w:pPr>
        <w:pStyle w:val="Listenabsatz"/>
        <w:numPr>
          <w:ilvl w:val="1"/>
          <w:numId w:val="6"/>
        </w:numPr>
        <w:rPr>
          <w:lang w:val="de-CH"/>
        </w:rPr>
      </w:pPr>
      <w:r>
        <w:rPr>
          <w:lang w:val="de-CH"/>
        </w:rPr>
        <w:t>Ungültige Werte</w:t>
      </w:r>
    </w:p>
    <w:p w14:paraId="38C76D2D" w14:textId="46180B43" w:rsidR="0072599A" w:rsidRDefault="0072599A" w:rsidP="0072599A">
      <w:pPr>
        <w:pStyle w:val="Listenabsatz"/>
        <w:numPr>
          <w:ilvl w:val="1"/>
          <w:numId w:val="6"/>
        </w:numPr>
        <w:rPr>
          <w:lang w:val="de-CH"/>
        </w:rPr>
      </w:pPr>
      <w:r>
        <w:rPr>
          <w:lang w:val="de-CH"/>
        </w:rPr>
        <w:t>Grenzwerte</w:t>
      </w:r>
    </w:p>
    <w:p w14:paraId="2374E02F" w14:textId="5B32BAB6" w:rsidR="0072599A" w:rsidRDefault="0072599A" w:rsidP="0072599A">
      <w:pPr>
        <w:pStyle w:val="Listenabsatz"/>
        <w:numPr>
          <w:ilvl w:val="1"/>
          <w:numId w:val="6"/>
        </w:numPr>
        <w:rPr>
          <w:lang w:val="de-CH"/>
        </w:rPr>
      </w:pPr>
      <w:r>
        <w:rPr>
          <w:lang w:val="de-CH"/>
        </w:rPr>
        <w:t>Gültige Werte</w:t>
      </w:r>
    </w:p>
    <w:p w14:paraId="41B9CFD2" w14:textId="7793F58D" w:rsidR="0072599A" w:rsidRDefault="0072599A" w:rsidP="00FB3220">
      <w:pPr>
        <w:pStyle w:val="Listenabsatz"/>
        <w:numPr>
          <w:ilvl w:val="0"/>
          <w:numId w:val="6"/>
        </w:numPr>
        <w:rPr>
          <w:lang w:val="de-CH"/>
        </w:rPr>
      </w:pPr>
      <w:r>
        <w:rPr>
          <w:lang w:val="de-CH"/>
        </w:rPr>
        <w:t>Implementieren Sie die Applikation.</w:t>
      </w:r>
    </w:p>
    <w:p w14:paraId="44E0253F" w14:textId="38AAC15C" w:rsidR="0072599A" w:rsidRDefault="0072599A" w:rsidP="00FB3220">
      <w:pPr>
        <w:pStyle w:val="Listenabsatz"/>
        <w:numPr>
          <w:ilvl w:val="0"/>
          <w:numId w:val="6"/>
        </w:numPr>
        <w:rPr>
          <w:lang w:val="de-CH"/>
        </w:rPr>
      </w:pPr>
      <w:r>
        <w:rPr>
          <w:lang w:val="de-CH"/>
        </w:rPr>
        <w:t>Erstellen Sie das Testprotokoll und den Testbericht.</w:t>
      </w:r>
    </w:p>
    <w:p w14:paraId="09C8A930" w14:textId="77777777" w:rsidR="00B86E46" w:rsidRPr="00B86E46" w:rsidRDefault="00B86E46" w:rsidP="00B86E46">
      <w:pPr>
        <w:rPr>
          <w:lang w:val="de-CH"/>
        </w:rPr>
      </w:pPr>
    </w:p>
    <w:p w14:paraId="7298895D" w14:textId="77777777" w:rsidR="00332C15" w:rsidRDefault="00332C15">
      <w:pPr>
        <w:widowControl/>
        <w:overflowPunct/>
        <w:autoSpaceDE/>
        <w:autoSpaceDN/>
        <w:adjustRightInd/>
        <w:textAlignment w:val="auto"/>
        <w:rPr>
          <w:b/>
          <w:lang w:val="de-CH"/>
        </w:rPr>
      </w:pPr>
      <w:r>
        <w:rPr>
          <w:lang w:val="de-CH"/>
        </w:rPr>
        <w:br w:type="page"/>
      </w:r>
    </w:p>
    <w:p w14:paraId="27F054C9" w14:textId="5BC368CE" w:rsidR="00BE7A59" w:rsidRPr="0022267B" w:rsidRDefault="00BE7A59" w:rsidP="00BE7A59">
      <w:pPr>
        <w:pStyle w:val="berschrift2"/>
        <w:rPr>
          <w:lang w:val="de-CH"/>
        </w:rPr>
      </w:pPr>
      <w:r>
        <w:rPr>
          <w:lang w:val="de-CH"/>
        </w:rPr>
        <w:lastRenderedPageBreak/>
        <w:t>Gütekriterien</w:t>
      </w:r>
    </w:p>
    <w:p w14:paraId="49F159A4" w14:textId="77777777" w:rsidR="0075758A" w:rsidRDefault="0075758A" w:rsidP="0075758A">
      <w:pPr>
        <w:rPr>
          <w:lang w:val="de-CH"/>
        </w:rPr>
      </w:pPr>
      <w:r>
        <w:rPr>
          <w:lang w:val="de-CH"/>
        </w:rPr>
        <w:t>Der Lern- und Arbeitsauftrag ist erfüllt, wenn …</w:t>
      </w:r>
    </w:p>
    <w:p w14:paraId="7AA42D1B" w14:textId="067BDACA" w:rsidR="00140E63" w:rsidRDefault="00A754DF" w:rsidP="00A754DF">
      <w:pPr>
        <w:pStyle w:val="aufzhlung"/>
        <w:numPr>
          <w:ilvl w:val="0"/>
          <w:numId w:val="0"/>
        </w:numPr>
        <w:ind w:left="284" w:hanging="284"/>
      </w:pPr>
      <w:r>
        <w:t xml:space="preserve">…das </w:t>
      </w:r>
      <w:r w:rsidR="00CE1F3E">
        <w:t xml:space="preserve">gegebene </w:t>
      </w:r>
      <w:r>
        <w:t>Programm gemäss Vorgaben getestet wurde.</w:t>
      </w:r>
    </w:p>
    <w:p w14:paraId="204D8710" w14:textId="4FF2B2DC" w:rsidR="00A754DF" w:rsidRDefault="00A754DF" w:rsidP="00A754DF">
      <w:pPr>
        <w:pStyle w:val="aufzhlung"/>
        <w:numPr>
          <w:ilvl w:val="0"/>
          <w:numId w:val="0"/>
        </w:numPr>
        <w:ind w:left="284" w:hanging="284"/>
      </w:pPr>
      <w:r>
        <w:t>…die Tests im Protokoll und mit Testbericht dokumentiert wurden</w:t>
      </w:r>
      <w:r w:rsidR="00B86E46">
        <w:t>.</w:t>
      </w:r>
    </w:p>
    <w:p w14:paraId="30B9372B" w14:textId="2CC487FA" w:rsidR="00B86E46" w:rsidRDefault="00B86E46" w:rsidP="00A754DF">
      <w:pPr>
        <w:pStyle w:val="aufzhlung"/>
        <w:numPr>
          <w:ilvl w:val="0"/>
          <w:numId w:val="0"/>
        </w:numPr>
        <w:ind w:left="284" w:hanging="284"/>
      </w:pPr>
      <w:r>
        <w:t>…die Resultate mit dem Lernpartner verglichen wurden.</w:t>
      </w:r>
    </w:p>
    <w:p w14:paraId="0AA1446F" w14:textId="1FBE2CEF" w:rsidR="00B86E46" w:rsidRDefault="00B86E46" w:rsidP="00A754DF">
      <w:pPr>
        <w:pStyle w:val="aufzhlung"/>
        <w:numPr>
          <w:ilvl w:val="0"/>
          <w:numId w:val="0"/>
        </w:numPr>
        <w:ind w:left="284" w:hanging="284"/>
      </w:pPr>
      <w:r>
        <w:t xml:space="preserve">…Ihre eigene Applikation </w:t>
      </w:r>
      <w:r w:rsidR="00401FC9">
        <w:t>gemäss den Vorgaben</w:t>
      </w:r>
      <w:r>
        <w:t xml:space="preserve"> erstellt und getestet wurde</w:t>
      </w:r>
      <w:r w:rsidR="00EB0BEC">
        <w:t>.</w:t>
      </w:r>
    </w:p>
    <w:p w14:paraId="7318782F" w14:textId="77777777" w:rsidR="00510045" w:rsidRDefault="00510045" w:rsidP="00A754DF">
      <w:pPr>
        <w:pStyle w:val="aufzhlung"/>
        <w:numPr>
          <w:ilvl w:val="0"/>
          <w:numId w:val="0"/>
        </w:numPr>
        <w:ind w:left="284" w:hanging="284"/>
      </w:pPr>
    </w:p>
    <w:p w14:paraId="500E3122" w14:textId="1D9EA3C5" w:rsidR="00BE7A59" w:rsidRDefault="00BE7A59" w:rsidP="00BE7A59">
      <w:pPr>
        <w:pStyle w:val="berschrift2"/>
        <w:rPr>
          <w:lang w:val="de-CH"/>
        </w:rPr>
      </w:pPr>
      <w:r>
        <w:rPr>
          <w:lang w:val="de-CH"/>
        </w:rPr>
        <w:t>Zusätzliche Angaben zum Auftrag</w:t>
      </w:r>
    </w:p>
    <w:p w14:paraId="69FD82EC" w14:textId="3B249202" w:rsidR="00274443" w:rsidRDefault="00140E63" w:rsidP="00274443">
      <w:pPr>
        <w:rPr>
          <w:lang w:val="de-CH"/>
        </w:rPr>
      </w:pPr>
      <w:r>
        <w:rPr>
          <w:lang w:val="de-CH"/>
        </w:rPr>
        <w:t>k</w:t>
      </w:r>
      <w:r w:rsidR="00274443">
        <w:rPr>
          <w:lang w:val="de-CH"/>
        </w:rPr>
        <w:t>eine</w:t>
      </w:r>
    </w:p>
    <w:p w14:paraId="5608D99E" w14:textId="77777777" w:rsidR="00140E63" w:rsidRPr="00274443" w:rsidRDefault="00140E63" w:rsidP="00274443">
      <w:pPr>
        <w:rPr>
          <w:lang w:val="de-CH"/>
        </w:rPr>
      </w:pPr>
    </w:p>
    <w:p w14:paraId="5BDB3C63" w14:textId="77777777" w:rsidR="00BE7A59" w:rsidRDefault="00BE7A59" w:rsidP="00BE7A59">
      <w:pPr>
        <w:pStyle w:val="berschrift2"/>
        <w:rPr>
          <w:lang w:val="de-CH"/>
        </w:rPr>
      </w:pPr>
      <w:r>
        <w:rPr>
          <w:lang w:val="de-CH"/>
        </w:rPr>
        <w:t>Mögliche Erweiterungsaufträge</w:t>
      </w:r>
    </w:p>
    <w:p w14:paraId="04A89668" w14:textId="23FAACCA" w:rsidR="00BE7A59" w:rsidRDefault="0023411A" w:rsidP="00BE7A59">
      <w:pPr>
        <w:rPr>
          <w:lang w:val="de-CH"/>
        </w:rPr>
      </w:pPr>
      <w:r>
        <w:rPr>
          <w:lang w:val="de-CH"/>
        </w:rPr>
        <w:t>keine</w:t>
      </w:r>
    </w:p>
    <w:sectPr w:rsidR="00BE7A59" w:rsidSect="00AE506B">
      <w:headerReference w:type="default" r:id="rId12"/>
      <w:footerReference w:type="default" r:id="rId13"/>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1550A" w14:textId="77777777" w:rsidR="00617264" w:rsidRDefault="00617264">
      <w:r>
        <w:separator/>
      </w:r>
    </w:p>
  </w:endnote>
  <w:endnote w:type="continuationSeparator" w:id="0">
    <w:p w14:paraId="123B9DF2" w14:textId="77777777" w:rsidR="00617264" w:rsidRDefault="0061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827" w14:textId="61C75870" w:rsidR="004D5CBC" w:rsidRPr="00202C3F" w:rsidRDefault="00000000">
    <w:pPr>
      <w:pStyle w:val="Fuzeile"/>
      <w:tabs>
        <w:tab w:val="clear" w:pos="8640"/>
        <w:tab w:val="right" w:pos="9356"/>
      </w:tabs>
      <w:rPr>
        <w:rStyle w:val="Seitenzahl"/>
      </w:rPr>
    </w:pPr>
    <w:r>
      <w:rPr>
        <w:rFonts w:cs="Arial"/>
        <w:noProof/>
      </w:rPr>
      <w:pict w14:anchorId="1CFB604E">
        <v:rect id="_x0000_i1026" alt="" style="width:466.65pt;height:.05pt;mso-width-percent:0;mso-height-percent:0;mso-width-percent:0;mso-height-percent:0" o:hralign="center" o:hrstd="t" o:hrnoshade="t" o:hr="t" fillcolor="gray" stroked="f"/>
      </w:pict>
    </w:r>
    <w:r w:rsidR="004D5CBC" w:rsidRPr="00202C3F">
      <w:sym w:font="Symbol" w:char="F0E3"/>
    </w:r>
    <w:r w:rsidR="004D5CBC" w:rsidRPr="00202C3F">
      <w:t xml:space="preserve"> </w:t>
    </w:r>
    <w:proofErr w:type="spellStart"/>
    <w:r w:rsidR="004D4F7B">
      <w:t>Berufsfachschule</w:t>
    </w:r>
    <w:proofErr w:type="spellEnd"/>
    <w:r w:rsidR="004D4F7B">
      <w:t xml:space="preserve"> </w:t>
    </w:r>
    <w:r w:rsidR="004D5CBC" w:rsidRPr="00202C3F">
      <w:t xml:space="preserve">BBB, </w:t>
    </w:r>
    <w:r w:rsidR="00186C22" w:rsidRPr="00202C3F">
      <w:t>20</w:t>
    </w:r>
    <w:r w:rsidR="00C1005B" w:rsidRPr="00202C3F">
      <w:t>21</w:t>
    </w:r>
    <w:r w:rsidR="00C14AEB" w:rsidRPr="00202C3F">
      <w:tab/>
    </w:r>
    <w:r w:rsidR="004D5CBC" w:rsidRPr="00202C3F">
      <w:tab/>
    </w:r>
    <w:r w:rsidR="00BA58B5" w:rsidRPr="00202C3F">
      <w:rPr>
        <w:rStyle w:val="Seitenzahl"/>
      </w:rPr>
      <w:fldChar w:fldCharType="begin"/>
    </w:r>
    <w:r w:rsidR="004D5CBC" w:rsidRPr="00202C3F">
      <w:rPr>
        <w:rStyle w:val="Seitenzahl"/>
      </w:rPr>
      <w:instrText xml:space="preserve"> PAGE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r w:rsidR="004D5CBC" w:rsidRPr="00202C3F">
      <w:rPr>
        <w:rStyle w:val="Seitenzahl"/>
      </w:rPr>
      <w:t xml:space="preserve"> / </w:t>
    </w:r>
    <w:r w:rsidR="00BA58B5" w:rsidRPr="00202C3F">
      <w:rPr>
        <w:rStyle w:val="Seitenzahl"/>
      </w:rPr>
      <w:fldChar w:fldCharType="begin"/>
    </w:r>
    <w:r w:rsidR="004D5CBC" w:rsidRPr="00202C3F">
      <w:rPr>
        <w:rStyle w:val="Seitenzahl"/>
      </w:rPr>
      <w:instrText xml:space="preserve"> NUMPAGES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p>
  <w:p w14:paraId="386EAF45" w14:textId="77777777" w:rsidR="00202C3F" w:rsidRDefault="0020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38AD" w14:textId="77777777" w:rsidR="00617264" w:rsidRDefault="00617264">
      <w:r>
        <w:separator/>
      </w:r>
    </w:p>
  </w:footnote>
  <w:footnote w:type="continuationSeparator" w:id="0">
    <w:p w14:paraId="6920179B" w14:textId="77777777" w:rsidR="00617264" w:rsidRDefault="00617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BBAD" w14:textId="77A9F817" w:rsidR="004D5CBC" w:rsidRDefault="00C10FAA" w:rsidP="00C10FAA">
    <w:pPr>
      <w:pStyle w:val="Kopfzeile"/>
      <w:jc w:val="right"/>
    </w:pPr>
    <w:r>
      <w:rPr>
        <w:noProof/>
      </w:rPr>
      <w:drawing>
        <wp:anchor distT="0" distB="0" distL="114300" distR="114300" simplePos="0" relativeHeight="251658240" behindDoc="0" locked="0" layoutInCell="1" allowOverlap="1" wp14:anchorId="552B8545" wp14:editId="6C235205">
          <wp:simplePos x="0" y="0"/>
          <wp:positionH relativeFrom="margin">
            <wp:posOffset>0</wp:posOffset>
          </wp:positionH>
          <wp:positionV relativeFrom="paragraph">
            <wp:posOffset>323514</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F7B">
      <w:rPr>
        <w:noProof/>
      </w:rPr>
      <w:drawing>
        <wp:inline distT="0" distB="0" distL="0" distR="0" wp14:anchorId="4E9F7D4B" wp14:editId="49C66419">
          <wp:extent cx="1000800" cy="622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000800" cy="622800"/>
                  </a:xfrm>
                  <a:prstGeom prst="rect">
                    <a:avLst/>
                  </a:prstGeom>
                </pic:spPr>
              </pic:pic>
            </a:graphicData>
          </a:graphic>
        </wp:inline>
      </w:drawing>
    </w:r>
    <w:r w:rsidR="00000000">
      <w:rPr>
        <w:noProof/>
      </w:rPr>
      <w:pict w14:anchorId="662E6591">
        <v:rect id="_x0000_i1025" alt="" style="width:466.65pt;height:1pt;mso-width-percent:0;mso-height-percent:0;mso-position-vertical:absolute;mso-width-percent:0;mso-height-percent:0" o:hralign="center" o:hrstd="t" o:hrnoshade="t" o:hr="t" fillcolor="gray" stroked="f"/>
      </w:pict>
    </w:r>
  </w:p>
  <w:p w14:paraId="31C1E4D8" w14:textId="77777777" w:rsidR="00C10FAA" w:rsidRDefault="00C10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677FA7"/>
    <w:multiLevelType w:val="hybridMultilevel"/>
    <w:tmpl w:val="0B6688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2A80799"/>
    <w:multiLevelType w:val="hybridMultilevel"/>
    <w:tmpl w:val="3A926DE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330D26A5"/>
    <w:multiLevelType w:val="hybridMultilevel"/>
    <w:tmpl w:val="1376F2A2"/>
    <w:lvl w:ilvl="0" w:tplc="2A86DA6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2B44784"/>
    <w:multiLevelType w:val="hybridMultilevel"/>
    <w:tmpl w:val="ABAE9C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E4437A"/>
    <w:multiLevelType w:val="hybridMultilevel"/>
    <w:tmpl w:val="C95EC1D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1C91719"/>
    <w:multiLevelType w:val="hybridMultilevel"/>
    <w:tmpl w:val="899EF3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56705762">
    <w:abstractNumId w:val="0"/>
  </w:num>
  <w:num w:numId="2" w16cid:durableId="645940254">
    <w:abstractNumId w:val="5"/>
  </w:num>
  <w:num w:numId="3" w16cid:durableId="1020425890">
    <w:abstractNumId w:val="2"/>
  </w:num>
  <w:num w:numId="4" w16cid:durableId="1333752021">
    <w:abstractNumId w:val="1"/>
  </w:num>
  <w:num w:numId="5" w16cid:durableId="1114325102">
    <w:abstractNumId w:val="7"/>
  </w:num>
  <w:num w:numId="6" w16cid:durableId="1275556255">
    <w:abstractNumId w:val="6"/>
  </w:num>
  <w:num w:numId="7" w16cid:durableId="2117944234">
    <w:abstractNumId w:val="4"/>
  </w:num>
  <w:num w:numId="8" w16cid:durableId="71022855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005C4"/>
    <w:rsid w:val="00015278"/>
    <w:rsid w:val="0004011B"/>
    <w:rsid w:val="000413C4"/>
    <w:rsid w:val="000818D9"/>
    <w:rsid w:val="00093EF0"/>
    <w:rsid w:val="00093F59"/>
    <w:rsid w:val="000B0020"/>
    <w:rsid w:val="000B3B60"/>
    <w:rsid w:val="000E366B"/>
    <w:rsid w:val="000F5DE6"/>
    <w:rsid w:val="000F62A9"/>
    <w:rsid w:val="001015D5"/>
    <w:rsid w:val="00104C13"/>
    <w:rsid w:val="001137F3"/>
    <w:rsid w:val="001151E9"/>
    <w:rsid w:val="00120920"/>
    <w:rsid w:val="00140E63"/>
    <w:rsid w:val="001415A6"/>
    <w:rsid w:val="001459B6"/>
    <w:rsid w:val="001601B9"/>
    <w:rsid w:val="001608E0"/>
    <w:rsid w:val="001803D7"/>
    <w:rsid w:val="00186C22"/>
    <w:rsid w:val="0018778E"/>
    <w:rsid w:val="001972F3"/>
    <w:rsid w:val="001B3AD6"/>
    <w:rsid w:val="001C2731"/>
    <w:rsid w:val="001C2AEC"/>
    <w:rsid w:val="001C7AB5"/>
    <w:rsid w:val="001D1FAE"/>
    <w:rsid w:val="001D3931"/>
    <w:rsid w:val="001D76EA"/>
    <w:rsid w:val="001F4A0F"/>
    <w:rsid w:val="001F7854"/>
    <w:rsid w:val="00202C3F"/>
    <w:rsid w:val="002148B9"/>
    <w:rsid w:val="0022267B"/>
    <w:rsid w:val="00226FFF"/>
    <w:rsid w:val="0023411A"/>
    <w:rsid w:val="00245D16"/>
    <w:rsid w:val="00247A6A"/>
    <w:rsid w:val="00255A5E"/>
    <w:rsid w:val="00257D30"/>
    <w:rsid w:val="00274443"/>
    <w:rsid w:val="0028307E"/>
    <w:rsid w:val="00297C4F"/>
    <w:rsid w:val="002B74DE"/>
    <w:rsid w:val="002D41D5"/>
    <w:rsid w:val="002D7ACB"/>
    <w:rsid w:val="002D7D15"/>
    <w:rsid w:val="00300AA8"/>
    <w:rsid w:val="0030152C"/>
    <w:rsid w:val="00332C15"/>
    <w:rsid w:val="00352864"/>
    <w:rsid w:val="00371759"/>
    <w:rsid w:val="00380A1B"/>
    <w:rsid w:val="00397DCA"/>
    <w:rsid w:val="003A7483"/>
    <w:rsid w:val="003B6B3C"/>
    <w:rsid w:val="003D13DF"/>
    <w:rsid w:val="003E44B0"/>
    <w:rsid w:val="00400832"/>
    <w:rsid w:val="00401FC9"/>
    <w:rsid w:val="00405AD1"/>
    <w:rsid w:val="00410411"/>
    <w:rsid w:val="00421E2D"/>
    <w:rsid w:val="00423FCC"/>
    <w:rsid w:val="00450C31"/>
    <w:rsid w:val="00490219"/>
    <w:rsid w:val="004A1928"/>
    <w:rsid w:val="004A7C9A"/>
    <w:rsid w:val="004B6E12"/>
    <w:rsid w:val="004C0ADD"/>
    <w:rsid w:val="004C0E6C"/>
    <w:rsid w:val="004C5457"/>
    <w:rsid w:val="004D2EDE"/>
    <w:rsid w:val="004D4F7B"/>
    <w:rsid w:val="004D5CBC"/>
    <w:rsid w:val="00500105"/>
    <w:rsid w:val="00510045"/>
    <w:rsid w:val="00513EF9"/>
    <w:rsid w:val="005363F9"/>
    <w:rsid w:val="005444F6"/>
    <w:rsid w:val="00554CB7"/>
    <w:rsid w:val="00564EA2"/>
    <w:rsid w:val="005673CD"/>
    <w:rsid w:val="005B7B59"/>
    <w:rsid w:val="005E203E"/>
    <w:rsid w:val="005E41C3"/>
    <w:rsid w:val="005E4CF2"/>
    <w:rsid w:val="005F25C9"/>
    <w:rsid w:val="005F3412"/>
    <w:rsid w:val="00604461"/>
    <w:rsid w:val="00604F6D"/>
    <w:rsid w:val="00617264"/>
    <w:rsid w:val="00636768"/>
    <w:rsid w:val="006833B0"/>
    <w:rsid w:val="006B5DAE"/>
    <w:rsid w:val="006C7931"/>
    <w:rsid w:val="006E236E"/>
    <w:rsid w:val="006E2A5C"/>
    <w:rsid w:val="006F7232"/>
    <w:rsid w:val="00701333"/>
    <w:rsid w:val="00717CEC"/>
    <w:rsid w:val="0072599A"/>
    <w:rsid w:val="0075758A"/>
    <w:rsid w:val="00761249"/>
    <w:rsid w:val="00773B14"/>
    <w:rsid w:val="00785B50"/>
    <w:rsid w:val="007A0945"/>
    <w:rsid w:val="007A20CD"/>
    <w:rsid w:val="007D763D"/>
    <w:rsid w:val="007F198A"/>
    <w:rsid w:val="007F48F9"/>
    <w:rsid w:val="008211F7"/>
    <w:rsid w:val="0083348E"/>
    <w:rsid w:val="00834222"/>
    <w:rsid w:val="00841809"/>
    <w:rsid w:val="00847635"/>
    <w:rsid w:val="00855AB9"/>
    <w:rsid w:val="00882E2C"/>
    <w:rsid w:val="00891CCE"/>
    <w:rsid w:val="00896F69"/>
    <w:rsid w:val="008A183B"/>
    <w:rsid w:val="008A1D02"/>
    <w:rsid w:val="008A4D7F"/>
    <w:rsid w:val="008C3B83"/>
    <w:rsid w:val="008E4DCD"/>
    <w:rsid w:val="008E5A84"/>
    <w:rsid w:val="008F54A7"/>
    <w:rsid w:val="00913AA5"/>
    <w:rsid w:val="00916800"/>
    <w:rsid w:val="009444B0"/>
    <w:rsid w:val="00956C3A"/>
    <w:rsid w:val="00957E23"/>
    <w:rsid w:val="00970742"/>
    <w:rsid w:val="009B65B4"/>
    <w:rsid w:val="009D3FB2"/>
    <w:rsid w:val="009E12B0"/>
    <w:rsid w:val="009E37B1"/>
    <w:rsid w:val="00A06499"/>
    <w:rsid w:val="00A15A68"/>
    <w:rsid w:val="00A43192"/>
    <w:rsid w:val="00A636BD"/>
    <w:rsid w:val="00A754DF"/>
    <w:rsid w:val="00A81F86"/>
    <w:rsid w:val="00A84EFA"/>
    <w:rsid w:val="00A95AC9"/>
    <w:rsid w:val="00AB2920"/>
    <w:rsid w:val="00AB7C64"/>
    <w:rsid w:val="00AE506B"/>
    <w:rsid w:val="00AF31E8"/>
    <w:rsid w:val="00AF4007"/>
    <w:rsid w:val="00B00392"/>
    <w:rsid w:val="00B067AA"/>
    <w:rsid w:val="00B10AB8"/>
    <w:rsid w:val="00B126FA"/>
    <w:rsid w:val="00B170E0"/>
    <w:rsid w:val="00B34D68"/>
    <w:rsid w:val="00B415D1"/>
    <w:rsid w:val="00B507E4"/>
    <w:rsid w:val="00B62262"/>
    <w:rsid w:val="00B76B19"/>
    <w:rsid w:val="00B8403C"/>
    <w:rsid w:val="00B86E46"/>
    <w:rsid w:val="00B97BF8"/>
    <w:rsid w:val="00BA58B5"/>
    <w:rsid w:val="00BB79B3"/>
    <w:rsid w:val="00BD20AE"/>
    <w:rsid w:val="00BE7A59"/>
    <w:rsid w:val="00C1005B"/>
    <w:rsid w:val="00C10FAA"/>
    <w:rsid w:val="00C14AEB"/>
    <w:rsid w:val="00C3312D"/>
    <w:rsid w:val="00C35657"/>
    <w:rsid w:val="00C409CB"/>
    <w:rsid w:val="00C42B9D"/>
    <w:rsid w:val="00C44898"/>
    <w:rsid w:val="00C45D31"/>
    <w:rsid w:val="00C471C2"/>
    <w:rsid w:val="00C55237"/>
    <w:rsid w:val="00C67BA2"/>
    <w:rsid w:val="00C80DD2"/>
    <w:rsid w:val="00C83728"/>
    <w:rsid w:val="00C97381"/>
    <w:rsid w:val="00CB1884"/>
    <w:rsid w:val="00CC5CCC"/>
    <w:rsid w:val="00CC66F9"/>
    <w:rsid w:val="00CD104F"/>
    <w:rsid w:val="00CD733D"/>
    <w:rsid w:val="00CE1F3E"/>
    <w:rsid w:val="00CE78CA"/>
    <w:rsid w:val="00D040E4"/>
    <w:rsid w:val="00D0574A"/>
    <w:rsid w:val="00D541A4"/>
    <w:rsid w:val="00D55662"/>
    <w:rsid w:val="00D605A6"/>
    <w:rsid w:val="00D95072"/>
    <w:rsid w:val="00DA1BA2"/>
    <w:rsid w:val="00DC3750"/>
    <w:rsid w:val="00DF0786"/>
    <w:rsid w:val="00E00705"/>
    <w:rsid w:val="00E04541"/>
    <w:rsid w:val="00E17DE6"/>
    <w:rsid w:val="00E30978"/>
    <w:rsid w:val="00E364F2"/>
    <w:rsid w:val="00E609A3"/>
    <w:rsid w:val="00E60C3F"/>
    <w:rsid w:val="00E766A9"/>
    <w:rsid w:val="00E82C2A"/>
    <w:rsid w:val="00E8580D"/>
    <w:rsid w:val="00E923D8"/>
    <w:rsid w:val="00EB0BEC"/>
    <w:rsid w:val="00EB55A8"/>
    <w:rsid w:val="00ED7106"/>
    <w:rsid w:val="00EE6559"/>
    <w:rsid w:val="00EF3415"/>
    <w:rsid w:val="00F029B5"/>
    <w:rsid w:val="00F02EF3"/>
    <w:rsid w:val="00F13C22"/>
    <w:rsid w:val="00F216A6"/>
    <w:rsid w:val="00F358C1"/>
    <w:rsid w:val="00F456E5"/>
    <w:rsid w:val="00F538F5"/>
    <w:rsid w:val="00F91E1D"/>
    <w:rsid w:val="00FA0C37"/>
    <w:rsid w:val="00FA2C9F"/>
    <w:rsid w:val="00FA34E7"/>
    <w:rsid w:val="00FB3220"/>
    <w:rsid w:val="00FD1259"/>
    <w:rsid w:val="00FD3174"/>
    <w:rsid w:val="00FE538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2"/>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enabsatz">
    <w:name w:val="List Paragraph"/>
    <w:basedOn w:val="Standard"/>
    <w:uiPriority w:val="34"/>
    <w:qFormat/>
    <w:rsid w:val="00274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customXml/itemProps3.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2CF6A3-41A3-4DF1-8BD4-A1E003CBE8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3</Pages>
  <Words>381</Words>
  <Characters>2407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Lern- und Arbeitsauftrag LA_319_6914_Testen_L</vt:lpstr>
    </vt:vector>
  </TitlesOfParts>
  <Manager/>
  <Company>Berufsfachschule Baden BBB, IT-School / www.bbbaden.ch</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LA_319_6914_Testen_L</dc:title>
  <dc:subject>Modul 319</dc:subject>
  <dc:creator>Lars Meyer</dc:creator>
  <dc:description>CC BY, https://creativecommons.org/licenses/by/4.0/deed.de</dc:description>
  <cp:lastModifiedBy>Birgit Rieder</cp:lastModifiedBy>
  <cp:revision>119</cp:revision>
  <cp:lastPrinted>2020-12-08T12:50:00Z</cp:lastPrinted>
  <dcterms:created xsi:type="dcterms:W3CDTF">2020-12-17T11:49:00Z</dcterms:created>
  <dcterms:modified xsi:type="dcterms:W3CDTF">2023-09-24T13:13:00Z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