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E1F3665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7324DE">
        <w:rPr>
          <w:i/>
          <w:noProof/>
          <w:lang w:val="de-CH"/>
        </w:rPr>
        <w:t>LA_319_6909_Notenrechner.docx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194588D1" w:rsidR="0022267B" w:rsidRPr="007324DE" w:rsidRDefault="008211F7" w:rsidP="00A15A68">
            <w:pPr>
              <w:pStyle w:val="tabellenkopf"/>
              <w:rPr>
                <w:sz w:val="22"/>
                <w:szCs w:val="22"/>
              </w:rPr>
            </w:pPr>
            <w:r w:rsidRPr="007324DE">
              <w:rPr>
                <w:sz w:val="22"/>
                <w:szCs w:val="22"/>
              </w:rPr>
              <w:t>Notenrechner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7324D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342762E" w14:textId="7B985EAB" w:rsidR="006E236E" w:rsidRDefault="006E236E" w:rsidP="000B3B60">
            <w:pPr>
              <w:pStyle w:val="tabelleninhalt"/>
            </w:pPr>
            <w:r w:rsidRPr="006E236E">
              <w:t>PR_319_Ausnahmebehandlung.pptx</w:t>
            </w:r>
          </w:p>
          <w:p w14:paraId="18F16C28" w14:textId="7484F625" w:rsidR="00397DCA" w:rsidRPr="00C97381" w:rsidRDefault="00C97381" w:rsidP="000B3B60">
            <w:pPr>
              <w:pStyle w:val="tabelleninhalt"/>
            </w:pPr>
            <w:r w:rsidRPr="00C97381">
              <w:t>C# E</w:t>
            </w:r>
            <w:r>
              <w:t>ntwicklungsumgebung</w:t>
            </w:r>
          </w:p>
        </w:tc>
      </w:tr>
      <w:tr w:rsidR="00FA34E7" w:rsidRPr="007324DE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28A02D88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5224278E" w:rsidR="00F538F5" w:rsidRPr="004D4F7B" w:rsidRDefault="00120920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LZ 2.5</w:t>
            </w:r>
            <w:r w:rsidR="0081637A">
              <w:rPr>
                <w:lang w:val="de-CH"/>
              </w:rPr>
              <w:t xml:space="preserve"> / LZ 4.5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773A2D04" w14:textId="6AA5E153" w:rsidR="00FA34E7" w:rsidRDefault="00E60C3F" w:rsidP="00E766A9">
      <w:pPr>
        <w:rPr>
          <w:lang w:val="de-CH"/>
        </w:rPr>
      </w:pPr>
      <w:r>
        <w:rPr>
          <w:lang w:val="de-CH"/>
        </w:rPr>
        <w:t>Sie</w:t>
      </w:r>
      <w:r w:rsidR="007F48F9">
        <w:rPr>
          <w:lang w:val="de-CH"/>
        </w:rPr>
        <w:t xml:space="preserve"> haben die Übersicht über Ihre Noten verloren.</w:t>
      </w:r>
    </w:p>
    <w:p w14:paraId="70A5E181" w14:textId="77777777" w:rsidR="008E5A84" w:rsidRDefault="008E5A84" w:rsidP="00B76B19">
      <w:pPr>
        <w:jc w:val="center"/>
        <w:rPr>
          <w:lang w:val="de-CH"/>
        </w:rPr>
      </w:pPr>
    </w:p>
    <w:p w14:paraId="38959266" w14:textId="03CBE93E" w:rsidR="00B76B19" w:rsidRDefault="001803D7" w:rsidP="00B76B19">
      <w:pPr>
        <w:jc w:val="center"/>
        <w:rPr>
          <w:lang w:val="de-CH"/>
        </w:rPr>
      </w:pPr>
      <w:r>
        <w:rPr>
          <w:noProof/>
        </w:rPr>
        <w:drawing>
          <wp:inline distT="0" distB="0" distL="0" distR="0" wp14:anchorId="03ED3595" wp14:editId="68CC61AC">
            <wp:extent cx="2586761" cy="1699562"/>
            <wp:effectExtent l="0" t="0" r="444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001" cy="17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DE3A" w14:textId="26C9148A" w:rsidR="008E5A84" w:rsidRDefault="008E5A84" w:rsidP="008E5A84">
      <w:pPr>
        <w:rPr>
          <w:lang w:val="de-CH"/>
        </w:rPr>
      </w:pPr>
      <w:r>
        <w:rPr>
          <w:lang w:val="de-CH"/>
        </w:rPr>
        <w:t>Ein Programm soll helfen.</w:t>
      </w:r>
    </w:p>
    <w:p w14:paraId="0B25C395" w14:textId="77777777" w:rsidR="008E5A84" w:rsidRDefault="008E5A84" w:rsidP="008E5A84">
      <w:pPr>
        <w:rPr>
          <w:lang w:val="de-CH"/>
        </w:rPr>
      </w:pPr>
    </w:p>
    <w:p w14:paraId="13BC0AEC" w14:textId="530ABA6B" w:rsidR="00BE7A59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65ADA49F" w14:textId="79F3DFF2" w:rsidR="005F25C9" w:rsidRPr="0022267B" w:rsidRDefault="007F48F9" w:rsidP="005F25C9">
      <w:pPr>
        <w:rPr>
          <w:lang w:val="de-CH"/>
        </w:rPr>
      </w:pPr>
      <w:r>
        <w:rPr>
          <w:lang w:val="de-CH"/>
        </w:rPr>
        <w:t>Programmieren Sie einen Notenrechner.</w:t>
      </w:r>
    </w:p>
    <w:p w14:paraId="6921ED3D" w14:textId="6756444D" w:rsidR="00BE7A59" w:rsidRDefault="00BE7A59" w:rsidP="00E766A9">
      <w:pPr>
        <w:rPr>
          <w:lang w:val="de-CH"/>
        </w:rPr>
      </w:pPr>
    </w:p>
    <w:p w14:paraId="21F9A91B" w14:textId="35D38585" w:rsidR="00257D30" w:rsidRDefault="00E364F2" w:rsidP="00257D30">
      <w:pPr>
        <w:pStyle w:val="berschrift3"/>
        <w:rPr>
          <w:lang w:val="de-CH"/>
        </w:rPr>
      </w:pPr>
      <w:r>
        <w:rPr>
          <w:lang w:val="de-CH"/>
        </w:rPr>
        <w:t>Vorbereitung</w:t>
      </w:r>
      <w:r w:rsidR="00257D30">
        <w:rPr>
          <w:lang w:val="de-CH"/>
        </w:rPr>
        <w:t>: Theorie</w:t>
      </w:r>
    </w:p>
    <w:p w14:paraId="73872093" w14:textId="396AE1D8" w:rsidR="00257D30" w:rsidRDefault="00257D30" w:rsidP="00257D30">
      <w:pPr>
        <w:rPr>
          <w:lang w:val="de-CH"/>
        </w:rPr>
      </w:pPr>
      <w:r>
        <w:rPr>
          <w:lang w:val="de-CH"/>
        </w:rPr>
        <w:t>Studieren Sie die Präsentation «Ausnahmebehandlung»</w:t>
      </w:r>
      <w:r w:rsidR="00554CB7">
        <w:rPr>
          <w:lang w:val="de-CH"/>
        </w:rPr>
        <w:t>.</w:t>
      </w:r>
    </w:p>
    <w:p w14:paraId="41E773E7" w14:textId="77777777" w:rsidR="00257D30" w:rsidRDefault="00257D30" w:rsidP="00E766A9">
      <w:pPr>
        <w:rPr>
          <w:lang w:val="de-CH"/>
        </w:rPr>
      </w:pPr>
    </w:p>
    <w:p w14:paraId="00286D9F" w14:textId="77777777" w:rsidR="003A7483" w:rsidRDefault="003A7483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10933C29" w14:textId="17C87475" w:rsidR="00A636BD" w:rsidRDefault="00A636BD" w:rsidP="00A636BD">
      <w:pPr>
        <w:pStyle w:val="berschrift3"/>
        <w:rPr>
          <w:lang w:val="de-CH"/>
        </w:rPr>
      </w:pPr>
      <w:r>
        <w:rPr>
          <w:lang w:val="de-CH"/>
        </w:rPr>
        <w:lastRenderedPageBreak/>
        <w:t xml:space="preserve">Teilaufgabe </w:t>
      </w:r>
      <w:r w:rsidR="00490219">
        <w:rPr>
          <w:lang w:val="de-CH"/>
        </w:rPr>
        <w:t>1</w:t>
      </w:r>
      <w:r>
        <w:rPr>
          <w:lang w:val="de-CH"/>
        </w:rPr>
        <w:t xml:space="preserve">: </w:t>
      </w:r>
      <w:r w:rsidR="00E04541">
        <w:rPr>
          <w:lang w:val="de-CH"/>
        </w:rPr>
        <w:t>Notenrechner</w:t>
      </w:r>
      <w:r w:rsidR="00913AA5">
        <w:rPr>
          <w:lang w:val="de-CH"/>
        </w:rPr>
        <w:t xml:space="preserve"> einfach (normale Ausnamebehandlung)</w:t>
      </w:r>
    </w:p>
    <w:p w14:paraId="521EAF61" w14:textId="1094E1BA" w:rsidR="00855AB9" w:rsidRDefault="00380A1B" w:rsidP="00855AB9">
      <w:pPr>
        <w:rPr>
          <w:lang w:val="de-CH"/>
        </w:rPr>
      </w:pPr>
      <w:r>
        <w:rPr>
          <w:lang w:val="de-CH"/>
        </w:rPr>
        <w:t xml:space="preserve">Der Notenrechner soll </w:t>
      </w:r>
      <w:r w:rsidR="000F62A9">
        <w:rPr>
          <w:lang w:val="de-CH"/>
        </w:rPr>
        <w:t xml:space="preserve">– </w:t>
      </w:r>
      <w:r>
        <w:rPr>
          <w:lang w:val="de-CH"/>
        </w:rPr>
        <w:t>solange erwünscht</w:t>
      </w:r>
      <w:r w:rsidR="000F62A9">
        <w:rPr>
          <w:lang w:val="de-CH"/>
        </w:rPr>
        <w:t xml:space="preserve"> – </w:t>
      </w:r>
      <w:r>
        <w:rPr>
          <w:lang w:val="de-CH"/>
        </w:rPr>
        <w:t>Note nach Note abfragen, den Schnitt berechnen und diesen ausgeben. Laufzeitfehler werden abgefangen.</w:t>
      </w:r>
    </w:p>
    <w:p w14:paraId="7A529B3F" w14:textId="77777777" w:rsidR="00380A1B" w:rsidRDefault="00380A1B" w:rsidP="00855AB9">
      <w:pPr>
        <w:rPr>
          <w:lang w:val="de-CH"/>
        </w:rPr>
      </w:pPr>
    </w:p>
    <w:p w14:paraId="1339207F" w14:textId="036283C8" w:rsidR="00380A1B" w:rsidRDefault="00245D16" w:rsidP="00855AB9">
      <w:pPr>
        <w:rPr>
          <w:lang w:val="de-CH"/>
        </w:rPr>
      </w:pPr>
      <w:r>
        <w:rPr>
          <w:noProof/>
        </w:rPr>
        <w:drawing>
          <wp:inline distT="0" distB="0" distL="0" distR="0" wp14:anchorId="75663F28" wp14:editId="33D59EC3">
            <wp:extent cx="4269349" cy="155257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781" cy="15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D02">
        <w:rPr>
          <w:noProof/>
          <w:lang w:val="de-CH"/>
        </w:rPr>
        <w:t xml:space="preserve"> </w:t>
      </w:r>
    </w:p>
    <w:p w14:paraId="402F3766" w14:textId="77777777" w:rsidR="00855AB9" w:rsidRPr="00855AB9" w:rsidRDefault="00855AB9" w:rsidP="00855AB9">
      <w:pPr>
        <w:rPr>
          <w:lang w:val="de-CH"/>
        </w:rPr>
      </w:pPr>
    </w:p>
    <w:p w14:paraId="2FA1E66D" w14:textId="6BE8DB73" w:rsidR="00913AA5" w:rsidRDefault="00A636BD" w:rsidP="00913AA5">
      <w:pPr>
        <w:pStyle w:val="berschrift3"/>
        <w:rPr>
          <w:lang w:val="de-CH"/>
        </w:rPr>
      </w:pPr>
      <w:r>
        <w:rPr>
          <w:lang w:val="de-CH"/>
        </w:rPr>
        <w:t xml:space="preserve">Teilaufgabe 2: </w:t>
      </w:r>
      <w:r w:rsidR="00913AA5">
        <w:rPr>
          <w:lang w:val="de-CH"/>
        </w:rPr>
        <w:t>Notenrechner min./max. (Note zwischen 1 und 6)</w:t>
      </w:r>
    </w:p>
    <w:p w14:paraId="5F37A97C" w14:textId="1A5E748F" w:rsidR="0083348E" w:rsidRDefault="0083348E" w:rsidP="0083348E">
      <w:pPr>
        <w:rPr>
          <w:lang w:val="de-CH"/>
        </w:rPr>
      </w:pPr>
      <w:r>
        <w:rPr>
          <w:lang w:val="de-CH"/>
        </w:rPr>
        <w:t>Erweitern Sie Ihren Notenrechner so, dass er nur Noten zwischen 1 und 6 akzeptiert.</w:t>
      </w:r>
    </w:p>
    <w:p w14:paraId="34AA584F" w14:textId="77777777" w:rsidR="0083348E" w:rsidRDefault="0083348E" w:rsidP="0083348E">
      <w:pPr>
        <w:rPr>
          <w:lang w:val="de-CH"/>
        </w:rPr>
      </w:pPr>
    </w:p>
    <w:p w14:paraId="192AF7F2" w14:textId="024C5815" w:rsidR="0083348E" w:rsidRPr="0083348E" w:rsidRDefault="0083348E" w:rsidP="0083348E">
      <w:pPr>
        <w:rPr>
          <w:lang w:val="de-CH"/>
        </w:rPr>
      </w:pPr>
      <w:r>
        <w:rPr>
          <w:noProof/>
        </w:rPr>
        <w:drawing>
          <wp:inline distT="0" distB="0" distL="0" distR="0" wp14:anchorId="45DBD6CD" wp14:editId="0B842C2A">
            <wp:extent cx="4282661" cy="1609725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6146" cy="16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315" w14:textId="2E89FCF4" w:rsidR="00913AA5" w:rsidRDefault="00913AA5" w:rsidP="00913AA5">
      <w:pPr>
        <w:rPr>
          <w:lang w:val="de-CH"/>
        </w:rPr>
      </w:pPr>
    </w:p>
    <w:p w14:paraId="3D93B0FB" w14:textId="5761D55A" w:rsidR="00913AA5" w:rsidRPr="0022267B" w:rsidRDefault="00913AA5" w:rsidP="00913AA5">
      <w:pPr>
        <w:pStyle w:val="berschrift3"/>
        <w:rPr>
          <w:lang w:val="de-CH"/>
        </w:rPr>
      </w:pPr>
      <w:r>
        <w:rPr>
          <w:lang w:val="de-CH"/>
        </w:rPr>
        <w:t>Teilaufgabe 3: Notenrechner Halb-/Ganznoten (Notenwerte BBB-konform)</w:t>
      </w:r>
    </w:p>
    <w:p w14:paraId="7EB9EBB0" w14:textId="63FBE91A" w:rsidR="00913AA5" w:rsidRDefault="00500105" w:rsidP="00913AA5">
      <w:pPr>
        <w:rPr>
          <w:lang w:val="de-CH"/>
        </w:rPr>
      </w:pPr>
      <w:r>
        <w:rPr>
          <w:lang w:val="de-CH"/>
        </w:rPr>
        <w:t>Erweitern Sie Ihren Notenrechner so, dass er nur Halb- und Ganznoten akzeptiert.</w:t>
      </w:r>
    </w:p>
    <w:p w14:paraId="522A8541" w14:textId="77777777" w:rsidR="00500105" w:rsidRDefault="00500105" w:rsidP="00913AA5">
      <w:pPr>
        <w:rPr>
          <w:lang w:val="de-CH"/>
        </w:rPr>
      </w:pPr>
    </w:p>
    <w:p w14:paraId="72742F41" w14:textId="5426A657" w:rsidR="00500105" w:rsidRPr="00913AA5" w:rsidRDefault="00500105" w:rsidP="00913AA5">
      <w:pPr>
        <w:rPr>
          <w:lang w:val="de-CH"/>
        </w:rPr>
      </w:pPr>
      <w:r>
        <w:rPr>
          <w:noProof/>
        </w:rPr>
        <w:drawing>
          <wp:inline distT="0" distB="0" distL="0" distR="0" wp14:anchorId="69C82A06" wp14:editId="7DE22A51">
            <wp:extent cx="4264366" cy="1556702"/>
            <wp:effectExtent l="0" t="0" r="3175" b="571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6637" cy="15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0895" w14:textId="7111BAF6" w:rsidR="00A636BD" w:rsidRDefault="00A636BD" w:rsidP="00A636BD">
      <w:pPr>
        <w:pStyle w:val="berschrift3"/>
        <w:rPr>
          <w:lang w:val="de-CH"/>
        </w:rPr>
      </w:pPr>
    </w:p>
    <w:p w14:paraId="00CC1081" w14:textId="77777777" w:rsidR="00913AA5" w:rsidRPr="00913AA5" w:rsidRDefault="00913AA5" w:rsidP="00913AA5">
      <w:pPr>
        <w:rPr>
          <w:lang w:val="de-CH"/>
        </w:rPr>
      </w:pPr>
    </w:p>
    <w:p w14:paraId="2DB8800D" w14:textId="77777777" w:rsidR="003A7483" w:rsidRDefault="003A7483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27F054C9" w14:textId="2A021A52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lastRenderedPageBreak/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4B08D260" w14:textId="629FC000" w:rsidR="0075758A" w:rsidRDefault="0018778E" w:rsidP="009444B0">
      <w:pPr>
        <w:pStyle w:val="aufzhlung"/>
      </w:pPr>
      <w:r>
        <w:t>…ihr Notenrechner die Eingaben einles</w:t>
      </w:r>
      <w:r w:rsidR="007F198A">
        <w:t>en kann</w:t>
      </w:r>
    </w:p>
    <w:p w14:paraId="2C7B98FF" w14:textId="102E450C" w:rsidR="0075758A" w:rsidRDefault="0018778E" w:rsidP="00B067AA">
      <w:pPr>
        <w:pStyle w:val="aufzhlung"/>
      </w:pPr>
      <w:r>
        <w:t xml:space="preserve">…ihr Notenrechner Fehleingaben (&lt; 1, &gt; 6, keine Halbnoten, </w:t>
      </w:r>
      <w:r w:rsidR="00C45D31">
        <w:t>nicht-</w:t>
      </w:r>
      <w:r>
        <w:t>konvertierbare</w:t>
      </w:r>
      <w:r w:rsidR="002D7ACB">
        <w:tab/>
      </w:r>
      <w:r>
        <w:t xml:space="preserve"> Werte) korrekt abfängt</w:t>
      </w:r>
    </w:p>
    <w:p w14:paraId="730A7CDA" w14:textId="2620BFC6" w:rsidR="0018778E" w:rsidRDefault="0018778E" w:rsidP="00B067AA">
      <w:pPr>
        <w:pStyle w:val="aufzhlung"/>
      </w:pPr>
      <w:r>
        <w:t>…ihr Notenrechner den Notenschnitt aufgrund der Eingaben korrekt berechnet.</w:t>
      </w:r>
    </w:p>
    <w:p w14:paraId="5169DA62" w14:textId="0E6EA00C" w:rsidR="0018778E" w:rsidRDefault="0018778E" w:rsidP="00B067AA">
      <w:pPr>
        <w:pStyle w:val="aufzhlung"/>
      </w:pPr>
      <w:r>
        <w:t>…Sie mit Ihrem Notenrechner die 3 gezeigten Screenshots 1:1 nachvollziehen können</w:t>
      </w:r>
    </w:p>
    <w:p w14:paraId="500E3122" w14:textId="77777777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3ED843DB" w14:textId="2DC0CF82" w:rsidR="00847635" w:rsidRDefault="00B00392" w:rsidP="00F13C22">
      <w:pPr>
        <w:pStyle w:val="aufzhlung"/>
        <w:numPr>
          <w:ilvl w:val="0"/>
          <w:numId w:val="3"/>
        </w:numPr>
      </w:pPr>
      <w:r>
        <w:t>Die Fächer sind im Auftrag irrelevant.</w:t>
      </w:r>
    </w:p>
    <w:p w14:paraId="08F192C6" w14:textId="58E585E4" w:rsidR="00B00392" w:rsidRPr="001137F3" w:rsidRDefault="00B00392" w:rsidP="00F13C22">
      <w:pPr>
        <w:pStyle w:val="aufzhlung"/>
        <w:numPr>
          <w:ilvl w:val="0"/>
          <w:numId w:val="3"/>
        </w:numPr>
      </w:pPr>
      <w:r>
        <w:t>Die einzelnen Noten müssen nicht nachvollziehbar gespeichert werden.</w:t>
      </w: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23FAACCA" w:rsidR="00BE7A59" w:rsidRDefault="0023411A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5"/>
      <w:footerReference w:type="default" r:id="rId16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19DEA" w14:textId="77777777" w:rsidR="002B2E49" w:rsidRDefault="002B2E49">
      <w:r>
        <w:separator/>
      </w:r>
    </w:p>
  </w:endnote>
  <w:endnote w:type="continuationSeparator" w:id="0">
    <w:p w14:paraId="24FCCD19" w14:textId="77777777" w:rsidR="002B2E49" w:rsidRDefault="002B2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61C75870" w:rsidR="004D5CBC" w:rsidRPr="00202C3F" w:rsidRDefault="002B2E49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3E76" w14:textId="77777777" w:rsidR="002B2E49" w:rsidRDefault="002B2E49">
      <w:r>
        <w:separator/>
      </w:r>
    </w:p>
  </w:footnote>
  <w:footnote w:type="continuationSeparator" w:id="0">
    <w:p w14:paraId="7F4413F3" w14:textId="77777777" w:rsidR="002B2E49" w:rsidRDefault="002B2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B2E49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0799"/>
    <w:multiLevelType w:val="hybridMultilevel"/>
    <w:tmpl w:val="3A926DE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93EF0"/>
    <w:rsid w:val="000B0020"/>
    <w:rsid w:val="000B3B60"/>
    <w:rsid w:val="000E366B"/>
    <w:rsid w:val="000F62A9"/>
    <w:rsid w:val="001015D5"/>
    <w:rsid w:val="00104C13"/>
    <w:rsid w:val="001137F3"/>
    <w:rsid w:val="001151E9"/>
    <w:rsid w:val="00120920"/>
    <w:rsid w:val="001415A6"/>
    <w:rsid w:val="001459B6"/>
    <w:rsid w:val="001803D7"/>
    <w:rsid w:val="00186C22"/>
    <w:rsid w:val="0018778E"/>
    <w:rsid w:val="001972F3"/>
    <w:rsid w:val="001C2731"/>
    <w:rsid w:val="001C2AEC"/>
    <w:rsid w:val="001C7AB5"/>
    <w:rsid w:val="001D3931"/>
    <w:rsid w:val="001F4A0F"/>
    <w:rsid w:val="001F7854"/>
    <w:rsid w:val="00202C3F"/>
    <w:rsid w:val="0022267B"/>
    <w:rsid w:val="0023411A"/>
    <w:rsid w:val="00245D16"/>
    <w:rsid w:val="00247A6A"/>
    <w:rsid w:val="00255A5E"/>
    <w:rsid w:val="00257D30"/>
    <w:rsid w:val="002B2E49"/>
    <w:rsid w:val="002B74DE"/>
    <w:rsid w:val="002D41D5"/>
    <w:rsid w:val="002D7ACB"/>
    <w:rsid w:val="002D7D15"/>
    <w:rsid w:val="0030152C"/>
    <w:rsid w:val="00352864"/>
    <w:rsid w:val="00380A1B"/>
    <w:rsid w:val="00397DCA"/>
    <w:rsid w:val="003A7483"/>
    <w:rsid w:val="003D13DF"/>
    <w:rsid w:val="00400832"/>
    <w:rsid w:val="00405AD1"/>
    <w:rsid w:val="00410411"/>
    <w:rsid w:val="00423FCC"/>
    <w:rsid w:val="00490219"/>
    <w:rsid w:val="004A7C9A"/>
    <w:rsid w:val="004C0ADD"/>
    <w:rsid w:val="004C0E6C"/>
    <w:rsid w:val="004C5457"/>
    <w:rsid w:val="004D4F7B"/>
    <w:rsid w:val="004D5CBC"/>
    <w:rsid w:val="00500105"/>
    <w:rsid w:val="00513EF9"/>
    <w:rsid w:val="005363F9"/>
    <w:rsid w:val="005444F6"/>
    <w:rsid w:val="00554CB7"/>
    <w:rsid w:val="005B7B59"/>
    <w:rsid w:val="005E203E"/>
    <w:rsid w:val="005E4CF2"/>
    <w:rsid w:val="005F25C9"/>
    <w:rsid w:val="005F3412"/>
    <w:rsid w:val="00604461"/>
    <w:rsid w:val="00604F6D"/>
    <w:rsid w:val="006B5DAE"/>
    <w:rsid w:val="006C7931"/>
    <w:rsid w:val="006E236E"/>
    <w:rsid w:val="006F7232"/>
    <w:rsid w:val="00701333"/>
    <w:rsid w:val="00717CEC"/>
    <w:rsid w:val="007324DE"/>
    <w:rsid w:val="0075758A"/>
    <w:rsid w:val="00761249"/>
    <w:rsid w:val="00773B14"/>
    <w:rsid w:val="00785B50"/>
    <w:rsid w:val="007A0945"/>
    <w:rsid w:val="007A20CD"/>
    <w:rsid w:val="007F198A"/>
    <w:rsid w:val="007F48F9"/>
    <w:rsid w:val="0081637A"/>
    <w:rsid w:val="008211F7"/>
    <w:rsid w:val="0083348E"/>
    <w:rsid w:val="00841809"/>
    <w:rsid w:val="00847635"/>
    <w:rsid w:val="00855AB9"/>
    <w:rsid w:val="00882E2C"/>
    <w:rsid w:val="008A183B"/>
    <w:rsid w:val="008A1D02"/>
    <w:rsid w:val="008A4D7F"/>
    <w:rsid w:val="008C3B83"/>
    <w:rsid w:val="008E5A84"/>
    <w:rsid w:val="00907C0C"/>
    <w:rsid w:val="00913AA5"/>
    <w:rsid w:val="009444B0"/>
    <w:rsid w:val="00956C3A"/>
    <w:rsid w:val="00957E23"/>
    <w:rsid w:val="00970742"/>
    <w:rsid w:val="009D3FB2"/>
    <w:rsid w:val="009E12B0"/>
    <w:rsid w:val="00A15A68"/>
    <w:rsid w:val="00A43192"/>
    <w:rsid w:val="00A636BD"/>
    <w:rsid w:val="00A95AC9"/>
    <w:rsid w:val="00AE506B"/>
    <w:rsid w:val="00AF31E8"/>
    <w:rsid w:val="00B00392"/>
    <w:rsid w:val="00B067AA"/>
    <w:rsid w:val="00B10AB8"/>
    <w:rsid w:val="00B126FA"/>
    <w:rsid w:val="00B170E0"/>
    <w:rsid w:val="00B34D68"/>
    <w:rsid w:val="00B415D1"/>
    <w:rsid w:val="00B507E4"/>
    <w:rsid w:val="00B76B19"/>
    <w:rsid w:val="00B97BF8"/>
    <w:rsid w:val="00BA58B5"/>
    <w:rsid w:val="00BB79B3"/>
    <w:rsid w:val="00BE7A59"/>
    <w:rsid w:val="00C1005B"/>
    <w:rsid w:val="00C10FAA"/>
    <w:rsid w:val="00C14AEB"/>
    <w:rsid w:val="00C35657"/>
    <w:rsid w:val="00C409CB"/>
    <w:rsid w:val="00C44898"/>
    <w:rsid w:val="00C45D31"/>
    <w:rsid w:val="00C471C2"/>
    <w:rsid w:val="00C67BA2"/>
    <w:rsid w:val="00C80DD2"/>
    <w:rsid w:val="00C83728"/>
    <w:rsid w:val="00C97381"/>
    <w:rsid w:val="00CB1884"/>
    <w:rsid w:val="00CC66F9"/>
    <w:rsid w:val="00CD733D"/>
    <w:rsid w:val="00CE78CA"/>
    <w:rsid w:val="00D040E4"/>
    <w:rsid w:val="00D0574A"/>
    <w:rsid w:val="00D541A4"/>
    <w:rsid w:val="00D605A6"/>
    <w:rsid w:val="00D95072"/>
    <w:rsid w:val="00DA1BA2"/>
    <w:rsid w:val="00E00705"/>
    <w:rsid w:val="00E04541"/>
    <w:rsid w:val="00E17DE6"/>
    <w:rsid w:val="00E364F2"/>
    <w:rsid w:val="00E609A3"/>
    <w:rsid w:val="00E60C3F"/>
    <w:rsid w:val="00E766A9"/>
    <w:rsid w:val="00E8580D"/>
    <w:rsid w:val="00E923D8"/>
    <w:rsid w:val="00EB55A8"/>
    <w:rsid w:val="00ED7106"/>
    <w:rsid w:val="00EE6559"/>
    <w:rsid w:val="00F02EF3"/>
    <w:rsid w:val="00F13C22"/>
    <w:rsid w:val="00F216A6"/>
    <w:rsid w:val="00F358C1"/>
    <w:rsid w:val="00F538F5"/>
    <w:rsid w:val="00FA0C37"/>
    <w:rsid w:val="00FA2C9F"/>
    <w:rsid w:val="00FA34E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3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LA_319_6909_Notenrechner</vt:lpstr>
    </vt:vector>
  </TitlesOfParts>
  <Manager/>
  <Company>Berufsfachschule Baden BBB, IT-School / www.bbbaden.ch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LA_319_6909_Notenrechner</dc:title>
  <dc:subject>Modul 319</dc:subject>
  <dc:creator>Lars Meyer</dc:creator>
  <dc:description>CC BY, https://creativecommons.org/licenses/by/4.0/deed.de</dc:description>
  <cp:lastModifiedBy>Benedikt.Sutter</cp:lastModifiedBy>
  <cp:revision>66</cp:revision>
  <cp:lastPrinted>2020-12-08T12:50:00Z</cp:lastPrinted>
  <dcterms:created xsi:type="dcterms:W3CDTF">2020-12-17T11:49:00Z</dcterms:created>
  <dcterms:modified xsi:type="dcterms:W3CDTF">2021-09-16T05:08:00Z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