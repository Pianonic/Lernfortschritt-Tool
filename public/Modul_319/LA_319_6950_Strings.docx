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45206066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8E4929">
        <w:rPr>
          <w:i/>
          <w:noProof/>
          <w:lang w:val="de-CH"/>
        </w:rPr>
        <w:t>50_Strings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8E4929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459D8929" w:rsidR="0022267B" w:rsidRPr="00D77FCA" w:rsidRDefault="008E4929" w:rsidP="00A15A68">
            <w:pPr>
              <w:pStyle w:val="tabellenkopf"/>
              <w:rPr>
                <w:sz w:val="22"/>
                <w:szCs w:val="22"/>
              </w:rPr>
            </w:pPr>
            <w:r w:rsidRPr="00D77FCA">
              <w:rPr>
                <w:sz w:val="22"/>
                <w:szCs w:val="22"/>
              </w:rPr>
              <w:t>Umgang mit Strings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8E4929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6EB8CA90" w:rsidR="00397DCA" w:rsidRPr="00C97381" w:rsidRDefault="00C97381" w:rsidP="008E4929">
            <w:pPr>
              <w:pStyle w:val="tabelleninhalt"/>
            </w:pPr>
            <w:r w:rsidRPr="00C97381">
              <w:t>C# E</w:t>
            </w:r>
            <w:r>
              <w:t>ntwicklungsumgebung</w:t>
            </w:r>
          </w:p>
        </w:tc>
      </w:tr>
      <w:tr w:rsidR="00FA34E7" w:rsidRPr="008E4929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0F1F715D" w:rsidR="00785B50" w:rsidRPr="008C3B83" w:rsidRDefault="00551EFE" w:rsidP="008C3B83">
            <w:pPr>
              <w:pStyle w:val="tabelleninhalt"/>
            </w:pPr>
            <w:r>
              <w:t>-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7CA5076E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2A769C90" w:rsidR="00F538F5" w:rsidRPr="004D4F7B" w:rsidRDefault="008E4929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636E67D8" w14:textId="6F2EAB9A" w:rsidR="00F12B3D" w:rsidRDefault="004B12F6" w:rsidP="00E766A9">
      <w:pPr>
        <w:rPr>
          <w:lang w:val="de-CH"/>
        </w:rPr>
      </w:pPr>
      <w:r>
        <w:rPr>
          <w:lang w:val="de-CH"/>
        </w:rPr>
        <w:t xml:space="preserve">Bei einem String steckt mehr dahinter als </w:t>
      </w:r>
      <w:proofErr w:type="gramStart"/>
      <w:r>
        <w:rPr>
          <w:lang w:val="de-CH"/>
        </w:rPr>
        <w:t>einfach nur</w:t>
      </w:r>
      <w:proofErr w:type="gramEnd"/>
      <w:r>
        <w:rPr>
          <w:lang w:val="de-CH"/>
        </w:rPr>
        <w:t xml:space="preserve"> «Text». Er ist eine Ansammlung einzelner Zeichen und erlaubt eine Vielzahl Operationen.</w:t>
      </w:r>
    </w:p>
    <w:p w14:paraId="76D43F51" w14:textId="77777777" w:rsidR="004B12F6" w:rsidRDefault="004B12F6" w:rsidP="00E766A9">
      <w:pPr>
        <w:rPr>
          <w:lang w:val="de-CH"/>
        </w:rPr>
      </w:pPr>
    </w:p>
    <w:p w14:paraId="08CBA1FF" w14:textId="7517C155" w:rsidR="00F12B3D" w:rsidRDefault="00F12B3D" w:rsidP="00E766A9">
      <w:pPr>
        <w:rPr>
          <w:lang w:val="de-CH"/>
        </w:rPr>
      </w:pPr>
    </w:p>
    <w:p w14:paraId="2B60CFF8" w14:textId="77777777" w:rsidR="00F12B3D" w:rsidRDefault="00F12B3D" w:rsidP="00E766A9">
      <w:pPr>
        <w:rPr>
          <w:lang w:val="de-CH"/>
        </w:rPr>
      </w:pPr>
    </w:p>
    <w:p w14:paraId="672A5F4B" w14:textId="4F2D28C7" w:rsidR="00F12B3D" w:rsidRDefault="004B12F6" w:rsidP="004B12F6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7B1947C2" wp14:editId="229BFDCB">
            <wp:extent cx="4420322" cy="2279073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622" cy="22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9C0" w14:textId="77777777" w:rsidR="00A27430" w:rsidRDefault="00A27430" w:rsidP="005F25C9">
      <w:pPr>
        <w:rPr>
          <w:lang w:val="de-CH"/>
        </w:rPr>
      </w:pPr>
    </w:p>
    <w:p w14:paraId="6921ED3D" w14:textId="6A9D7DD7" w:rsidR="00BE7A59" w:rsidRDefault="00BE7A59" w:rsidP="00E766A9">
      <w:pPr>
        <w:rPr>
          <w:lang w:val="de-CH"/>
        </w:rPr>
      </w:pPr>
    </w:p>
    <w:p w14:paraId="3F4A9004" w14:textId="77777777" w:rsidR="004B12F6" w:rsidRDefault="004B12F6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2A83C2FE" w14:textId="35F9A11E" w:rsidR="004B12F6" w:rsidRDefault="004B12F6" w:rsidP="004B12F6">
      <w:pPr>
        <w:rPr>
          <w:lang w:val="de-CH"/>
        </w:rPr>
      </w:pPr>
      <w:r>
        <w:rPr>
          <w:lang w:val="de-CH"/>
        </w:rPr>
        <w:t>In diesem Auftrag lernen Sie,</w:t>
      </w:r>
      <w:r w:rsidR="00333523">
        <w:rPr>
          <w:lang w:val="de-CH"/>
        </w:rPr>
        <w:t xml:space="preserve"> </w:t>
      </w:r>
      <w:r>
        <w:rPr>
          <w:lang w:val="de-CH"/>
        </w:rPr>
        <w:t>…</w:t>
      </w:r>
    </w:p>
    <w:p w14:paraId="2C730679" w14:textId="189E66AA" w:rsidR="004B12F6" w:rsidRDefault="004B12F6" w:rsidP="004B12F6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Strings zu verstehen.</w:t>
      </w:r>
    </w:p>
    <w:p w14:paraId="1BDC6670" w14:textId="384AEC6C" w:rsidR="004B12F6" w:rsidRPr="002211B2" w:rsidRDefault="004B12F6" w:rsidP="004B12F6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Möglichkeiten kennen, Strings zu untersuchen und zu manipulieren.</w:t>
      </w:r>
    </w:p>
    <w:p w14:paraId="032CF96C" w14:textId="16150416" w:rsidR="006517F9" w:rsidRDefault="006517F9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6DC650E1" w14:textId="52D83884" w:rsidR="00921247" w:rsidRDefault="00921247" w:rsidP="00921247">
      <w:pPr>
        <w:pStyle w:val="berschrift3"/>
        <w:rPr>
          <w:lang w:val="de-CH"/>
        </w:rPr>
      </w:pPr>
      <w:r>
        <w:rPr>
          <w:lang w:val="de-CH"/>
        </w:rPr>
        <w:lastRenderedPageBreak/>
        <w:t>Aufgabe 1:</w:t>
      </w:r>
      <w:r w:rsidR="006252C3">
        <w:rPr>
          <w:lang w:val="de-CH"/>
        </w:rPr>
        <w:t xml:space="preserve"> Geheimsprache</w:t>
      </w:r>
    </w:p>
    <w:p w14:paraId="7F2CE964" w14:textId="24ED74E6" w:rsidR="006252C3" w:rsidRDefault="006252C3" w:rsidP="006252C3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Erkundigen Sie sich</w:t>
      </w:r>
      <w:r w:rsidR="00BA6398">
        <w:rPr>
          <w:lang w:val="de-CH"/>
        </w:rPr>
        <w:t>,</w:t>
      </w:r>
      <w:r w:rsidR="00AA509F">
        <w:rPr>
          <w:lang w:val="de-CH"/>
        </w:rPr>
        <w:t xml:space="preserve"> </w:t>
      </w:r>
      <w:r>
        <w:rPr>
          <w:lang w:val="de-CH"/>
        </w:rPr>
        <w:t>…</w:t>
      </w:r>
    </w:p>
    <w:p w14:paraId="21320EC6" w14:textId="356A6007" w:rsidR="006252C3" w:rsidRDefault="006252C3" w:rsidP="006252C3">
      <w:pPr>
        <w:pStyle w:val="Listenabsatz"/>
        <w:numPr>
          <w:ilvl w:val="1"/>
          <w:numId w:val="13"/>
        </w:numPr>
        <w:rPr>
          <w:lang w:val="de-CH"/>
        </w:rPr>
      </w:pPr>
      <w:r>
        <w:rPr>
          <w:lang w:val="de-CH"/>
        </w:rPr>
        <w:t>wie man die Länge eines Strings herausfindet.</w:t>
      </w:r>
    </w:p>
    <w:p w14:paraId="4CF2C781" w14:textId="0671D2ED" w:rsidR="006252C3" w:rsidRDefault="006252C3" w:rsidP="006252C3">
      <w:pPr>
        <w:pStyle w:val="Listenabsatz"/>
        <w:numPr>
          <w:ilvl w:val="1"/>
          <w:numId w:val="13"/>
        </w:numPr>
        <w:rPr>
          <w:lang w:val="de-CH"/>
        </w:rPr>
      </w:pPr>
      <w:r>
        <w:rPr>
          <w:lang w:val="de-CH"/>
        </w:rPr>
        <w:t>wie man einzelne Zeichen eines Strings ausliest.</w:t>
      </w:r>
    </w:p>
    <w:p w14:paraId="57B588FD" w14:textId="0EABE4B7" w:rsidR="00FE7151" w:rsidRDefault="00FE7151" w:rsidP="006252C3">
      <w:pPr>
        <w:pStyle w:val="Listenabsatz"/>
        <w:numPr>
          <w:ilvl w:val="1"/>
          <w:numId w:val="13"/>
        </w:numPr>
        <w:rPr>
          <w:lang w:val="de-CH"/>
        </w:rPr>
      </w:pPr>
      <w:r>
        <w:rPr>
          <w:lang w:val="de-CH"/>
        </w:rPr>
        <w:t>wie man einen String aus einzelnen Zeichen zusammenbaut.</w:t>
      </w:r>
    </w:p>
    <w:p w14:paraId="36F19AA4" w14:textId="594633E7" w:rsidR="00921247" w:rsidRDefault="006252C3" w:rsidP="006252C3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Schreiben Sie ein Programm</w:t>
      </w:r>
      <w:r w:rsidR="00FE7151">
        <w:rPr>
          <w:lang w:val="de-CH"/>
        </w:rPr>
        <w:t>, welches einen Klartext in Geheimtext übersetzt.</w:t>
      </w:r>
    </w:p>
    <w:p w14:paraId="7541FFF4" w14:textId="07C686E4" w:rsidR="00FE7151" w:rsidRDefault="00FE7151" w:rsidP="00FE7151">
      <w:pPr>
        <w:pStyle w:val="Listenabsatz"/>
        <w:numPr>
          <w:ilvl w:val="1"/>
          <w:numId w:val="13"/>
        </w:numPr>
        <w:rPr>
          <w:lang w:val="de-CH"/>
        </w:rPr>
      </w:pPr>
      <w:r>
        <w:rPr>
          <w:lang w:val="de-CH"/>
        </w:rPr>
        <w:t>Der Klartext wird vom Benutzer eingelesen</w:t>
      </w:r>
    </w:p>
    <w:p w14:paraId="66318D93" w14:textId="3AF58ADC" w:rsidR="00FE7151" w:rsidRDefault="00FE7151" w:rsidP="00FE7151">
      <w:pPr>
        <w:pStyle w:val="Listenabsatz"/>
        <w:numPr>
          <w:ilvl w:val="1"/>
          <w:numId w:val="13"/>
        </w:numPr>
        <w:rPr>
          <w:lang w:val="de-CH"/>
        </w:rPr>
      </w:pPr>
      <w:r>
        <w:rPr>
          <w:i/>
          <w:iCs/>
          <w:lang w:val="de-CH"/>
        </w:rPr>
        <w:t>A</w:t>
      </w:r>
      <w:r w:rsidRPr="00FE7151">
        <w:rPr>
          <w:lang w:val="de-CH"/>
        </w:rPr>
        <w:t xml:space="preserve">, </w:t>
      </w:r>
      <w:r>
        <w:rPr>
          <w:i/>
          <w:iCs/>
          <w:lang w:val="de-CH"/>
        </w:rPr>
        <w:t>E</w:t>
      </w:r>
      <w:r w:rsidRPr="00FE7151">
        <w:rPr>
          <w:lang w:val="de-CH"/>
        </w:rPr>
        <w:t xml:space="preserve">, </w:t>
      </w:r>
      <w:r>
        <w:rPr>
          <w:i/>
          <w:iCs/>
          <w:lang w:val="de-CH"/>
        </w:rPr>
        <w:t>I</w:t>
      </w:r>
      <w:r w:rsidRPr="00FE7151">
        <w:rPr>
          <w:lang w:val="de-CH"/>
        </w:rPr>
        <w:t xml:space="preserve">, </w:t>
      </w:r>
      <w:r>
        <w:rPr>
          <w:i/>
          <w:iCs/>
          <w:lang w:val="de-CH"/>
        </w:rPr>
        <w:t>O</w:t>
      </w:r>
      <w:r w:rsidRPr="00FE7151">
        <w:rPr>
          <w:lang w:val="de-CH"/>
        </w:rPr>
        <w:t xml:space="preserve"> und </w:t>
      </w:r>
      <w:r>
        <w:rPr>
          <w:i/>
          <w:lang w:val="de-CH"/>
        </w:rPr>
        <w:t>U</w:t>
      </w:r>
      <w:r w:rsidRPr="00FE7151">
        <w:rPr>
          <w:lang w:val="de-CH"/>
        </w:rPr>
        <w:t xml:space="preserve"> wer</w:t>
      </w:r>
      <w:r>
        <w:rPr>
          <w:lang w:val="de-CH"/>
        </w:rPr>
        <w:t xml:space="preserve">den durch </w:t>
      </w:r>
      <w:r>
        <w:rPr>
          <w:i/>
          <w:lang w:val="de-CH"/>
        </w:rPr>
        <w:t>Ü</w:t>
      </w:r>
      <w:r>
        <w:rPr>
          <w:lang w:val="de-CH"/>
        </w:rPr>
        <w:t xml:space="preserve"> ersetzt</w:t>
      </w:r>
    </w:p>
    <w:p w14:paraId="1DB6C3A8" w14:textId="77777777" w:rsidR="00FE7151" w:rsidRPr="00FE7151" w:rsidRDefault="00FE7151" w:rsidP="00FE7151">
      <w:pPr>
        <w:pStyle w:val="Listenabsatz"/>
        <w:numPr>
          <w:ilvl w:val="1"/>
          <w:numId w:val="13"/>
        </w:numPr>
        <w:rPr>
          <w:lang w:val="de-CH"/>
        </w:rPr>
      </w:pPr>
      <w:r w:rsidRPr="00FE7151">
        <w:rPr>
          <w:i/>
          <w:iCs/>
          <w:lang w:val="de-CH"/>
        </w:rPr>
        <w:t>a</w:t>
      </w:r>
      <w:r w:rsidRPr="00FE7151">
        <w:rPr>
          <w:lang w:val="de-CH"/>
        </w:rPr>
        <w:t xml:space="preserve">, </w:t>
      </w:r>
      <w:r w:rsidRPr="00FE7151">
        <w:rPr>
          <w:i/>
          <w:iCs/>
          <w:lang w:val="de-CH"/>
        </w:rPr>
        <w:t>e</w:t>
      </w:r>
      <w:r w:rsidRPr="00FE7151">
        <w:rPr>
          <w:lang w:val="de-CH"/>
        </w:rPr>
        <w:t xml:space="preserve">, </w:t>
      </w:r>
      <w:r w:rsidRPr="00FE7151">
        <w:rPr>
          <w:i/>
          <w:iCs/>
          <w:lang w:val="de-CH"/>
        </w:rPr>
        <w:t>i</w:t>
      </w:r>
      <w:r w:rsidRPr="00FE7151">
        <w:rPr>
          <w:lang w:val="de-CH"/>
        </w:rPr>
        <w:t xml:space="preserve">, </w:t>
      </w:r>
      <w:r w:rsidRPr="00FE7151">
        <w:rPr>
          <w:i/>
          <w:iCs/>
          <w:lang w:val="de-CH"/>
        </w:rPr>
        <w:t>o</w:t>
      </w:r>
      <w:r w:rsidRPr="00FE7151">
        <w:rPr>
          <w:lang w:val="de-CH"/>
        </w:rPr>
        <w:t xml:space="preserve"> und </w:t>
      </w:r>
      <w:r w:rsidRPr="00FE7151">
        <w:rPr>
          <w:i/>
          <w:lang w:val="de-CH"/>
        </w:rPr>
        <w:t>u</w:t>
      </w:r>
      <w:r w:rsidRPr="00FE7151">
        <w:rPr>
          <w:lang w:val="de-CH"/>
        </w:rPr>
        <w:t xml:space="preserve"> wer</w:t>
      </w:r>
      <w:r>
        <w:rPr>
          <w:lang w:val="de-CH"/>
        </w:rPr>
        <w:t xml:space="preserve">den durch </w:t>
      </w:r>
      <w:r w:rsidRPr="00FE7151">
        <w:rPr>
          <w:i/>
          <w:lang w:val="de-CH"/>
        </w:rPr>
        <w:t>ü</w:t>
      </w:r>
      <w:r>
        <w:rPr>
          <w:lang w:val="de-CH"/>
        </w:rPr>
        <w:t xml:space="preserve"> ersetzt</w:t>
      </w:r>
    </w:p>
    <w:p w14:paraId="4FCA449B" w14:textId="44AFE708" w:rsidR="00FE7151" w:rsidRDefault="00FE7151" w:rsidP="00FE7151">
      <w:pPr>
        <w:pStyle w:val="Listenabsatz"/>
        <w:numPr>
          <w:ilvl w:val="1"/>
          <w:numId w:val="13"/>
        </w:numPr>
        <w:rPr>
          <w:lang w:val="de-CH"/>
        </w:rPr>
      </w:pPr>
      <w:r w:rsidRPr="00FE7151">
        <w:rPr>
          <w:i/>
          <w:lang w:val="de-CH"/>
        </w:rPr>
        <w:t>Ü</w:t>
      </w:r>
      <w:r>
        <w:rPr>
          <w:lang w:val="de-CH"/>
        </w:rPr>
        <w:t xml:space="preserve"> wird durch </w:t>
      </w:r>
      <w:r w:rsidRPr="00FE7151">
        <w:rPr>
          <w:i/>
          <w:lang w:val="de-CH"/>
        </w:rPr>
        <w:t>Ö</w:t>
      </w:r>
      <w:r>
        <w:rPr>
          <w:lang w:val="de-CH"/>
        </w:rPr>
        <w:t xml:space="preserve"> ersetzt</w:t>
      </w:r>
    </w:p>
    <w:p w14:paraId="2B3EF68C" w14:textId="3F4EC5B2" w:rsidR="00FE7151" w:rsidRPr="00FE7151" w:rsidRDefault="00FE7151" w:rsidP="00FE7151">
      <w:pPr>
        <w:pStyle w:val="Listenabsatz"/>
        <w:numPr>
          <w:ilvl w:val="1"/>
          <w:numId w:val="13"/>
        </w:numPr>
        <w:rPr>
          <w:lang w:val="de-CH"/>
        </w:rPr>
      </w:pPr>
      <w:r>
        <w:rPr>
          <w:i/>
          <w:lang w:val="de-CH"/>
        </w:rPr>
        <w:t>ü</w:t>
      </w:r>
      <w:r>
        <w:rPr>
          <w:lang w:val="de-CH"/>
        </w:rPr>
        <w:t xml:space="preserve"> wird durch </w:t>
      </w:r>
      <w:r>
        <w:rPr>
          <w:i/>
          <w:lang w:val="de-CH"/>
        </w:rPr>
        <w:t>ö</w:t>
      </w:r>
      <w:r>
        <w:rPr>
          <w:lang w:val="de-CH"/>
        </w:rPr>
        <w:t xml:space="preserve"> ersetzt</w:t>
      </w:r>
    </w:p>
    <w:p w14:paraId="5B69506E" w14:textId="77777777" w:rsidR="00FE7151" w:rsidRPr="00FE7151" w:rsidRDefault="00FE7151" w:rsidP="00FE7151">
      <w:pPr>
        <w:ind w:left="360"/>
        <w:rPr>
          <w:lang w:val="de-CH"/>
        </w:rPr>
      </w:pPr>
    </w:p>
    <w:p w14:paraId="6F68A460" w14:textId="0F7E7175" w:rsidR="00FE7151" w:rsidRPr="00FE7151" w:rsidRDefault="00FE7151" w:rsidP="00FE7151">
      <w:pPr>
        <w:rPr>
          <w:lang w:val="de-CH"/>
        </w:rPr>
      </w:pPr>
      <w:r>
        <w:rPr>
          <w:noProof/>
        </w:rPr>
        <w:drawing>
          <wp:inline distT="0" distB="0" distL="0" distR="0" wp14:anchorId="00D35AF7" wp14:editId="2ED71323">
            <wp:extent cx="4552950" cy="1106406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924" cy="11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ACFE" w14:textId="084B3ABA" w:rsidR="00565E96" w:rsidRDefault="00565E96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4918AF76" w14:textId="47DEB28F" w:rsidR="00BA6398" w:rsidRDefault="00BA6398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4574F071" w14:textId="77777777" w:rsidR="0033144C" w:rsidRDefault="0033144C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10933C29" w14:textId="7E319EE6" w:rsidR="00A636BD" w:rsidRDefault="00921247" w:rsidP="00A636BD">
      <w:pPr>
        <w:pStyle w:val="berschrift3"/>
        <w:rPr>
          <w:lang w:val="de-CH"/>
        </w:rPr>
      </w:pPr>
      <w:r>
        <w:rPr>
          <w:lang w:val="de-CH"/>
        </w:rPr>
        <w:t>A</w:t>
      </w:r>
      <w:r w:rsidR="00A636BD">
        <w:rPr>
          <w:lang w:val="de-CH"/>
        </w:rPr>
        <w:t xml:space="preserve">ufgabe </w:t>
      </w:r>
      <w:r>
        <w:rPr>
          <w:lang w:val="de-CH"/>
        </w:rPr>
        <w:t>2</w:t>
      </w:r>
      <w:r w:rsidR="00A636BD">
        <w:rPr>
          <w:lang w:val="de-CH"/>
        </w:rPr>
        <w:t>:</w:t>
      </w:r>
      <w:r w:rsidR="00BA6398">
        <w:rPr>
          <w:lang w:val="de-CH"/>
        </w:rPr>
        <w:t xml:space="preserve"> IPv4-Validierung</w:t>
      </w:r>
    </w:p>
    <w:p w14:paraId="777AD5FA" w14:textId="4C16FCE5" w:rsidR="00BA6398" w:rsidRDefault="00BA6398" w:rsidP="00BA6398">
      <w:pPr>
        <w:rPr>
          <w:lang w:val="de-CH"/>
        </w:rPr>
      </w:pPr>
      <w:r>
        <w:rPr>
          <w:lang w:val="de-CH"/>
        </w:rPr>
        <w:t>Eine IPv4</w:t>
      </w:r>
      <w:r w:rsidR="00C13000">
        <w:rPr>
          <w:lang w:val="de-CH"/>
        </w:rPr>
        <w:t>-</w:t>
      </w:r>
      <w:r>
        <w:rPr>
          <w:lang w:val="de-CH"/>
        </w:rPr>
        <w:t>Adresse in dezimaler Schreibweise weist folgendes Format auf:</w:t>
      </w:r>
    </w:p>
    <w:p w14:paraId="134B1AB9" w14:textId="434CE667" w:rsidR="00BA6398" w:rsidRDefault="00BA6398" w:rsidP="00BA6398">
      <w:pPr>
        <w:rPr>
          <w:lang w:val="de-CH"/>
        </w:rPr>
      </w:pPr>
    </w:p>
    <w:p w14:paraId="782FC3EC" w14:textId="66ACA0D2" w:rsidR="00BA6398" w:rsidRPr="00BA6398" w:rsidRDefault="00BA6398" w:rsidP="00BA6398">
      <w:pPr>
        <w:jc w:val="center"/>
        <w:rPr>
          <w:rFonts w:ascii="Courier New" w:hAnsi="Courier New" w:cs="Courier New"/>
          <w:sz w:val="52"/>
          <w:szCs w:val="48"/>
          <w:lang w:val="de-CH"/>
        </w:rPr>
      </w:pPr>
      <w:r w:rsidRPr="00BA6398">
        <w:rPr>
          <w:rFonts w:ascii="Courier New" w:hAnsi="Courier New" w:cs="Courier New"/>
          <w:sz w:val="52"/>
          <w:szCs w:val="48"/>
          <w:lang w:val="de-CH"/>
        </w:rPr>
        <w:t>192.168.1.99</w:t>
      </w:r>
    </w:p>
    <w:p w14:paraId="469791E7" w14:textId="77777777" w:rsidR="00BA6398" w:rsidRDefault="00BA6398" w:rsidP="00BA6398">
      <w:pPr>
        <w:rPr>
          <w:lang w:val="de-CH"/>
        </w:rPr>
      </w:pPr>
    </w:p>
    <w:p w14:paraId="6685C323" w14:textId="445D8545" w:rsidR="00BA6398" w:rsidRDefault="00BA6398" w:rsidP="00BA6398">
      <w:pPr>
        <w:pStyle w:val="Listenabsatz"/>
        <w:numPr>
          <w:ilvl w:val="0"/>
          <w:numId w:val="16"/>
        </w:numPr>
        <w:rPr>
          <w:lang w:val="de-CH"/>
        </w:rPr>
      </w:pPr>
      <w:r>
        <w:rPr>
          <w:lang w:val="de-CH"/>
        </w:rPr>
        <w:t>Die Adresse besteht nur aus Punkten und den Ziffern 0-9</w:t>
      </w:r>
    </w:p>
    <w:p w14:paraId="1CF1B717" w14:textId="0015A698" w:rsidR="00BA6398" w:rsidRDefault="00BA6398" w:rsidP="00BA6398">
      <w:pPr>
        <w:pStyle w:val="Listenabsatz"/>
        <w:numPr>
          <w:ilvl w:val="0"/>
          <w:numId w:val="16"/>
        </w:numPr>
        <w:rPr>
          <w:lang w:val="de-CH"/>
        </w:rPr>
      </w:pPr>
      <w:r>
        <w:rPr>
          <w:lang w:val="de-CH"/>
        </w:rPr>
        <w:t>Die Adresse besteht aus 4 Zahlen, welche jeweils mit einem Punkt voneinander getrennt sind (insgesamt 3 Punkte)</w:t>
      </w:r>
    </w:p>
    <w:p w14:paraId="17815296" w14:textId="2B611674" w:rsidR="00BA6398" w:rsidRDefault="00BA6398" w:rsidP="00BA6398">
      <w:pPr>
        <w:pStyle w:val="Listenabsatz"/>
        <w:numPr>
          <w:ilvl w:val="0"/>
          <w:numId w:val="16"/>
        </w:numPr>
        <w:rPr>
          <w:lang w:val="de-CH"/>
        </w:rPr>
      </w:pPr>
      <w:r>
        <w:rPr>
          <w:lang w:val="de-CH"/>
        </w:rPr>
        <w:t>Jede Zahl liegt zwischen 0 und 255</w:t>
      </w:r>
    </w:p>
    <w:p w14:paraId="001B8EA1" w14:textId="6AF9A6DC" w:rsidR="00BA6398" w:rsidRDefault="00BA6398" w:rsidP="00BA6398">
      <w:pPr>
        <w:pStyle w:val="Listenabsatz"/>
        <w:numPr>
          <w:ilvl w:val="0"/>
          <w:numId w:val="16"/>
        </w:numPr>
        <w:rPr>
          <w:lang w:val="de-CH"/>
        </w:rPr>
      </w:pPr>
      <w:r>
        <w:rPr>
          <w:lang w:val="de-CH"/>
        </w:rPr>
        <w:t>Die Zahlen können</w:t>
      </w:r>
      <w:r w:rsidR="00B96566">
        <w:rPr>
          <w:lang w:val="de-CH"/>
        </w:rPr>
        <w:t xml:space="preserve"> (müssen aber nicht)</w:t>
      </w:r>
      <w:r>
        <w:rPr>
          <w:lang w:val="de-CH"/>
        </w:rPr>
        <w:t xml:space="preserve"> links bis auf insgesamt 3 Stellen mit ‘0’ gefüllt sein (z.B. </w:t>
      </w:r>
      <w:r w:rsidR="00B96566">
        <w:rPr>
          <w:lang w:val="de-CH"/>
        </w:rPr>
        <w:t>«</w:t>
      </w:r>
      <w:r w:rsidR="00B96566" w:rsidRPr="00B96566">
        <w:rPr>
          <w:i/>
          <w:lang w:val="de-CH"/>
        </w:rPr>
        <w:t>7</w:t>
      </w:r>
      <w:r w:rsidR="00B96566">
        <w:rPr>
          <w:i/>
          <w:lang w:val="de-CH"/>
        </w:rPr>
        <w:t>»</w:t>
      </w:r>
      <w:r w:rsidR="00B96566">
        <w:rPr>
          <w:lang w:val="de-CH"/>
        </w:rPr>
        <w:t xml:space="preserve"> oder «</w:t>
      </w:r>
      <w:r w:rsidRPr="00BA6398">
        <w:rPr>
          <w:i/>
          <w:lang w:val="de-CH"/>
        </w:rPr>
        <w:t>007</w:t>
      </w:r>
      <w:r w:rsidR="00B96566">
        <w:rPr>
          <w:i/>
          <w:lang w:val="de-CH"/>
        </w:rPr>
        <w:t>»</w:t>
      </w:r>
      <w:r>
        <w:rPr>
          <w:lang w:val="de-CH"/>
        </w:rPr>
        <w:t>)</w:t>
      </w:r>
    </w:p>
    <w:p w14:paraId="618BC946" w14:textId="77777777" w:rsidR="00BA6398" w:rsidRPr="00BA6398" w:rsidRDefault="00BA6398" w:rsidP="00BA6398">
      <w:pPr>
        <w:rPr>
          <w:lang w:val="de-CH"/>
        </w:rPr>
      </w:pPr>
    </w:p>
    <w:p w14:paraId="53EC0963" w14:textId="0402AEE8" w:rsidR="00BA6398" w:rsidRPr="00BA6398" w:rsidRDefault="00BA6398" w:rsidP="00BA6398">
      <w:pPr>
        <w:pStyle w:val="Listenabsatz"/>
        <w:numPr>
          <w:ilvl w:val="0"/>
          <w:numId w:val="15"/>
        </w:numPr>
        <w:rPr>
          <w:lang w:val="de-CH"/>
        </w:rPr>
      </w:pPr>
      <w:r>
        <w:rPr>
          <w:lang w:val="de-CH"/>
        </w:rPr>
        <w:t xml:space="preserve">Erkundigen Sie sich, </w:t>
      </w:r>
      <w:r w:rsidRPr="00BA6398">
        <w:rPr>
          <w:lang w:val="de-CH"/>
        </w:rPr>
        <w:t>wie man einen String anhand eines Trennzeichens in Substrings zerteilen kann.</w:t>
      </w:r>
    </w:p>
    <w:p w14:paraId="21310298" w14:textId="71159994" w:rsidR="00BA6398" w:rsidRDefault="00BA6398" w:rsidP="00BA6398">
      <w:pPr>
        <w:pStyle w:val="Listenabsatz"/>
        <w:numPr>
          <w:ilvl w:val="0"/>
          <w:numId w:val="15"/>
        </w:numPr>
        <w:rPr>
          <w:lang w:val="de-CH"/>
        </w:rPr>
      </w:pPr>
      <w:r>
        <w:rPr>
          <w:lang w:val="de-CH"/>
        </w:rPr>
        <w:t xml:space="preserve">Schreiben Sie ein Programm, welches </w:t>
      </w:r>
      <w:r w:rsidR="00C13000">
        <w:rPr>
          <w:lang w:val="de-CH"/>
        </w:rPr>
        <w:t>eine gegebene IPv4-Adresse auf ein gültiges Format validiert.</w:t>
      </w:r>
    </w:p>
    <w:p w14:paraId="27674FB4" w14:textId="32A01DFF" w:rsidR="00BA6398" w:rsidRDefault="00BA6398" w:rsidP="00BA6398">
      <w:pPr>
        <w:rPr>
          <w:lang w:val="de-CH"/>
        </w:rPr>
      </w:pPr>
    </w:p>
    <w:p w14:paraId="43AB8AF1" w14:textId="5B76302C" w:rsidR="00AD4163" w:rsidRPr="00BA6398" w:rsidRDefault="00AD4163" w:rsidP="00BA6398">
      <w:pPr>
        <w:rPr>
          <w:lang w:val="de-CH"/>
        </w:rPr>
      </w:pPr>
      <w:r>
        <w:rPr>
          <w:noProof/>
        </w:rPr>
        <w:drawing>
          <wp:inline distT="0" distB="0" distL="0" distR="0" wp14:anchorId="60230124" wp14:editId="729739C7">
            <wp:extent cx="4251310" cy="816736"/>
            <wp:effectExtent l="0" t="0" r="0" b="254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457" cy="8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B5C4" w14:textId="77777777" w:rsidR="00C26915" w:rsidRDefault="00C26915" w:rsidP="001B5522">
      <w:pPr>
        <w:rPr>
          <w:lang w:val="de-CH"/>
        </w:rPr>
      </w:pPr>
    </w:p>
    <w:p w14:paraId="18D6C845" w14:textId="72104315" w:rsidR="00121B58" w:rsidRDefault="006817A9" w:rsidP="001B5522">
      <w:pPr>
        <w:rPr>
          <w:lang w:val="de-CH"/>
        </w:rPr>
      </w:pPr>
      <w:r>
        <w:rPr>
          <w:noProof/>
        </w:rPr>
        <w:drawing>
          <wp:inline distT="0" distB="0" distL="0" distR="0" wp14:anchorId="74EA62E7" wp14:editId="11D73E2A">
            <wp:extent cx="4194973" cy="814903"/>
            <wp:effectExtent l="0" t="0" r="0" b="444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157" cy="8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AD4" w14:textId="1094E12D" w:rsidR="00A871E5" w:rsidRDefault="00224FB5" w:rsidP="00A871E5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 </w:t>
      </w:r>
      <w:r w:rsidR="00A871E5">
        <w:rPr>
          <w:lang w:val="de-CH"/>
        </w:rPr>
        <w:t>Aufgabe 3: Zensur</w:t>
      </w:r>
    </w:p>
    <w:p w14:paraId="4BDA3A12" w14:textId="37111402" w:rsidR="00A871E5" w:rsidRPr="00224FB5" w:rsidRDefault="00A871E5" w:rsidP="00224FB5">
      <w:pPr>
        <w:pStyle w:val="Listenabsatz"/>
        <w:numPr>
          <w:ilvl w:val="0"/>
          <w:numId w:val="18"/>
        </w:numPr>
        <w:rPr>
          <w:lang w:val="de-CH"/>
        </w:rPr>
      </w:pPr>
      <w:r w:rsidRPr="00224FB5">
        <w:rPr>
          <w:lang w:val="de-CH"/>
        </w:rPr>
        <w:t>Erkundigen Sie sich</w:t>
      </w:r>
      <w:r w:rsidR="00224FB5" w:rsidRPr="00224FB5">
        <w:rPr>
          <w:lang w:val="de-CH"/>
        </w:rPr>
        <w:t>, wie man Teile eines Strings ersetzen kann.</w:t>
      </w:r>
    </w:p>
    <w:p w14:paraId="2088B766" w14:textId="5601FAC9" w:rsidR="00224FB5" w:rsidRPr="00224FB5" w:rsidRDefault="00A871E5" w:rsidP="00224FB5">
      <w:pPr>
        <w:pStyle w:val="Listenabsatz"/>
        <w:numPr>
          <w:ilvl w:val="0"/>
          <w:numId w:val="18"/>
        </w:numPr>
        <w:rPr>
          <w:lang w:val="de-CH"/>
        </w:rPr>
      </w:pPr>
      <w:r w:rsidRPr="00224FB5">
        <w:rPr>
          <w:lang w:val="de-CH"/>
        </w:rPr>
        <w:t xml:space="preserve">Schreiben Sie ein Programm, welches einen Klartext </w:t>
      </w:r>
      <w:r w:rsidR="00224FB5" w:rsidRPr="00224FB5">
        <w:rPr>
          <w:lang w:val="de-CH"/>
        </w:rPr>
        <w:t>anhand eines Trigger Wortes zensuriert (mit «|ZENSUR|»).</w:t>
      </w:r>
    </w:p>
    <w:p w14:paraId="733BDC1E" w14:textId="77777777" w:rsidR="00224FB5" w:rsidRPr="00604857" w:rsidRDefault="00224FB5" w:rsidP="00604857">
      <w:pPr>
        <w:rPr>
          <w:b/>
          <w:lang w:val="de-CH"/>
        </w:rPr>
      </w:pPr>
    </w:p>
    <w:p w14:paraId="644E4837" w14:textId="77777777" w:rsidR="00632DF6" w:rsidRDefault="00AD4163" w:rsidP="00224FB5">
      <w:pPr>
        <w:rPr>
          <w:lang w:val="de-CH"/>
        </w:rPr>
      </w:pPr>
      <w:r>
        <w:rPr>
          <w:noProof/>
        </w:rPr>
        <w:drawing>
          <wp:inline distT="0" distB="0" distL="0" distR="0" wp14:anchorId="07799D43" wp14:editId="6401C2EE">
            <wp:extent cx="5926455" cy="1229360"/>
            <wp:effectExtent l="0" t="0" r="0" b="8890"/>
            <wp:docPr id="10" name="Grafik 10" descr="Ein Bild, das Text, Screenshot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Screenshot, Bildschirm, schließe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FB5" w:rsidRPr="00224FB5">
        <w:rPr>
          <w:lang w:val="de-CH"/>
        </w:rPr>
        <w:t xml:space="preserve"> </w:t>
      </w:r>
    </w:p>
    <w:p w14:paraId="5911BF1F" w14:textId="4673DB75" w:rsidR="00632DF6" w:rsidRDefault="00632DF6" w:rsidP="00224FB5">
      <w:pPr>
        <w:rPr>
          <w:lang w:val="de-CH"/>
        </w:rPr>
      </w:pPr>
    </w:p>
    <w:p w14:paraId="65B6EDAB" w14:textId="60489BDB" w:rsidR="00632DF6" w:rsidRDefault="00632DF6" w:rsidP="00224FB5">
      <w:pPr>
        <w:rPr>
          <w:lang w:val="de-CH"/>
        </w:rPr>
      </w:pPr>
    </w:p>
    <w:p w14:paraId="5C901406" w14:textId="77777777" w:rsidR="00305209" w:rsidRDefault="00305209" w:rsidP="00224FB5">
      <w:pPr>
        <w:rPr>
          <w:lang w:val="de-CH"/>
        </w:rPr>
      </w:pPr>
    </w:p>
    <w:p w14:paraId="3B969972" w14:textId="290E55AE" w:rsidR="00632DF6" w:rsidRDefault="00632DF6" w:rsidP="00632DF6">
      <w:pPr>
        <w:pStyle w:val="berschrift3"/>
        <w:rPr>
          <w:lang w:val="de-CH"/>
        </w:rPr>
      </w:pPr>
      <w:r>
        <w:rPr>
          <w:lang w:val="de-CH"/>
        </w:rPr>
        <w:t>Aufgabe 4: Lesen kostet Zeit - Zeit ist Geld</w:t>
      </w:r>
    </w:p>
    <w:p w14:paraId="1B898EBF" w14:textId="1195D39F" w:rsidR="00632DF6" w:rsidRPr="00224FB5" w:rsidRDefault="00632DF6" w:rsidP="00632DF6">
      <w:pPr>
        <w:pStyle w:val="Listenabsatz"/>
        <w:numPr>
          <w:ilvl w:val="0"/>
          <w:numId w:val="19"/>
        </w:numPr>
        <w:rPr>
          <w:lang w:val="de-CH"/>
        </w:rPr>
      </w:pPr>
      <w:r w:rsidRPr="00224FB5">
        <w:rPr>
          <w:lang w:val="de-CH"/>
        </w:rPr>
        <w:t xml:space="preserve">Erkundigen Sie sich, </w:t>
      </w:r>
      <w:r>
        <w:rPr>
          <w:lang w:val="de-CH"/>
        </w:rPr>
        <w:t>wie man aus einem String einen Substring extrahieren kann.</w:t>
      </w:r>
    </w:p>
    <w:p w14:paraId="0735F12F" w14:textId="4D17FBE4" w:rsidR="00632DF6" w:rsidRPr="00224FB5" w:rsidRDefault="00632DF6" w:rsidP="00632DF6">
      <w:pPr>
        <w:pStyle w:val="Listenabsatz"/>
        <w:numPr>
          <w:ilvl w:val="0"/>
          <w:numId w:val="19"/>
        </w:numPr>
        <w:rPr>
          <w:lang w:val="de-CH"/>
        </w:rPr>
      </w:pPr>
      <w:r w:rsidRPr="00224FB5">
        <w:rPr>
          <w:lang w:val="de-CH"/>
        </w:rPr>
        <w:t xml:space="preserve">Schreiben Sie ein Programm, welches </w:t>
      </w:r>
      <w:r>
        <w:rPr>
          <w:lang w:val="de-CH"/>
        </w:rPr>
        <w:t>nervig lange Wörter abschneidet. Die maximale Wortlänge entscheiden Sie.</w:t>
      </w:r>
    </w:p>
    <w:p w14:paraId="160F1067" w14:textId="77777777" w:rsidR="00632DF6" w:rsidRDefault="00632DF6" w:rsidP="00224FB5">
      <w:pPr>
        <w:rPr>
          <w:lang w:val="de-CH"/>
        </w:rPr>
      </w:pPr>
    </w:p>
    <w:p w14:paraId="0876D38E" w14:textId="13972723" w:rsidR="00573FB2" w:rsidRDefault="00632DF6" w:rsidP="00224FB5">
      <w:pPr>
        <w:rPr>
          <w:b/>
          <w:lang w:val="de-CH"/>
        </w:rPr>
      </w:pPr>
      <w:r>
        <w:rPr>
          <w:noProof/>
        </w:rPr>
        <w:drawing>
          <wp:inline distT="0" distB="0" distL="0" distR="0" wp14:anchorId="17959153" wp14:editId="7F181361">
            <wp:extent cx="5926455" cy="152463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1733" w14:textId="2C17BCD2" w:rsidR="00F8350D" w:rsidRDefault="00F8350D" w:rsidP="00224FB5">
      <w:pPr>
        <w:rPr>
          <w:b/>
          <w:lang w:val="de-CH"/>
        </w:rPr>
      </w:pPr>
    </w:p>
    <w:p w14:paraId="25B38E18" w14:textId="745F0555" w:rsidR="00F8350D" w:rsidRDefault="00F8350D" w:rsidP="00224FB5">
      <w:pPr>
        <w:rPr>
          <w:b/>
          <w:lang w:val="de-CH"/>
        </w:rPr>
      </w:pPr>
    </w:p>
    <w:p w14:paraId="7C5C8D2E" w14:textId="77777777" w:rsidR="00F8350D" w:rsidRPr="00224FB5" w:rsidRDefault="00F8350D" w:rsidP="00224FB5">
      <w:pPr>
        <w:rPr>
          <w:b/>
          <w:lang w:val="de-CH"/>
        </w:rPr>
      </w:pPr>
    </w:p>
    <w:p w14:paraId="27F054C9" w14:textId="4B25E960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1CA94C99" w14:textId="54E48830" w:rsidR="0075758A" w:rsidRDefault="006252C3" w:rsidP="001C2AEC">
      <w:pPr>
        <w:pStyle w:val="aufzhlung"/>
      </w:pPr>
      <w:r>
        <w:t>Sie sich im Umgang mit Strings sicher fühlen.</w:t>
      </w:r>
    </w:p>
    <w:p w14:paraId="19340060" w14:textId="7AFF2063" w:rsidR="00C44149" w:rsidRDefault="00C44149" w:rsidP="00C44149">
      <w:pPr>
        <w:pStyle w:val="aufzhlung"/>
        <w:numPr>
          <w:ilvl w:val="0"/>
          <w:numId w:val="0"/>
        </w:numPr>
      </w:pPr>
    </w:p>
    <w:p w14:paraId="288A7B0A" w14:textId="77777777" w:rsidR="00C44149" w:rsidRDefault="00C44149" w:rsidP="00C44149">
      <w:pPr>
        <w:pStyle w:val="aufzhlung"/>
        <w:numPr>
          <w:ilvl w:val="0"/>
          <w:numId w:val="0"/>
        </w:numPr>
      </w:pP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18BFFE11" w14:textId="404F33CA" w:rsidR="007C0563" w:rsidRDefault="00177F81" w:rsidP="00B164DD">
      <w:pPr>
        <w:pStyle w:val="aufzhlung"/>
        <w:numPr>
          <w:ilvl w:val="0"/>
          <w:numId w:val="0"/>
        </w:numPr>
      </w:pPr>
      <w:hyperlink r:id="rId17" w:history="1">
        <w:r w:rsidR="0059734A" w:rsidRPr="00BB3C74">
          <w:rPr>
            <w:rStyle w:val="Hyperlink"/>
          </w:rPr>
          <w:t>https://docs.microsoft.com/en-us/dotnet/csharp/programming-guide/strings/</w:t>
        </w:r>
      </w:hyperlink>
    </w:p>
    <w:p w14:paraId="46BB42FC" w14:textId="77777777" w:rsidR="0059734A" w:rsidRDefault="0059734A" w:rsidP="00B164DD">
      <w:pPr>
        <w:pStyle w:val="aufzhlung"/>
        <w:numPr>
          <w:ilvl w:val="0"/>
          <w:numId w:val="0"/>
        </w:numPr>
      </w:pPr>
    </w:p>
    <w:p w14:paraId="64846FDC" w14:textId="77777777" w:rsidR="007C0563" w:rsidRPr="001137F3" w:rsidRDefault="007C0563" w:rsidP="0059734A">
      <w:pPr>
        <w:pStyle w:val="aufzhlung"/>
        <w:numPr>
          <w:ilvl w:val="0"/>
          <w:numId w:val="0"/>
        </w:numPr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120F4F2C" w:rsidR="00BE7A59" w:rsidRDefault="009050B4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8"/>
      <w:footerReference w:type="default" r:id="rId19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1585" w14:textId="77777777" w:rsidR="00177F81" w:rsidRDefault="00177F81">
      <w:r>
        <w:separator/>
      </w:r>
    </w:p>
  </w:endnote>
  <w:endnote w:type="continuationSeparator" w:id="0">
    <w:p w14:paraId="30DA79DC" w14:textId="77777777" w:rsidR="00177F81" w:rsidRDefault="0017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177F81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F752" w14:textId="77777777" w:rsidR="00177F81" w:rsidRDefault="00177F81">
      <w:r>
        <w:separator/>
      </w:r>
    </w:p>
  </w:footnote>
  <w:footnote w:type="continuationSeparator" w:id="0">
    <w:p w14:paraId="538973F3" w14:textId="77777777" w:rsidR="00177F81" w:rsidRDefault="00177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77F81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FCFEE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25A67"/>
    <w:multiLevelType w:val="hybridMultilevel"/>
    <w:tmpl w:val="1F6E0B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5C77"/>
    <w:multiLevelType w:val="hybridMultilevel"/>
    <w:tmpl w:val="F48C4BA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C5B6F"/>
    <w:multiLevelType w:val="hybridMultilevel"/>
    <w:tmpl w:val="0C2C4B6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75C9"/>
    <w:multiLevelType w:val="hybridMultilevel"/>
    <w:tmpl w:val="4EE4EECC"/>
    <w:lvl w:ilvl="0" w:tplc="1C1842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2A7E"/>
    <w:multiLevelType w:val="hybridMultilevel"/>
    <w:tmpl w:val="3C784DF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90CF1"/>
    <w:multiLevelType w:val="hybridMultilevel"/>
    <w:tmpl w:val="5872726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DB309F"/>
    <w:multiLevelType w:val="hybridMultilevel"/>
    <w:tmpl w:val="1F6E0B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56537"/>
    <w:multiLevelType w:val="hybridMultilevel"/>
    <w:tmpl w:val="5D2607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4C31"/>
    <w:multiLevelType w:val="hybridMultilevel"/>
    <w:tmpl w:val="6F9890D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45BEE"/>
    <w:multiLevelType w:val="hybridMultilevel"/>
    <w:tmpl w:val="6F9890D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A34B7"/>
    <w:multiLevelType w:val="hybridMultilevel"/>
    <w:tmpl w:val="3C784DF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04B7A"/>
    <w:multiLevelType w:val="hybridMultilevel"/>
    <w:tmpl w:val="94F60D2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C784E"/>
    <w:multiLevelType w:val="hybridMultilevel"/>
    <w:tmpl w:val="6F9890D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E0D93"/>
    <w:multiLevelType w:val="hybridMultilevel"/>
    <w:tmpl w:val="C602D3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C38A0"/>
    <w:multiLevelType w:val="hybridMultilevel"/>
    <w:tmpl w:val="2A88F5D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C493F"/>
    <w:multiLevelType w:val="hybridMultilevel"/>
    <w:tmpl w:val="778A6DC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16"/>
  </w:num>
  <w:num w:numId="6">
    <w:abstractNumId w:val="17"/>
  </w:num>
  <w:num w:numId="7">
    <w:abstractNumId w:val="5"/>
  </w:num>
  <w:num w:numId="8">
    <w:abstractNumId w:val="9"/>
  </w:num>
  <w:num w:numId="9">
    <w:abstractNumId w:val="18"/>
  </w:num>
  <w:num w:numId="10">
    <w:abstractNumId w:val="4"/>
  </w:num>
  <w:num w:numId="11">
    <w:abstractNumId w:val="3"/>
  </w:num>
  <w:num w:numId="12">
    <w:abstractNumId w:val="7"/>
  </w:num>
  <w:num w:numId="13">
    <w:abstractNumId w:val="12"/>
  </w:num>
  <w:num w:numId="14">
    <w:abstractNumId w:val="0"/>
  </w:num>
  <w:num w:numId="15">
    <w:abstractNumId w:val="15"/>
  </w:num>
  <w:num w:numId="16">
    <w:abstractNumId w:val="14"/>
  </w:num>
  <w:num w:numId="17">
    <w:abstractNumId w:val="11"/>
  </w:num>
  <w:num w:numId="18">
    <w:abstractNumId w:val="13"/>
  </w:num>
  <w:num w:numId="1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1AAF"/>
    <w:rsid w:val="00093EF0"/>
    <w:rsid w:val="00096C9B"/>
    <w:rsid w:val="000B0020"/>
    <w:rsid w:val="000E366B"/>
    <w:rsid w:val="001015D5"/>
    <w:rsid w:val="00104C13"/>
    <w:rsid w:val="001137F3"/>
    <w:rsid w:val="001151E9"/>
    <w:rsid w:val="00121B58"/>
    <w:rsid w:val="001415A6"/>
    <w:rsid w:val="001655E5"/>
    <w:rsid w:val="00177F81"/>
    <w:rsid w:val="00186C22"/>
    <w:rsid w:val="001972F3"/>
    <w:rsid w:val="001B5522"/>
    <w:rsid w:val="001C2731"/>
    <w:rsid w:val="001C2AEC"/>
    <w:rsid w:val="001F4A0F"/>
    <w:rsid w:val="001F7854"/>
    <w:rsid w:val="00202C3F"/>
    <w:rsid w:val="002211B2"/>
    <w:rsid w:val="0022267B"/>
    <w:rsid w:val="00224469"/>
    <w:rsid w:val="00224FB5"/>
    <w:rsid w:val="002463C8"/>
    <w:rsid w:val="002507F5"/>
    <w:rsid w:val="002542F4"/>
    <w:rsid w:val="00255A5E"/>
    <w:rsid w:val="002B74DE"/>
    <w:rsid w:val="002D7D15"/>
    <w:rsid w:val="0030152C"/>
    <w:rsid w:val="00305209"/>
    <w:rsid w:val="003159E1"/>
    <w:rsid w:val="0033144C"/>
    <w:rsid w:val="00333523"/>
    <w:rsid w:val="00334323"/>
    <w:rsid w:val="00352864"/>
    <w:rsid w:val="00376C71"/>
    <w:rsid w:val="003926AD"/>
    <w:rsid w:val="00397DCA"/>
    <w:rsid w:val="003C5D53"/>
    <w:rsid w:val="003C7D6B"/>
    <w:rsid w:val="003D13DF"/>
    <w:rsid w:val="00405AD1"/>
    <w:rsid w:val="00410411"/>
    <w:rsid w:val="004106A8"/>
    <w:rsid w:val="00423FCC"/>
    <w:rsid w:val="00454F4B"/>
    <w:rsid w:val="004A167B"/>
    <w:rsid w:val="004A7C9A"/>
    <w:rsid w:val="004B12F6"/>
    <w:rsid w:val="004C0ADD"/>
    <w:rsid w:val="004C0E6C"/>
    <w:rsid w:val="004D4F7B"/>
    <w:rsid w:val="004D5CBC"/>
    <w:rsid w:val="00513EF9"/>
    <w:rsid w:val="0052751C"/>
    <w:rsid w:val="005363F9"/>
    <w:rsid w:val="005447D9"/>
    <w:rsid w:val="00551EFE"/>
    <w:rsid w:val="005532C9"/>
    <w:rsid w:val="00565E96"/>
    <w:rsid w:val="00573FB2"/>
    <w:rsid w:val="00583C87"/>
    <w:rsid w:val="00584689"/>
    <w:rsid w:val="00585537"/>
    <w:rsid w:val="0059734A"/>
    <w:rsid w:val="005B7B59"/>
    <w:rsid w:val="005E203E"/>
    <w:rsid w:val="005F25C9"/>
    <w:rsid w:val="00604857"/>
    <w:rsid w:val="00604E7F"/>
    <w:rsid w:val="00604F6D"/>
    <w:rsid w:val="00622B83"/>
    <w:rsid w:val="006252C3"/>
    <w:rsid w:val="00626A5D"/>
    <w:rsid w:val="00632DF6"/>
    <w:rsid w:val="006517F9"/>
    <w:rsid w:val="006817A9"/>
    <w:rsid w:val="006906AB"/>
    <w:rsid w:val="006B5DAE"/>
    <w:rsid w:val="006C7931"/>
    <w:rsid w:val="00717CEC"/>
    <w:rsid w:val="0075758A"/>
    <w:rsid w:val="00761249"/>
    <w:rsid w:val="00773B14"/>
    <w:rsid w:val="00775DD2"/>
    <w:rsid w:val="00785B50"/>
    <w:rsid w:val="007A0945"/>
    <w:rsid w:val="007A20CD"/>
    <w:rsid w:val="007C0563"/>
    <w:rsid w:val="007E779D"/>
    <w:rsid w:val="00841809"/>
    <w:rsid w:val="00850F65"/>
    <w:rsid w:val="00882E2C"/>
    <w:rsid w:val="0089316A"/>
    <w:rsid w:val="008A4D7F"/>
    <w:rsid w:val="008C3B83"/>
    <w:rsid w:val="008E4929"/>
    <w:rsid w:val="009018F9"/>
    <w:rsid w:val="009050B4"/>
    <w:rsid w:val="00921247"/>
    <w:rsid w:val="009444B0"/>
    <w:rsid w:val="00956C3A"/>
    <w:rsid w:val="00957E23"/>
    <w:rsid w:val="00973436"/>
    <w:rsid w:val="00987160"/>
    <w:rsid w:val="009C729D"/>
    <w:rsid w:val="009D3FB2"/>
    <w:rsid w:val="009E12B0"/>
    <w:rsid w:val="00A15A68"/>
    <w:rsid w:val="00A27430"/>
    <w:rsid w:val="00A43192"/>
    <w:rsid w:val="00A4484A"/>
    <w:rsid w:val="00A636BD"/>
    <w:rsid w:val="00A65F63"/>
    <w:rsid w:val="00A748AC"/>
    <w:rsid w:val="00A871E5"/>
    <w:rsid w:val="00A95AC9"/>
    <w:rsid w:val="00AA509F"/>
    <w:rsid w:val="00AD4163"/>
    <w:rsid w:val="00AE506B"/>
    <w:rsid w:val="00AF31E8"/>
    <w:rsid w:val="00B067AA"/>
    <w:rsid w:val="00B10AB8"/>
    <w:rsid w:val="00B126FA"/>
    <w:rsid w:val="00B14735"/>
    <w:rsid w:val="00B164DD"/>
    <w:rsid w:val="00B170E0"/>
    <w:rsid w:val="00B34D68"/>
    <w:rsid w:val="00B415D1"/>
    <w:rsid w:val="00B507E4"/>
    <w:rsid w:val="00B82A71"/>
    <w:rsid w:val="00B96566"/>
    <w:rsid w:val="00B97BF8"/>
    <w:rsid w:val="00BA58B5"/>
    <w:rsid w:val="00BA6398"/>
    <w:rsid w:val="00BB79B3"/>
    <w:rsid w:val="00BE7A59"/>
    <w:rsid w:val="00BF718C"/>
    <w:rsid w:val="00C1005B"/>
    <w:rsid w:val="00C10FAA"/>
    <w:rsid w:val="00C13000"/>
    <w:rsid w:val="00C14AEB"/>
    <w:rsid w:val="00C25B4E"/>
    <w:rsid w:val="00C26915"/>
    <w:rsid w:val="00C35657"/>
    <w:rsid w:val="00C409CB"/>
    <w:rsid w:val="00C44149"/>
    <w:rsid w:val="00C44898"/>
    <w:rsid w:val="00C471C2"/>
    <w:rsid w:val="00C61875"/>
    <w:rsid w:val="00C67BA2"/>
    <w:rsid w:val="00C80DD2"/>
    <w:rsid w:val="00C83728"/>
    <w:rsid w:val="00C97381"/>
    <w:rsid w:val="00CC66F9"/>
    <w:rsid w:val="00CD6C81"/>
    <w:rsid w:val="00CD733D"/>
    <w:rsid w:val="00D040E4"/>
    <w:rsid w:val="00D0574A"/>
    <w:rsid w:val="00D541A4"/>
    <w:rsid w:val="00D605A6"/>
    <w:rsid w:val="00D74413"/>
    <w:rsid w:val="00D77FCA"/>
    <w:rsid w:val="00D95072"/>
    <w:rsid w:val="00DA1BA2"/>
    <w:rsid w:val="00E00705"/>
    <w:rsid w:val="00E17DE6"/>
    <w:rsid w:val="00E609A3"/>
    <w:rsid w:val="00E766A9"/>
    <w:rsid w:val="00E8580D"/>
    <w:rsid w:val="00E923D8"/>
    <w:rsid w:val="00EB55A8"/>
    <w:rsid w:val="00ED7106"/>
    <w:rsid w:val="00EE6559"/>
    <w:rsid w:val="00F001E6"/>
    <w:rsid w:val="00F02EF3"/>
    <w:rsid w:val="00F12B3D"/>
    <w:rsid w:val="00F358C1"/>
    <w:rsid w:val="00F538F5"/>
    <w:rsid w:val="00F8350D"/>
    <w:rsid w:val="00FA0C37"/>
    <w:rsid w:val="00FA2C9F"/>
    <w:rsid w:val="00FA34E7"/>
    <w:rsid w:val="00FD1259"/>
    <w:rsid w:val="00FD7354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C729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921247"/>
    <w:pPr>
      <w:ind w:left="720"/>
      <w:contextualSpacing/>
    </w:pPr>
  </w:style>
  <w:style w:type="paragraph" w:styleId="Funotentext">
    <w:name w:val="footnote text"/>
    <w:basedOn w:val="Standard"/>
    <w:link w:val="FunotentextZchn"/>
    <w:semiHidden/>
    <w:unhideWhenUsed/>
    <w:rsid w:val="00B82A71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B82A71"/>
    <w:rPr>
      <w:rFonts w:ascii="Arial" w:hAnsi="Arial"/>
      <w:spacing w:val="6"/>
      <w:kern w:val="15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B82A71"/>
    <w:rPr>
      <w:vertAlign w:val="superscript"/>
    </w:rPr>
  </w:style>
  <w:style w:type="character" w:styleId="Hyperlink">
    <w:name w:val="Hyperlink"/>
    <w:basedOn w:val="Absatz-Standardschriftart"/>
    <w:unhideWhenUsed/>
    <w:rsid w:val="00B164D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4DD"/>
    <w:rPr>
      <w:color w:val="605E5C"/>
      <w:shd w:val="clear" w:color="auto" w:fill="E1DFDD"/>
    </w:rPr>
  </w:style>
  <w:style w:type="paragraph" w:styleId="Aufzhlungszeichen">
    <w:name w:val="List Bullet"/>
    <w:basedOn w:val="Standard"/>
    <w:unhideWhenUsed/>
    <w:rsid w:val="00FE7151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dotnet/csharp/programming-guide/string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331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LA_319_6950_Strings</vt:lpstr>
    </vt:vector>
  </TitlesOfParts>
  <Manager/>
  <Company>Berufsfachschule Baden BBB, IT-School / www.bbbaden.ch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LA_319_6950_Strings</dc:title>
  <dc:subject>Modul 319</dc:subject>
  <dc:creator>Lars Meyer</dc:creator>
  <dc:description>CC BY, https://creativecommons.org/licenses/by/4.0/deed.de</dc:description>
  <cp:lastModifiedBy>Benedikt.Sutter</cp:lastModifiedBy>
  <cp:revision>113</cp:revision>
  <cp:lastPrinted>2020-12-08T12:50:00Z</cp:lastPrinted>
  <dcterms:created xsi:type="dcterms:W3CDTF">2020-12-17T11:49:00Z</dcterms:created>
  <dcterms:modified xsi:type="dcterms:W3CDTF">2021-09-20T06:38:00Z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